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BB3E" w14:textId="77777777" w:rsidR="00D13FF6" w:rsidRDefault="00D13FF6"/>
    <w:p w14:paraId="6A4060F4" w14:textId="77777777" w:rsidR="00D13FF6" w:rsidRDefault="00D13FF6"/>
    <w:p w14:paraId="6995702D" w14:textId="77777777" w:rsidR="00D13FF6" w:rsidRDefault="00D13FF6"/>
    <w:p w14:paraId="258D56AE" w14:textId="77777777" w:rsidR="00D13FF6" w:rsidRDefault="00D13FF6"/>
    <w:p w14:paraId="382EA493" w14:textId="77777777" w:rsidR="00D13FF6" w:rsidRDefault="00D13FF6"/>
    <w:p w14:paraId="0C9854AA" w14:textId="77777777" w:rsidR="00D13FF6" w:rsidRDefault="00D13FF6"/>
    <w:p w14:paraId="27AAA332" w14:textId="77777777" w:rsidR="00D13FF6" w:rsidRDefault="00D13FF6"/>
    <w:p w14:paraId="305F473B" w14:textId="77777777" w:rsidR="00D13FF6" w:rsidRDefault="00D13FF6"/>
    <w:p w14:paraId="4A50D2B0" w14:textId="77777777" w:rsidR="00D13FF6" w:rsidRPr="00D13FF6" w:rsidRDefault="00D13FF6" w:rsidP="00D13FF6">
      <w:pPr>
        <w:rPr>
          <w:sz w:val="24"/>
          <w:szCs w:val="24"/>
        </w:rPr>
      </w:pPr>
    </w:p>
    <w:p w14:paraId="19AF965D" w14:textId="77777777" w:rsidR="00D13FF6" w:rsidRPr="00D13FF6" w:rsidRDefault="00D13FF6" w:rsidP="00D13FF6">
      <w:pPr>
        <w:spacing w:before="240" w:after="60"/>
        <w:jc w:val="right"/>
        <w:rPr>
          <w:sz w:val="24"/>
          <w:szCs w:val="24"/>
        </w:rPr>
      </w:pPr>
      <w:r w:rsidRPr="00D13FF6">
        <w:rPr>
          <w:rFonts w:ascii="Calibri" w:hAnsi="Calibri" w:cs="Calibri"/>
          <w:b/>
          <w:bCs/>
          <w:color w:val="000000"/>
          <w:szCs w:val="22"/>
        </w:rPr>
        <w:t>SCAPE FROM MON Project</w:t>
      </w:r>
    </w:p>
    <w:p w14:paraId="00281AE5" w14:textId="384A60E5" w:rsidR="00D13FF6" w:rsidRPr="00D13FF6" w:rsidRDefault="00D13FF6" w:rsidP="00D13FF6">
      <w:pPr>
        <w:spacing w:before="240" w:after="60"/>
        <w:jc w:val="right"/>
        <w:rPr>
          <w:sz w:val="24"/>
          <w:szCs w:val="24"/>
        </w:rPr>
      </w:pPr>
      <w:r w:rsidRPr="00D13FF6">
        <w:rPr>
          <w:rFonts w:ascii="Calibri" w:hAnsi="Calibri" w:cs="Calibri"/>
          <w:b/>
          <w:bCs/>
          <w:color w:val="000000"/>
          <w:szCs w:val="22"/>
        </w:rPr>
        <w:t xml:space="preserve">Test </w:t>
      </w:r>
      <w:r>
        <w:rPr>
          <w:rFonts w:ascii="Calibri" w:hAnsi="Calibri" w:cs="Calibri"/>
          <w:b/>
          <w:bCs/>
          <w:color w:val="000000"/>
          <w:szCs w:val="22"/>
        </w:rPr>
        <w:t>Scripts</w:t>
      </w:r>
      <w:r w:rsidRPr="00D13FF6">
        <w:rPr>
          <w:rFonts w:ascii="Calibri" w:hAnsi="Calibri" w:cs="Calibri"/>
          <w:b/>
          <w:bCs/>
          <w:color w:val="000000"/>
          <w:szCs w:val="22"/>
        </w:rPr>
        <w:t> </w:t>
      </w:r>
    </w:p>
    <w:p w14:paraId="1D9C8402" w14:textId="77777777" w:rsidR="00D13FF6" w:rsidRPr="00D13FF6" w:rsidRDefault="00D13FF6" w:rsidP="00D13FF6">
      <w:pPr>
        <w:rPr>
          <w:sz w:val="24"/>
          <w:szCs w:val="24"/>
        </w:rPr>
      </w:pPr>
    </w:p>
    <w:p w14:paraId="1880F8C7" w14:textId="77777777" w:rsidR="00D13FF6" w:rsidRPr="00D13FF6" w:rsidRDefault="00D13FF6" w:rsidP="00D13FF6">
      <w:pPr>
        <w:spacing w:before="240" w:after="60"/>
        <w:jc w:val="right"/>
        <w:rPr>
          <w:sz w:val="24"/>
          <w:szCs w:val="24"/>
        </w:rPr>
      </w:pPr>
      <w:r w:rsidRPr="00D13FF6">
        <w:rPr>
          <w:rFonts w:ascii="Calibri" w:hAnsi="Calibri" w:cs="Calibri"/>
          <w:b/>
          <w:bCs/>
          <w:color w:val="000000"/>
          <w:szCs w:val="22"/>
        </w:rPr>
        <w:t>Version 1.0</w:t>
      </w:r>
    </w:p>
    <w:p w14:paraId="1177205D" w14:textId="77777777" w:rsidR="00D13FF6" w:rsidRDefault="00D13FF6"/>
    <w:p w14:paraId="70C51705" w14:textId="77777777" w:rsidR="00D13FF6" w:rsidRDefault="00D13FF6">
      <w:r>
        <w:br w:type="page"/>
      </w:r>
    </w:p>
    <w:p w14:paraId="115EE83A" w14:textId="77777777" w:rsidR="00D13FF6" w:rsidRPr="00D13FF6" w:rsidRDefault="00D13FF6" w:rsidP="00D13FF6">
      <w:pPr>
        <w:rPr>
          <w:sz w:val="24"/>
          <w:szCs w:val="24"/>
        </w:rPr>
      </w:pPr>
    </w:p>
    <w:p w14:paraId="00FFC055" w14:textId="77777777" w:rsidR="00D13FF6" w:rsidRPr="00D13FF6" w:rsidRDefault="00D13FF6" w:rsidP="00D13FF6">
      <w:pPr>
        <w:rPr>
          <w:sz w:val="24"/>
          <w:szCs w:val="24"/>
        </w:rPr>
      </w:pPr>
      <w:r w:rsidRPr="00D13FF6">
        <w:rPr>
          <w:rFonts w:ascii="Arial" w:hAnsi="Arial" w:cs="Arial"/>
          <w:b/>
          <w:bCs/>
          <w:color w:val="000000"/>
          <w:sz w:val="28"/>
          <w:szCs w:val="28"/>
        </w:rPr>
        <w:t>Revision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037"/>
        <w:gridCol w:w="1441"/>
        <w:gridCol w:w="9052"/>
      </w:tblGrid>
      <w:tr w:rsidR="00D13FF6" w:rsidRPr="00D13FF6" w14:paraId="4E049EF7" w14:textId="77777777" w:rsidTr="00D13FF6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22663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b/>
                <w:bCs/>
                <w:color w:val="000000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795EF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b/>
                <w:bCs/>
                <w:color w:val="000000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FBB7B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9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8265E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b/>
                <w:bCs/>
                <w:color w:val="000000"/>
                <w:szCs w:val="22"/>
              </w:rPr>
              <w:t>Author</w:t>
            </w:r>
          </w:p>
        </w:tc>
      </w:tr>
      <w:tr w:rsidR="00D13FF6" w:rsidRPr="00D13FF6" w14:paraId="5CE130B3" w14:textId="77777777" w:rsidTr="00D13FF6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35A20" w14:textId="7C8F79F3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21</w:t>
            </w:r>
            <w:r w:rsidRPr="00D13FF6">
              <w:rPr>
                <w:rFonts w:ascii="Arial" w:hAnsi="Arial" w:cs="Arial"/>
                <w:color w:val="000000"/>
                <w:szCs w:val="22"/>
              </w:rPr>
              <w:t>/04/2022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542C8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FE599" w14:textId="77777777" w:rsidR="00D13FF6" w:rsidRPr="00D13FF6" w:rsidRDefault="00D13FF6" w:rsidP="00D13FF6">
            <w:pPr>
              <w:spacing w:after="120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Draft 1</w:t>
            </w:r>
          </w:p>
        </w:tc>
        <w:tc>
          <w:tcPr>
            <w:tcW w:w="9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7EAA2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SCAPE FROM MON</w:t>
            </w:r>
          </w:p>
        </w:tc>
      </w:tr>
      <w:tr w:rsidR="00235F6C" w:rsidRPr="00D13FF6" w14:paraId="34303813" w14:textId="77777777" w:rsidTr="00D13FF6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B159D" w14:textId="57726EFD" w:rsidR="00235F6C" w:rsidRDefault="00235F6C" w:rsidP="00D13FF6">
            <w:pPr>
              <w:spacing w:after="12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20/05/2022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914C2" w14:textId="10997F4C" w:rsidR="00235F6C" w:rsidRPr="00D13FF6" w:rsidRDefault="00235F6C" w:rsidP="00D13FF6">
            <w:pPr>
              <w:spacing w:after="12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E1F76" w14:textId="27793028" w:rsidR="00235F6C" w:rsidRPr="00D13FF6" w:rsidRDefault="00235F6C" w:rsidP="00D13FF6">
            <w:pPr>
              <w:spacing w:after="12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Version 1.1</w:t>
            </w:r>
          </w:p>
        </w:tc>
        <w:tc>
          <w:tcPr>
            <w:tcW w:w="9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9A233" w14:textId="75A79739" w:rsidR="00235F6C" w:rsidRPr="00D13FF6" w:rsidRDefault="00235F6C" w:rsidP="00D13FF6">
            <w:pPr>
              <w:spacing w:after="120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SCAPE FROM MON</w:t>
            </w:r>
          </w:p>
        </w:tc>
      </w:tr>
    </w:tbl>
    <w:p w14:paraId="2B5B45CF" w14:textId="08285C82" w:rsidR="00D13FF6" w:rsidRDefault="00D13FF6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1303117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717E4" w14:textId="2C4DDEC3" w:rsidR="00900E2A" w:rsidRPr="00900E2A" w:rsidRDefault="00900E2A">
          <w:pPr>
            <w:pStyle w:val="TOCHeading"/>
          </w:pPr>
          <w:r>
            <w:t>Content</w:t>
          </w:r>
          <w:r w:rsidRPr="00900E2A">
            <w:t>s</w:t>
          </w:r>
        </w:p>
        <w:p w14:paraId="44A4E113" w14:textId="092825CE" w:rsidR="004A3370" w:rsidRDefault="00900E2A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r w:rsidRPr="00F83328">
            <w:fldChar w:fldCharType="begin"/>
          </w:r>
          <w:r w:rsidRPr="00F83328">
            <w:instrText xml:space="preserve"> TOC \o "1-3" \h \z \u </w:instrText>
          </w:r>
          <w:r w:rsidRPr="00F83328">
            <w:fldChar w:fldCharType="separate"/>
          </w:r>
          <w:hyperlink w:anchor="_Toc101479033" w:history="1">
            <w:r w:rsidR="004A3370" w:rsidRPr="00201713">
              <w:rPr>
                <w:rStyle w:val="Hyperlink"/>
                <w:b/>
                <w:bCs/>
              </w:rPr>
              <w:t>Test Case 1: Switching Successfully Sound on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_Toc101479033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4A3370">
              <w:rPr>
                <w:webHidden/>
              </w:rPr>
              <w:t>4</w:t>
            </w:r>
            <w:r w:rsidR="004A3370">
              <w:rPr>
                <w:webHidden/>
              </w:rPr>
              <w:fldChar w:fldCharType="end"/>
            </w:r>
          </w:hyperlink>
        </w:p>
        <w:p w14:paraId="045B6A93" w14:textId="13955419" w:rsidR="004A3370" w:rsidRDefault="00AA75C8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4" w:history="1">
            <w:r w:rsidR="004A3370" w:rsidRPr="00201713">
              <w:rPr>
                <w:rStyle w:val="Hyperlink"/>
                <w:b/>
                <w:bCs/>
              </w:rPr>
              <w:t>Test Case 2: Switching Successfully Sound off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_Toc101479034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4A3370">
              <w:rPr>
                <w:webHidden/>
              </w:rPr>
              <w:t>5</w:t>
            </w:r>
            <w:r w:rsidR="004A3370">
              <w:rPr>
                <w:webHidden/>
              </w:rPr>
              <w:fldChar w:fldCharType="end"/>
            </w:r>
          </w:hyperlink>
        </w:p>
        <w:p w14:paraId="4214469E" w14:textId="6AE0683B" w:rsidR="004A3370" w:rsidRDefault="00AA75C8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5" w:history="1">
            <w:r w:rsidR="004A3370" w:rsidRPr="00201713">
              <w:rPr>
                <w:rStyle w:val="Hyperlink"/>
                <w:b/>
                <w:bCs/>
              </w:rPr>
              <w:t>Test Case 3: Switching Successfully Language Turkish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_Toc101479035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4A3370">
              <w:rPr>
                <w:webHidden/>
              </w:rPr>
              <w:t>6</w:t>
            </w:r>
            <w:r w:rsidR="004A3370">
              <w:rPr>
                <w:webHidden/>
              </w:rPr>
              <w:fldChar w:fldCharType="end"/>
            </w:r>
          </w:hyperlink>
        </w:p>
        <w:p w14:paraId="1EE6049A" w14:textId="5C3F82C0" w:rsidR="004A3370" w:rsidRDefault="00AA75C8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6" w:history="1">
            <w:r w:rsidR="004A3370" w:rsidRPr="00201713">
              <w:rPr>
                <w:rStyle w:val="Hyperlink"/>
                <w:b/>
                <w:bCs/>
              </w:rPr>
              <w:t>Test Case 4: Switching Successfully Language English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_Toc101479036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4A3370">
              <w:rPr>
                <w:webHidden/>
              </w:rPr>
              <w:t>7</w:t>
            </w:r>
            <w:r w:rsidR="004A3370">
              <w:rPr>
                <w:webHidden/>
              </w:rPr>
              <w:fldChar w:fldCharType="end"/>
            </w:r>
          </w:hyperlink>
        </w:p>
        <w:p w14:paraId="794B3C51" w14:textId="64106836" w:rsidR="004A3370" w:rsidRDefault="00AA75C8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7" w:history="1">
            <w:r w:rsidR="004A3370" w:rsidRPr="00201713">
              <w:rPr>
                <w:rStyle w:val="Hyperlink"/>
                <w:b/>
                <w:bCs/>
              </w:rPr>
              <w:t>Test Case 5: Select Successfully Level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_Toc101479037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4A3370">
              <w:rPr>
                <w:webHidden/>
              </w:rPr>
              <w:t>8</w:t>
            </w:r>
            <w:r w:rsidR="004A3370">
              <w:rPr>
                <w:webHidden/>
              </w:rPr>
              <w:fldChar w:fldCharType="end"/>
            </w:r>
          </w:hyperlink>
        </w:p>
        <w:p w14:paraId="39A5E782" w14:textId="1942454D" w:rsidR="004A3370" w:rsidRDefault="00AA75C8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9" w:history="1">
            <w:r w:rsidR="004A3370" w:rsidRPr="00201713">
              <w:rPr>
                <w:rStyle w:val="Hyperlink"/>
                <w:b/>
                <w:bCs/>
              </w:rPr>
              <w:t>Test Case 6: Reach Successfully Game End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_Toc101479039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4A3370">
              <w:rPr>
                <w:webHidden/>
              </w:rPr>
              <w:t>9</w:t>
            </w:r>
            <w:r w:rsidR="004A3370">
              <w:rPr>
                <w:webHidden/>
              </w:rPr>
              <w:fldChar w:fldCharType="end"/>
            </w:r>
          </w:hyperlink>
        </w:p>
        <w:p w14:paraId="2CAF46E3" w14:textId="5BE46283" w:rsidR="004A3370" w:rsidRDefault="00AA75C8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40" w:history="1">
            <w:r w:rsidR="004A3370" w:rsidRPr="00201713">
              <w:rPr>
                <w:rStyle w:val="Hyperlink"/>
                <w:b/>
                <w:bCs/>
              </w:rPr>
              <w:t>Test Case 7: The Level Unsuccessfully End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_Toc101479040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4A3370">
              <w:rPr>
                <w:webHidden/>
              </w:rPr>
              <w:t>10</w:t>
            </w:r>
            <w:r w:rsidR="004A3370">
              <w:rPr>
                <w:webHidden/>
              </w:rPr>
              <w:fldChar w:fldCharType="end"/>
            </w:r>
          </w:hyperlink>
        </w:p>
        <w:p w14:paraId="5B3F3214" w14:textId="2A8CF491" w:rsidR="004A3370" w:rsidRDefault="00AA75C8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41" w:history="1">
            <w:r w:rsidR="004A3370" w:rsidRPr="00201713">
              <w:rPr>
                <w:rStyle w:val="Hyperlink"/>
                <w:b/>
                <w:bCs/>
              </w:rPr>
              <w:t>Test Case 8: The Level successfully End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_Toc101479041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4A3370">
              <w:rPr>
                <w:webHidden/>
              </w:rPr>
              <w:t>11</w:t>
            </w:r>
            <w:r w:rsidR="004A3370">
              <w:rPr>
                <w:webHidden/>
              </w:rPr>
              <w:fldChar w:fldCharType="end"/>
            </w:r>
          </w:hyperlink>
        </w:p>
        <w:p w14:paraId="652C4105" w14:textId="22710B46" w:rsidR="00900E2A" w:rsidRDefault="00900E2A">
          <w:r w:rsidRPr="00F83328">
            <w:rPr>
              <w:noProof/>
            </w:rPr>
            <w:fldChar w:fldCharType="end"/>
          </w:r>
        </w:p>
      </w:sdtContent>
    </w:sdt>
    <w:p w14:paraId="0F719FCD" w14:textId="150C3445" w:rsidR="00900E2A" w:rsidRDefault="00900E2A"/>
    <w:p w14:paraId="103E08C5" w14:textId="36E32EE8" w:rsidR="00900E2A" w:rsidRDefault="00900E2A"/>
    <w:p w14:paraId="448B3CBE" w14:textId="2CA62349" w:rsidR="00900E2A" w:rsidRDefault="00900E2A"/>
    <w:p w14:paraId="7CA46E53" w14:textId="4B2958F1" w:rsidR="00900E2A" w:rsidRDefault="00900E2A"/>
    <w:p w14:paraId="0C45F9E2" w14:textId="73900EE4" w:rsidR="00900E2A" w:rsidRDefault="00900E2A"/>
    <w:p w14:paraId="78983F14" w14:textId="03B8E505" w:rsidR="00900E2A" w:rsidRDefault="00900E2A"/>
    <w:p w14:paraId="6736A2F1" w14:textId="3615E53F" w:rsidR="00900E2A" w:rsidRDefault="00900E2A"/>
    <w:p w14:paraId="010878BC" w14:textId="3D0C656A" w:rsidR="00900E2A" w:rsidRDefault="00900E2A"/>
    <w:p w14:paraId="1F9B784A" w14:textId="2A627997" w:rsidR="00900E2A" w:rsidRDefault="00900E2A"/>
    <w:p w14:paraId="1EDF4D01" w14:textId="7799ED36" w:rsidR="00900E2A" w:rsidRDefault="00900E2A"/>
    <w:p w14:paraId="672E2641" w14:textId="707E6C58" w:rsidR="00900E2A" w:rsidRDefault="00900E2A"/>
    <w:p w14:paraId="3D0F58EA" w14:textId="77777777" w:rsidR="00900E2A" w:rsidRDefault="00900E2A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625"/>
        <w:gridCol w:w="2813"/>
        <w:gridCol w:w="30"/>
        <w:gridCol w:w="2686"/>
        <w:gridCol w:w="5596"/>
        <w:gridCol w:w="714"/>
        <w:gridCol w:w="714"/>
      </w:tblGrid>
      <w:tr w:rsidR="00E303EF" w:rsidRPr="007F50C8" w14:paraId="2E7AC025" w14:textId="77777777" w:rsidTr="009A166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297A81" w14:textId="0AB05FE3" w:rsidR="00E303EF" w:rsidRPr="007F50C8" w:rsidRDefault="00E303EF" w:rsidP="009A166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4D747D" w14:textId="5C2E98B7" w:rsidR="00E303EF" w:rsidRPr="007F50C8" w:rsidRDefault="002547EA" w:rsidP="003F766A">
            <w:pPr>
              <w:pStyle w:val="bp"/>
              <w:tabs>
                <w:tab w:val="left" w:pos="5685"/>
              </w:tabs>
              <w:rPr>
                <w:color w:val="0000FF"/>
                <w:sz w:val="20"/>
              </w:rPr>
            </w:pPr>
            <w:r w:rsidRPr="007F50C8">
              <w:rPr>
                <w:color w:val="000000"/>
                <w:sz w:val="20"/>
              </w:rPr>
              <w:t>Switching Successfully Sound on</w:t>
            </w:r>
          </w:p>
        </w:tc>
      </w:tr>
      <w:tr w:rsidR="00A30AD6" w:rsidRPr="007F50C8" w14:paraId="7E79AC80" w14:textId="77777777" w:rsidTr="009A166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2A1206" w14:textId="77777777" w:rsidR="00A30AD6" w:rsidRPr="007F50C8" w:rsidRDefault="00E303EF" w:rsidP="009A166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</w:t>
            </w:r>
            <w:r w:rsidR="00531B5A" w:rsidRPr="007F50C8">
              <w:rPr>
                <w:b/>
                <w:sz w:val="20"/>
              </w:rPr>
              <w:t xml:space="preserve"> </w:t>
            </w:r>
            <w:r w:rsidRPr="007F50C8">
              <w:rPr>
                <w:b/>
                <w:sz w:val="20"/>
              </w:rPr>
              <w:t xml:space="preserve">Case </w:t>
            </w:r>
            <w:r w:rsidR="00A30AD6" w:rsidRPr="007F50C8">
              <w:rPr>
                <w:b/>
                <w:sz w:val="20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024E12" w14:textId="1E98C5DE" w:rsidR="00A30AD6" w:rsidRPr="007F50C8" w:rsidRDefault="002547EA" w:rsidP="003F766A">
            <w:pPr>
              <w:pStyle w:val="bp"/>
              <w:tabs>
                <w:tab w:val="left" w:pos="5685"/>
              </w:tabs>
              <w:rPr>
                <w:color w:val="0000FF"/>
                <w:sz w:val="20"/>
              </w:rPr>
            </w:pPr>
            <w:r w:rsidRPr="007F50C8">
              <w:rPr>
                <w:color w:val="000000"/>
                <w:sz w:val="20"/>
              </w:rPr>
              <w:t>Change Settings</w:t>
            </w:r>
          </w:p>
        </w:tc>
      </w:tr>
      <w:tr w:rsidR="00E303EF" w:rsidRPr="007F50C8" w14:paraId="660B0D93" w14:textId="77777777" w:rsidTr="009A166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DBB1E6" w14:textId="77777777" w:rsidR="00E303EF" w:rsidRPr="007F50C8" w:rsidRDefault="00E303EF" w:rsidP="009A166D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4480B9" w14:textId="11C2E89D" w:rsidR="00E303EF" w:rsidRPr="007F50C8" w:rsidRDefault="002547EA" w:rsidP="003F766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A player should be able to successfully be turning on sound in the game.</w:t>
            </w:r>
          </w:p>
        </w:tc>
      </w:tr>
      <w:tr w:rsidR="00E303EF" w:rsidRPr="007F50C8" w14:paraId="4D671C08" w14:textId="77777777" w:rsidTr="009A166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14AE79" w14:textId="77777777" w:rsidR="00E303EF" w:rsidRPr="007F50C8" w:rsidRDefault="00E303EF" w:rsidP="009A166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41352B" w14:textId="15540350" w:rsidR="002547EA" w:rsidRPr="007F50C8" w:rsidRDefault="002547EA" w:rsidP="003F766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The player must already be logged in to see the “Setting” screen.</w:t>
            </w:r>
          </w:p>
          <w:p w14:paraId="21762B48" w14:textId="6943E8A7" w:rsidR="00E303EF" w:rsidRPr="007F50C8" w:rsidRDefault="00E303EF" w:rsidP="003F766A">
            <w:pPr>
              <w:pStyle w:val="bp"/>
              <w:rPr>
                <w:color w:val="0000FF"/>
                <w:sz w:val="20"/>
              </w:rPr>
            </w:pPr>
          </w:p>
        </w:tc>
      </w:tr>
      <w:tr w:rsidR="00E303EF" w:rsidRPr="007F50C8" w14:paraId="7EB2D923" w14:textId="77777777" w:rsidTr="009A166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AB4590" w14:textId="77777777" w:rsidR="00E303EF" w:rsidRPr="007F50C8" w:rsidRDefault="00E303EF" w:rsidP="009A166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9852F1" w14:textId="530FD89F" w:rsidR="00E303EF" w:rsidRPr="007F50C8" w:rsidRDefault="002547EA" w:rsidP="003F766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FF"/>
                <w:sz w:val="20"/>
                <w:szCs w:val="20"/>
              </w:rPr>
              <w:t>“</w:t>
            </w:r>
            <w:r w:rsidRPr="007F50C8">
              <w:rPr>
                <w:color w:val="000000"/>
                <w:sz w:val="20"/>
                <w:szCs w:val="20"/>
              </w:rPr>
              <w:t>On” Option selected for Sound: Game of the sound is turned on.</w:t>
            </w:r>
          </w:p>
        </w:tc>
      </w:tr>
      <w:tr w:rsidR="00E303EF" w:rsidRPr="007F50C8" w14:paraId="6EC39820" w14:textId="77777777" w:rsidTr="009A166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412201" w14:textId="77777777" w:rsidR="00E303EF" w:rsidRPr="007F50C8" w:rsidRDefault="00A37650" w:rsidP="009A166D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</w:t>
            </w:r>
            <w:r w:rsidR="00E303EF" w:rsidRPr="007F50C8">
              <w:rPr>
                <w:b/>
                <w:sz w:val="20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048733" w14:textId="77777777" w:rsidR="00E303EF" w:rsidRPr="007F50C8" w:rsidRDefault="00E303EF" w:rsidP="009A166D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536681" w:rsidRPr="007F50C8" w14:paraId="6D86F240" w14:textId="77777777" w:rsidTr="009A166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0AFF357" w14:textId="77777777" w:rsidR="00536681" w:rsidRPr="007F50C8" w:rsidRDefault="00536681" w:rsidP="009A166D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9174A36" w14:textId="77777777" w:rsidR="00536681" w:rsidRPr="007F50C8" w:rsidRDefault="00536681" w:rsidP="009A166D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DF1585" w:rsidRPr="007F50C8" w14:paraId="1419CF9E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086C05" w14:textId="77777777" w:rsidR="00DF1585" w:rsidRPr="007F50C8" w:rsidRDefault="00DF1585" w:rsidP="009A166D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724F5DF" w14:textId="77777777" w:rsidR="00DF1585" w:rsidRPr="007F50C8" w:rsidRDefault="00DF1585" w:rsidP="009A166D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FF9682B" w14:textId="77777777" w:rsidR="00DF1585" w:rsidRPr="007F50C8" w:rsidRDefault="00DF1585" w:rsidP="009A166D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E1E12B5" w14:textId="77777777" w:rsidR="00DF1585" w:rsidRPr="007F50C8" w:rsidRDefault="00DF1585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2C0A8D5" w14:textId="77777777" w:rsidR="00DF1585" w:rsidRPr="007F50C8" w:rsidRDefault="00DF1585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DF1585" w:rsidRPr="007F50C8" w14:paraId="39C597A8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25" w:type="dxa"/>
            <w:tcBorders>
              <w:top w:val="single" w:sz="4" w:space="0" w:color="auto"/>
              <w:right w:val="single" w:sz="4" w:space="0" w:color="auto"/>
            </w:tcBorders>
          </w:tcPr>
          <w:p w14:paraId="3D3EAAE1" w14:textId="77777777" w:rsidR="00DF1585" w:rsidRPr="007F50C8" w:rsidRDefault="00DF1585" w:rsidP="009A166D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82E4258" w14:textId="31699D8B" w:rsidR="00DF1585" w:rsidRPr="007F50C8" w:rsidRDefault="002547EA" w:rsidP="009A166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Click ’Settings’ button</w:t>
            </w:r>
          </w:p>
        </w:tc>
        <w:tc>
          <w:tcPr>
            <w:tcW w:w="5596" w:type="dxa"/>
          </w:tcPr>
          <w:p w14:paraId="11B40430" w14:textId="09955470" w:rsidR="00DF1585" w:rsidRPr="007F50C8" w:rsidRDefault="002547EA" w:rsidP="009A166D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‘Setting’ button and click it.</w:t>
            </w:r>
          </w:p>
        </w:tc>
        <w:tc>
          <w:tcPr>
            <w:tcW w:w="714" w:type="dxa"/>
          </w:tcPr>
          <w:p w14:paraId="42114D3A" w14:textId="1BD16ACE" w:rsidR="00DF1585" w:rsidRPr="007F50C8" w:rsidRDefault="002547EA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CCC6EDB" w14:textId="77777777" w:rsidR="00DF1585" w:rsidRPr="007F50C8" w:rsidRDefault="00DF1585" w:rsidP="009A166D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DF1585" w:rsidRPr="007F50C8" w14:paraId="08092713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25" w:type="dxa"/>
            <w:tcBorders>
              <w:right w:val="single" w:sz="4" w:space="0" w:color="auto"/>
            </w:tcBorders>
          </w:tcPr>
          <w:p w14:paraId="6C57E889" w14:textId="77777777" w:rsidR="00DF1585" w:rsidRPr="007F50C8" w:rsidRDefault="00DF1585" w:rsidP="009A166D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</w:tcBorders>
          </w:tcPr>
          <w:p w14:paraId="0380CE2D" w14:textId="63454337" w:rsidR="00DF1585" w:rsidRPr="007F50C8" w:rsidRDefault="002547EA" w:rsidP="009A166D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View the sound button</w:t>
            </w:r>
          </w:p>
        </w:tc>
        <w:tc>
          <w:tcPr>
            <w:tcW w:w="5596" w:type="dxa"/>
          </w:tcPr>
          <w:p w14:paraId="7F72584E" w14:textId="517E090F" w:rsidR="00DF1585" w:rsidRPr="007F50C8" w:rsidRDefault="00E75DEC" w:rsidP="009A166D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the sound button.</w:t>
            </w:r>
          </w:p>
        </w:tc>
        <w:tc>
          <w:tcPr>
            <w:tcW w:w="714" w:type="dxa"/>
          </w:tcPr>
          <w:p w14:paraId="60B29EDF" w14:textId="4BFB2BD7" w:rsidR="00DF1585" w:rsidRPr="007F50C8" w:rsidRDefault="002547EA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3F85B8A3" w14:textId="77777777" w:rsidR="00DF1585" w:rsidRPr="007F50C8" w:rsidRDefault="00DF1585" w:rsidP="009A166D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DF1585" w:rsidRPr="007F50C8" w14:paraId="19E4C124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25" w:type="dxa"/>
            <w:tcBorders>
              <w:right w:val="single" w:sz="4" w:space="0" w:color="auto"/>
            </w:tcBorders>
          </w:tcPr>
          <w:p w14:paraId="622CBFEB" w14:textId="77777777" w:rsidR="00DF1585" w:rsidRPr="007F50C8" w:rsidRDefault="00DF1585" w:rsidP="009A166D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</w:tcBorders>
          </w:tcPr>
          <w:p w14:paraId="69CB872A" w14:textId="31C6344E" w:rsidR="00DF1585" w:rsidRPr="007F50C8" w:rsidRDefault="002547EA" w:rsidP="009A166D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Click the sound button on</w:t>
            </w:r>
          </w:p>
        </w:tc>
        <w:tc>
          <w:tcPr>
            <w:tcW w:w="5596" w:type="dxa"/>
          </w:tcPr>
          <w:p w14:paraId="400D4C92" w14:textId="52B9FB7E" w:rsidR="00DF1585" w:rsidRPr="007F50C8" w:rsidRDefault="00E75DEC" w:rsidP="009A166D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Game of the sound is turned on.</w:t>
            </w:r>
          </w:p>
        </w:tc>
        <w:tc>
          <w:tcPr>
            <w:tcW w:w="714" w:type="dxa"/>
          </w:tcPr>
          <w:p w14:paraId="593F4F9C" w14:textId="7DCDAA1F" w:rsidR="00DF1585" w:rsidRPr="007F50C8" w:rsidRDefault="002547EA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6CDDF3F4" w14:textId="77777777" w:rsidR="00DF1585" w:rsidRPr="007F50C8" w:rsidRDefault="00DF1585" w:rsidP="009A166D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</w:tbl>
    <w:p w14:paraId="77D25253" w14:textId="7089F8A7" w:rsidR="00A30AD6" w:rsidRPr="009A166D" w:rsidRDefault="009A166D" w:rsidP="009A166D">
      <w:pPr>
        <w:ind w:firstLine="720"/>
        <w:outlineLvl w:val="0"/>
        <w:rPr>
          <w:b/>
          <w:bCs/>
          <w:kern w:val="36"/>
          <w:sz w:val="48"/>
          <w:szCs w:val="48"/>
        </w:rPr>
      </w:pPr>
      <w:bookmarkStart w:id="0" w:name="_Toc101479033"/>
      <w:r w:rsidRPr="009A166D">
        <w:rPr>
          <w:b/>
          <w:bCs/>
          <w:color w:val="000000"/>
          <w:kern w:val="36"/>
          <w:sz w:val="24"/>
          <w:szCs w:val="24"/>
        </w:rPr>
        <w:t>Test Case 1: Switching Successfully Sound on</w:t>
      </w:r>
      <w:bookmarkEnd w:id="0"/>
    </w:p>
    <w:tbl>
      <w:tblPr>
        <w:tblStyle w:val="TableGrid"/>
        <w:tblpPr w:leftFromText="180" w:rightFromText="180" w:vertAnchor="text" w:horzAnchor="margin" w:tblpY="6480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82B49" w:rsidRPr="007F50C8" w14:paraId="55AF6732" w14:textId="77777777" w:rsidTr="00082B4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243FC6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082B49" w:rsidRPr="007F50C8" w14:paraId="49DF612E" w14:textId="77777777" w:rsidTr="00082B49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16C1F4" w14:textId="77777777" w:rsidR="00082B49" w:rsidRPr="007F50C8" w:rsidRDefault="00082B49" w:rsidP="00082B49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1B90D9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909B30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9E6FC9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332259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B9903D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082B49" w:rsidRPr="007F50C8" w14:paraId="239D4A69" w14:textId="77777777" w:rsidTr="00082B49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9A00691" w14:textId="77777777" w:rsidR="00082B49" w:rsidRPr="00082B49" w:rsidRDefault="00082B49" w:rsidP="00082B49">
            <w:pPr>
              <w:pStyle w:val="bp"/>
              <w:spacing w:before="0" w:after="0"/>
              <w:rPr>
                <w:color w:val="000000" w:themeColor="text1"/>
                <w:sz w:val="18"/>
                <w:szCs w:val="18"/>
              </w:rPr>
            </w:pPr>
            <w:r w:rsidRPr="00082B49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2B28AEE3" w14:textId="77777777" w:rsidR="00082B49" w:rsidRPr="007F50C8" w:rsidRDefault="00082B49" w:rsidP="00082B4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52C9F582" w14:textId="77777777" w:rsidR="00082B49" w:rsidRPr="007F50C8" w:rsidRDefault="00082B49" w:rsidP="00082B49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8DC5B2A" w14:textId="77777777" w:rsidR="00082B49" w:rsidRPr="007F50C8" w:rsidRDefault="00082B49" w:rsidP="00082B4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28A2130E" w14:textId="77777777" w:rsidR="00082B49" w:rsidRPr="007F50C8" w:rsidRDefault="00082B49" w:rsidP="00082B49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CC1CDC9" w14:textId="77777777" w:rsidR="00082B49" w:rsidRPr="007F50C8" w:rsidRDefault="00082B49" w:rsidP="00082B4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2007FB8" w14:textId="77777777" w:rsidR="00082B49" w:rsidRPr="007F50C8" w:rsidRDefault="00082B49" w:rsidP="00082B49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8309EAB" w14:textId="77777777" w:rsidR="00082B49" w:rsidRPr="007F50C8" w:rsidRDefault="00082B49" w:rsidP="00082B49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0C43E462" w14:textId="77777777" w:rsidR="00082B49" w:rsidRPr="007F50C8" w:rsidRDefault="00082B49" w:rsidP="00082B49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3FFB4588" w14:textId="77777777" w:rsidR="00A37650" w:rsidRDefault="00A37650" w:rsidP="00780A9A">
      <w:pPr>
        <w:pStyle w:val="bp"/>
        <w:spacing w:before="0" w:after="0"/>
        <w:sectPr w:rsidR="00A37650" w:rsidSect="00A976D1">
          <w:headerReference w:type="default" r:id="rId8"/>
          <w:footerReference w:type="even" r:id="rId9"/>
          <w:footerReference w:type="default" r:id="rId10"/>
          <w:type w:val="continuous"/>
          <w:pgSz w:w="16838" w:h="11906" w:orient="landscape" w:code="9"/>
          <w:pgMar w:top="1440" w:right="1440" w:bottom="1440" w:left="1440" w:header="720" w:footer="720" w:gutter="0"/>
          <w:cols w:space="720"/>
          <w:formProt w:val="0"/>
          <w:docGrid w:linePitch="299"/>
        </w:sectPr>
      </w:pPr>
    </w:p>
    <w:p w14:paraId="62157A24" w14:textId="77777777" w:rsidR="007F50C8" w:rsidRPr="005E4647" w:rsidRDefault="007F50C8" w:rsidP="007F50C8">
      <w:pPr>
        <w:ind w:firstLine="720"/>
        <w:outlineLvl w:val="0"/>
        <w:rPr>
          <w:b/>
          <w:bCs/>
          <w:color w:val="000000"/>
          <w:kern w:val="36"/>
          <w:sz w:val="24"/>
          <w:szCs w:val="24"/>
        </w:rPr>
      </w:pPr>
      <w:bookmarkStart w:id="1" w:name="_Toc101479034"/>
      <w:r w:rsidRPr="009A166D">
        <w:rPr>
          <w:b/>
          <w:bCs/>
          <w:color w:val="000000"/>
          <w:kern w:val="36"/>
          <w:sz w:val="24"/>
          <w:szCs w:val="24"/>
        </w:rPr>
        <w:lastRenderedPageBreak/>
        <w:t>Test Case 2: Switching Successfully Sound off</w:t>
      </w:r>
      <w:bookmarkEnd w:id="1"/>
    </w:p>
    <w:p w14:paraId="25A744FB" w14:textId="77777777" w:rsidR="00780A9A" w:rsidRDefault="00780A9A" w:rsidP="00780A9A">
      <w:pPr>
        <w:pStyle w:val="bp"/>
        <w:spacing w:before="0" w:after="0"/>
      </w:pPr>
    </w:p>
    <w:p w14:paraId="4B190F2B" w14:textId="77777777" w:rsidR="00780A9A" w:rsidRDefault="00780A9A" w:rsidP="00780A9A">
      <w:pPr>
        <w:pStyle w:val="bp"/>
        <w:spacing w:before="0" w:after="0"/>
      </w:pPr>
    </w:p>
    <w:p w14:paraId="5080AD86" w14:textId="77777777" w:rsidR="00721636" w:rsidRDefault="00721636" w:rsidP="009A166D">
      <w:pPr>
        <w:ind w:firstLine="72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1C72742" w14:textId="2E7D3787" w:rsidR="00721636" w:rsidRDefault="00721636" w:rsidP="00721636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6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F50C8" w:rsidRPr="007F50C8" w14:paraId="117DEFA7" w14:textId="77777777" w:rsidTr="007F50C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22EA28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7F50C8" w:rsidRPr="007F50C8" w14:paraId="469EFE84" w14:textId="77777777" w:rsidTr="007F50C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F9B88" w14:textId="77777777" w:rsidR="007F50C8" w:rsidRPr="007F50C8" w:rsidRDefault="007F50C8" w:rsidP="007F50C8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DE7D49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791AF0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0B0C41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E1F3C0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50FA4C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7F50C8" w:rsidRPr="007F50C8" w14:paraId="157E369F" w14:textId="77777777" w:rsidTr="007F50C8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5C96DDAD" w14:textId="77777777" w:rsidR="007F50C8" w:rsidRPr="00663043" w:rsidRDefault="007F50C8" w:rsidP="007F50C8">
            <w:pPr>
              <w:pStyle w:val="bp"/>
              <w:spacing w:before="0" w:after="0"/>
              <w:rPr>
                <w:color w:val="000000" w:themeColor="text1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22C319E1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1C49306" w14:textId="77777777" w:rsidR="007F50C8" w:rsidRPr="007F50C8" w:rsidRDefault="007F50C8" w:rsidP="007F50C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5D490F31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56D8A59D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50565791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B6A4638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5714A570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E1BA463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14C806D2" w14:textId="58BA526C" w:rsidR="00721636" w:rsidRDefault="00721636" w:rsidP="00721636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721636" w:rsidRPr="007F50C8" w14:paraId="7B85E16B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AB2327B" w14:textId="77777777" w:rsidR="00721636" w:rsidRPr="007F50C8" w:rsidRDefault="0072163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4768A3" w14:textId="6927CBF8" w:rsidR="00721636" w:rsidRPr="007F50C8" w:rsidRDefault="00721636" w:rsidP="005E4647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 xml:space="preserve">Switching Successfully Sound </w:t>
            </w:r>
            <w:r w:rsidR="001B7E93" w:rsidRPr="007F50C8">
              <w:rPr>
                <w:color w:val="000000"/>
                <w:sz w:val="20"/>
                <w:szCs w:val="20"/>
              </w:rPr>
              <w:t>off</w:t>
            </w:r>
          </w:p>
        </w:tc>
      </w:tr>
      <w:tr w:rsidR="00721636" w:rsidRPr="007F50C8" w14:paraId="33908B43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25CC84" w14:textId="77777777" w:rsidR="00721636" w:rsidRPr="007F50C8" w:rsidRDefault="0072163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23CD86" w14:textId="77777777" w:rsidR="00721636" w:rsidRPr="007F50C8" w:rsidRDefault="00721636" w:rsidP="005E4647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Change Settings</w:t>
            </w:r>
          </w:p>
        </w:tc>
      </w:tr>
      <w:tr w:rsidR="00721636" w:rsidRPr="007F50C8" w14:paraId="5CAF99EA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3B4D4D" w14:textId="77777777" w:rsidR="00721636" w:rsidRPr="007F50C8" w:rsidRDefault="00721636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115325" w14:textId="77777777" w:rsidR="00721636" w:rsidRPr="007F50C8" w:rsidRDefault="00721636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A player should be able to successfully be turning on sound in the game.</w:t>
            </w:r>
          </w:p>
        </w:tc>
      </w:tr>
      <w:tr w:rsidR="00721636" w:rsidRPr="007F50C8" w14:paraId="106FEAA4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B0A04A" w14:textId="77777777" w:rsidR="00721636" w:rsidRPr="007F50C8" w:rsidRDefault="0072163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022182" w14:textId="77777777" w:rsidR="00721636" w:rsidRPr="007F50C8" w:rsidRDefault="00721636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 The player must already be logged in to see the “Setting” screen.</w:t>
            </w:r>
          </w:p>
          <w:p w14:paraId="22CC3DE9" w14:textId="77777777" w:rsidR="00721636" w:rsidRPr="007F50C8" w:rsidRDefault="00721636" w:rsidP="006110C5">
            <w:pPr>
              <w:pStyle w:val="bp"/>
              <w:rPr>
                <w:color w:val="0000FF"/>
                <w:sz w:val="20"/>
              </w:rPr>
            </w:pPr>
          </w:p>
        </w:tc>
      </w:tr>
      <w:tr w:rsidR="00721636" w:rsidRPr="007F50C8" w14:paraId="29C5D752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8944A2" w14:textId="77777777" w:rsidR="00721636" w:rsidRPr="007F50C8" w:rsidRDefault="0072163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1AD764" w14:textId="20BA05F1" w:rsidR="00721636" w:rsidRPr="007F50C8" w:rsidRDefault="00721636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 </w:t>
            </w:r>
            <w:r w:rsidRPr="007F50C8">
              <w:rPr>
                <w:color w:val="0000FF"/>
                <w:sz w:val="20"/>
                <w:szCs w:val="20"/>
              </w:rPr>
              <w:t>“</w:t>
            </w:r>
            <w:r w:rsidRPr="007F50C8">
              <w:rPr>
                <w:color w:val="000000"/>
                <w:sz w:val="20"/>
                <w:szCs w:val="20"/>
              </w:rPr>
              <w:t xml:space="preserve">On” Option selected for Sound: Game of the sound is </w:t>
            </w:r>
            <w:r w:rsidR="001B7E93" w:rsidRPr="007F50C8">
              <w:rPr>
                <w:color w:val="000000"/>
                <w:sz w:val="20"/>
                <w:szCs w:val="20"/>
              </w:rPr>
              <w:t xml:space="preserve">turned </w:t>
            </w:r>
            <w:r w:rsidR="00950457" w:rsidRPr="007F50C8">
              <w:rPr>
                <w:color w:val="000000"/>
                <w:sz w:val="20"/>
                <w:szCs w:val="20"/>
              </w:rPr>
              <w:t>off.</w:t>
            </w:r>
          </w:p>
        </w:tc>
      </w:tr>
      <w:tr w:rsidR="00721636" w:rsidRPr="007F50C8" w14:paraId="2B2482F7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E21CEA" w14:textId="77777777" w:rsidR="00721636" w:rsidRPr="007F50C8" w:rsidRDefault="00721636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144193" w14:textId="77777777" w:rsidR="00721636" w:rsidRPr="007F50C8" w:rsidRDefault="00721636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721636" w:rsidRPr="007F50C8" w14:paraId="7565DF95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2C0FA0D" w14:textId="77777777" w:rsidR="00721636" w:rsidRPr="007F50C8" w:rsidRDefault="00721636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04580AB" w14:textId="77777777" w:rsidR="00721636" w:rsidRPr="007F50C8" w:rsidRDefault="00721636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721636" w:rsidRPr="007F50C8" w14:paraId="0FF49D6C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03F518F" w14:textId="77777777" w:rsidR="00721636" w:rsidRPr="007F50C8" w:rsidRDefault="00721636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828D3A8" w14:textId="77777777" w:rsidR="00721636" w:rsidRPr="007F50C8" w:rsidRDefault="00721636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14CC5C6" w14:textId="77777777" w:rsidR="00721636" w:rsidRPr="007F50C8" w:rsidRDefault="00721636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94C0C95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58B66D4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721636" w:rsidRPr="007F50C8" w14:paraId="51B0B21C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3647F9DF" w14:textId="77777777" w:rsidR="00721636" w:rsidRPr="000862AB" w:rsidRDefault="00721636" w:rsidP="000862AB">
            <w:pPr>
              <w:pStyle w:val="proc"/>
              <w:numPr>
                <w:ilvl w:val="0"/>
                <w:numId w:val="31"/>
              </w:numPr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249BE5A" w14:textId="77777777" w:rsidR="00721636" w:rsidRPr="007F50C8" w:rsidRDefault="00721636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Click ’Settings’ button</w:t>
            </w:r>
          </w:p>
        </w:tc>
        <w:tc>
          <w:tcPr>
            <w:tcW w:w="5596" w:type="dxa"/>
          </w:tcPr>
          <w:p w14:paraId="62182A1B" w14:textId="77777777" w:rsidR="00721636" w:rsidRPr="007F50C8" w:rsidRDefault="00721636" w:rsidP="006110C5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‘Setting’ button and click it.</w:t>
            </w:r>
          </w:p>
        </w:tc>
        <w:tc>
          <w:tcPr>
            <w:tcW w:w="714" w:type="dxa"/>
          </w:tcPr>
          <w:p w14:paraId="54143C7B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7611007" w14:textId="77777777" w:rsidR="00721636" w:rsidRPr="007F50C8" w:rsidRDefault="00721636" w:rsidP="006110C5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721636" w:rsidRPr="007F50C8" w14:paraId="6A00AB71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02ADC6A6" w14:textId="77777777" w:rsidR="00721636" w:rsidRPr="007F50C8" w:rsidRDefault="00721636" w:rsidP="006110C5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5FAA860D" w14:textId="77777777" w:rsidR="00721636" w:rsidRPr="007F50C8" w:rsidRDefault="00721636" w:rsidP="006110C5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View the sound button</w:t>
            </w:r>
          </w:p>
        </w:tc>
        <w:tc>
          <w:tcPr>
            <w:tcW w:w="5596" w:type="dxa"/>
          </w:tcPr>
          <w:p w14:paraId="2BE57FF6" w14:textId="77777777" w:rsidR="00721636" w:rsidRPr="007F50C8" w:rsidRDefault="00721636" w:rsidP="006110C5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the sound button.</w:t>
            </w:r>
          </w:p>
        </w:tc>
        <w:tc>
          <w:tcPr>
            <w:tcW w:w="714" w:type="dxa"/>
          </w:tcPr>
          <w:p w14:paraId="1E6AC5AE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012E585D" w14:textId="77777777" w:rsidR="00721636" w:rsidRPr="007F50C8" w:rsidRDefault="00721636" w:rsidP="006110C5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721636" w:rsidRPr="007F50C8" w14:paraId="617A7A9B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36BE0F14" w14:textId="77777777" w:rsidR="00721636" w:rsidRPr="000862AB" w:rsidRDefault="00721636" w:rsidP="006110C5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34554F54" w14:textId="77777777" w:rsidR="00721636" w:rsidRPr="000862AB" w:rsidRDefault="00721636" w:rsidP="006110C5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0862AB">
              <w:rPr>
                <w:sz w:val="20"/>
              </w:rPr>
              <w:t>Click the sound button on</w:t>
            </w:r>
          </w:p>
        </w:tc>
        <w:tc>
          <w:tcPr>
            <w:tcW w:w="5596" w:type="dxa"/>
          </w:tcPr>
          <w:p w14:paraId="47D113EB" w14:textId="41685112" w:rsidR="00721636" w:rsidRPr="000862AB" w:rsidRDefault="00721636" w:rsidP="006110C5">
            <w:pPr>
              <w:pStyle w:val="bp"/>
              <w:rPr>
                <w:sz w:val="20"/>
              </w:rPr>
            </w:pPr>
            <w:r w:rsidRPr="000862AB">
              <w:rPr>
                <w:sz w:val="20"/>
              </w:rPr>
              <w:t xml:space="preserve">Game of the sound is </w:t>
            </w:r>
            <w:r w:rsidR="001B7E93" w:rsidRPr="000862AB">
              <w:rPr>
                <w:sz w:val="20"/>
              </w:rPr>
              <w:t xml:space="preserve">turned </w:t>
            </w:r>
            <w:r w:rsidR="005E4647" w:rsidRPr="000862AB">
              <w:rPr>
                <w:color w:val="000000"/>
                <w:sz w:val="20"/>
              </w:rPr>
              <w:t>off</w:t>
            </w:r>
            <w:r w:rsidR="005E4647" w:rsidRPr="000862AB">
              <w:rPr>
                <w:sz w:val="20"/>
              </w:rPr>
              <w:t>.</w:t>
            </w:r>
          </w:p>
        </w:tc>
        <w:tc>
          <w:tcPr>
            <w:tcW w:w="714" w:type="dxa"/>
          </w:tcPr>
          <w:p w14:paraId="3AF6065F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 w:rsidRPr="007F50C8"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0B5F48DA" w14:textId="77777777" w:rsidR="00721636" w:rsidRPr="007F50C8" w:rsidRDefault="00721636" w:rsidP="006110C5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7EF8D28C" w14:textId="77777777" w:rsidR="00721636" w:rsidRPr="009A166D" w:rsidRDefault="00721636" w:rsidP="00721636">
      <w:pPr>
        <w:outlineLvl w:val="0"/>
        <w:rPr>
          <w:b/>
          <w:bCs/>
          <w:kern w:val="36"/>
          <w:sz w:val="48"/>
          <w:szCs w:val="48"/>
        </w:rPr>
      </w:pPr>
    </w:p>
    <w:p w14:paraId="395F10B2" w14:textId="0F104187" w:rsidR="00727019" w:rsidRPr="00727019" w:rsidRDefault="00727019" w:rsidP="00727019"/>
    <w:p w14:paraId="0774106B" w14:textId="77777777" w:rsidR="009C6C5D" w:rsidRDefault="007F50C8" w:rsidP="00727019">
      <w:pPr>
        <w:rPr>
          <w:b/>
          <w:bCs/>
          <w:color w:val="000000"/>
          <w:kern w:val="36"/>
          <w:sz w:val="24"/>
          <w:szCs w:val="24"/>
        </w:rPr>
      </w:pPr>
      <w:r w:rsidRPr="00356B10">
        <w:rPr>
          <w:b/>
          <w:bCs/>
          <w:color w:val="000000"/>
          <w:kern w:val="36"/>
          <w:sz w:val="24"/>
          <w:szCs w:val="24"/>
        </w:rPr>
        <w:t xml:space="preserve">Test </w:t>
      </w:r>
    </w:p>
    <w:p w14:paraId="32A800E7" w14:textId="77777777" w:rsidR="009C6C5D" w:rsidRDefault="009C6C5D" w:rsidP="00727019">
      <w:pPr>
        <w:rPr>
          <w:b/>
          <w:bCs/>
          <w:color w:val="000000"/>
          <w:kern w:val="36"/>
          <w:sz w:val="24"/>
          <w:szCs w:val="24"/>
        </w:rPr>
      </w:pPr>
    </w:p>
    <w:p w14:paraId="51960634" w14:textId="77777777" w:rsidR="009C6C5D" w:rsidRDefault="009C6C5D" w:rsidP="00727019">
      <w:pPr>
        <w:rPr>
          <w:b/>
          <w:bCs/>
          <w:color w:val="000000"/>
          <w:kern w:val="36"/>
          <w:sz w:val="24"/>
          <w:szCs w:val="24"/>
        </w:rPr>
      </w:pPr>
    </w:p>
    <w:p w14:paraId="7DAE88BE" w14:textId="2E0A7FAA" w:rsidR="00727019" w:rsidRPr="004A3370" w:rsidRDefault="0098688C" w:rsidP="004A3370">
      <w:pPr>
        <w:ind w:firstLine="720"/>
        <w:outlineLvl w:val="0"/>
        <w:rPr>
          <w:b/>
          <w:bCs/>
          <w:color w:val="000000"/>
          <w:kern w:val="36"/>
          <w:sz w:val="24"/>
          <w:szCs w:val="24"/>
        </w:rPr>
      </w:pPr>
      <w:bookmarkStart w:id="2" w:name="_Toc101479035"/>
      <w:r>
        <w:rPr>
          <w:b/>
          <w:bCs/>
          <w:color w:val="000000"/>
          <w:kern w:val="36"/>
          <w:sz w:val="24"/>
          <w:szCs w:val="24"/>
        </w:rPr>
        <w:lastRenderedPageBreak/>
        <w:t xml:space="preserve">Test </w:t>
      </w:r>
      <w:r w:rsidR="007F50C8" w:rsidRPr="00356B10">
        <w:rPr>
          <w:b/>
          <w:bCs/>
          <w:color w:val="000000"/>
          <w:kern w:val="36"/>
          <w:sz w:val="24"/>
          <w:szCs w:val="24"/>
        </w:rPr>
        <w:t>Case 3: Switching Successfully Language Turkis</w:t>
      </w:r>
      <w:r w:rsidR="007F50C8">
        <w:rPr>
          <w:b/>
          <w:bCs/>
          <w:color w:val="000000"/>
          <w:kern w:val="36"/>
          <w:sz w:val="24"/>
          <w:szCs w:val="24"/>
        </w:rPr>
        <w:t>h</w:t>
      </w:r>
      <w:bookmarkEnd w:id="2"/>
    </w:p>
    <w:p w14:paraId="21EEFB6C" w14:textId="68302590" w:rsidR="00727019" w:rsidRPr="00727019" w:rsidRDefault="00727019" w:rsidP="00727019"/>
    <w:p w14:paraId="1A1E0285" w14:textId="6589F5F0" w:rsidR="00727019" w:rsidRDefault="00727019" w:rsidP="00727019"/>
    <w:p w14:paraId="78ACE19C" w14:textId="1B580D51" w:rsidR="00727019" w:rsidRDefault="00727019" w:rsidP="00727019"/>
    <w:p w14:paraId="1C03A8C8" w14:textId="536EB7A7" w:rsidR="00727019" w:rsidRDefault="00727019" w:rsidP="00727019"/>
    <w:p w14:paraId="598867F2" w14:textId="77777777" w:rsidR="00727019" w:rsidRDefault="00727019" w:rsidP="00727019"/>
    <w:p w14:paraId="0D327359" w14:textId="637FCEDC" w:rsidR="004E3FF0" w:rsidRDefault="004E3FF0" w:rsidP="007F50C8"/>
    <w:p w14:paraId="5DC86CD0" w14:textId="77777777" w:rsidR="007F50C8" w:rsidRDefault="007F50C8" w:rsidP="00356B10">
      <w:pPr>
        <w:ind w:firstLine="720"/>
        <w:outlineLvl w:val="0"/>
      </w:pPr>
    </w:p>
    <w:p w14:paraId="6DCC946A" w14:textId="3A5012DC" w:rsidR="00D601F8" w:rsidRDefault="00D601F8" w:rsidP="007F50C8">
      <w:pPr>
        <w:ind w:firstLine="720"/>
        <w:outlineLvl w:val="0"/>
        <w:rPr>
          <w:b/>
          <w:bCs/>
          <w:color w:val="000000"/>
          <w:kern w:val="36"/>
          <w:sz w:val="24"/>
          <w:szCs w:val="24"/>
        </w:rPr>
      </w:pPr>
    </w:p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625"/>
        <w:gridCol w:w="2813"/>
        <w:gridCol w:w="30"/>
        <w:gridCol w:w="2686"/>
        <w:gridCol w:w="5596"/>
        <w:gridCol w:w="714"/>
        <w:gridCol w:w="714"/>
      </w:tblGrid>
      <w:tr w:rsidR="004E3FF0" w:rsidRPr="007F50C8" w14:paraId="26F62680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962FCF" w14:textId="77777777" w:rsidR="004E3FF0" w:rsidRPr="007F50C8" w:rsidRDefault="004E3FF0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B4D904" w14:textId="7EEB5C75" w:rsidR="004E3FF0" w:rsidRPr="007F50C8" w:rsidRDefault="00611301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Switching Successfully Language Turkish</w:t>
            </w:r>
          </w:p>
        </w:tc>
      </w:tr>
      <w:tr w:rsidR="004E3FF0" w:rsidRPr="007F50C8" w14:paraId="4BD6F19E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C2FD13E" w14:textId="77777777" w:rsidR="004E3FF0" w:rsidRPr="007F50C8" w:rsidRDefault="004E3FF0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7B2212" w14:textId="77777777" w:rsidR="004E3FF0" w:rsidRPr="007F50C8" w:rsidRDefault="004E3FF0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Change Settings</w:t>
            </w:r>
          </w:p>
        </w:tc>
      </w:tr>
      <w:tr w:rsidR="004E3FF0" w:rsidRPr="007F50C8" w14:paraId="120581EA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001584" w14:textId="77777777" w:rsidR="004E3FF0" w:rsidRPr="007F50C8" w:rsidRDefault="004E3FF0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4617A2" w14:textId="0A94F961" w:rsidR="004E3FF0" w:rsidRPr="007F50C8" w:rsidRDefault="00611301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A player should be able to successfully switch Turkish language in the game.</w:t>
            </w:r>
          </w:p>
        </w:tc>
      </w:tr>
      <w:tr w:rsidR="004E3FF0" w:rsidRPr="007F50C8" w14:paraId="1EF6B4FA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559C63" w14:textId="77777777" w:rsidR="004E3FF0" w:rsidRPr="007F50C8" w:rsidRDefault="004E3FF0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18C2D2" w14:textId="741C353D" w:rsidR="004E3FF0" w:rsidRPr="007F50C8" w:rsidRDefault="00611301" w:rsidP="006110C5">
            <w:pPr>
              <w:pStyle w:val="bp"/>
              <w:rPr>
                <w:color w:val="0000FF"/>
                <w:sz w:val="20"/>
              </w:rPr>
            </w:pPr>
            <w:r w:rsidRPr="007F50C8">
              <w:rPr>
                <w:color w:val="000000"/>
                <w:sz w:val="20"/>
              </w:rPr>
              <w:t>The player must already be logged in to see the “Setting” screen.</w:t>
            </w:r>
          </w:p>
        </w:tc>
      </w:tr>
      <w:tr w:rsidR="004E3FF0" w:rsidRPr="007F50C8" w14:paraId="108F3198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89A79E" w14:textId="77777777" w:rsidR="004E3FF0" w:rsidRPr="007F50C8" w:rsidRDefault="004E3FF0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F05F92" w14:textId="7F0E1C73" w:rsidR="004E3FF0" w:rsidRPr="007F50C8" w:rsidRDefault="00611301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“Turkish” Option selected for Language: Game of the language is turned on Turkish.</w:t>
            </w:r>
          </w:p>
        </w:tc>
      </w:tr>
      <w:tr w:rsidR="004E3FF0" w:rsidRPr="007F50C8" w14:paraId="31D4B4A6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06E479E" w14:textId="77777777" w:rsidR="004E3FF0" w:rsidRPr="007F50C8" w:rsidRDefault="004E3FF0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C161E0" w14:textId="2211CDA7" w:rsidR="004E3FF0" w:rsidRPr="00663043" w:rsidRDefault="003B49FE" w:rsidP="006110C5">
            <w:pPr>
              <w:pStyle w:val="bp"/>
              <w:rPr>
                <w:color w:val="000000"/>
                <w:sz w:val="20"/>
              </w:rPr>
            </w:pPr>
            <w:r w:rsidRPr="003B49FE">
              <w:rPr>
                <w:color w:val="000000"/>
                <w:sz w:val="20"/>
              </w:rPr>
              <w:t xml:space="preserve">This </w:t>
            </w:r>
            <w:r>
              <w:rPr>
                <w:color w:val="000000"/>
                <w:sz w:val="20"/>
              </w:rPr>
              <w:t>case is not implemented backend. It is implemented frontend side.</w:t>
            </w:r>
          </w:p>
        </w:tc>
      </w:tr>
      <w:tr w:rsidR="004E3FF0" w:rsidRPr="007F50C8" w14:paraId="6A993C31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82308B7" w14:textId="77777777" w:rsidR="004E3FF0" w:rsidRPr="007F50C8" w:rsidRDefault="004E3FF0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12281B" w14:textId="77777777" w:rsidR="004E3FF0" w:rsidRPr="007F50C8" w:rsidRDefault="004E3FF0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4E3FF0" w:rsidRPr="007F50C8" w14:paraId="1E8C3D8A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A72056" w14:textId="77777777" w:rsidR="004E3FF0" w:rsidRPr="007F50C8" w:rsidRDefault="004E3FF0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D904961" w14:textId="77777777" w:rsidR="004E3FF0" w:rsidRPr="007F50C8" w:rsidRDefault="004E3FF0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35BC250" w14:textId="77777777" w:rsidR="004E3FF0" w:rsidRPr="007F50C8" w:rsidRDefault="004E3FF0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23A5A1F" w14:textId="77777777" w:rsidR="004E3FF0" w:rsidRPr="007F50C8" w:rsidRDefault="004E3FF0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3A00FD5" w14:textId="77777777" w:rsidR="004E3FF0" w:rsidRPr="007F50C8" w:rsidRDefault="004E3FF0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4E3FF0" w:rsidRPr="007F50C8" w14:paraId="7B51BA91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25" w:type="dxa"/>
            <w:tcBorders>
              <w:top w:val="single" w:sz="4" w:space="0" w:color="auto"/>
              <w:right w:val="single" w:sz="4" w:space="0" w:color="auto"/>
            </w:tcBorders>
          </w:tcPr>
          <w:p w14:paraId="0521A4D6" w14:textId="77777777" w:rsidR="004E3FF0" w:rsidRPr="000862AB" w:rsidRDefault="004E3FF0" w:rsidP="000862AB">
            <w:pPr>
              <w:pStyle w:val="proc"/>
              <w:numPr>
                <w:ilvl w:val="0"/>
                <w:numId w:val="32"/>
              </w:numPr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6BD6714" w14:textId="77777777" w:rsidR="004E3FF0" w:rsidRPr="007F50C8" w:rsidRDefault="004E3FF0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Click ’Settings’ button</w:t>
            </w:r>
          </w:p>
        </w:tc>
        <w:tc>
          <w:tcPr>
            <w:tcW w:w="5596" w:type="dxa"/>
          </w:tcPr>
          <w:p w14:paraId="5B285317" w14:textId="77777777" w:rsidR="004E3FF0" w:rsidRPr="007F50C8" w:rsidRDefault="004E3FF0" w:rsidP="006110C5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‘Setting’ button and click it.</w:t>
            </w:r>
          </w:p>
        </w:tc>
        <w:tc>
          <w:tcPr>
            <w:tcW w:w="714" w:type="dxa"/>
          </w:tcPr>
          <w:p w14:paraId="350877B1" w14:textId="433423E2" w:rsidR="004E3FF0" w:rsidRPr="007F50C8" w:rsidRDefault="000862AB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0E48F14" w14:textId="77777777" w:rsidR="004E3FF0" w:rsidRPr="007F50C8" w:rsidRDefault="004E3FF0" w:rsidP="006110C5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4E3FF0" w:rsidRPr="007F50C8" w14:paraId="39B542BD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25" w:type="dxa"/>
            <w:tcBorders>
              <w:right w:val="single" w:sz="4" w:space="0" w:color="auto"/>
            </w:tcBorders>
          </w:tcPr>
          <w:p w14:paraId="096F57BF" w14:textId="77777777" w:rsidR="004E3FF0" w:rsidRPr="007F50C8" w:rsidRDefault="004E3FF0" w:rsidP="006110C5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</w:tcBorders>
          </w:tcPr>
          <w:p w14:paraId="0F85F2A9" w14:textId="141ACBA2" w:rsidR="004E3FF0" w:rsidRPr="007F50C8" w:rsidRDefault="00611301" w:rsidP="006110C5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View the language options</w:t>
            </w:r>
          </w:p>
        </w:tc>
        <w:tc>
          <w:tcPr>
            <w:tcW w:w="5596" w:type="dxa"/>
          </w:tcPr>
          <w:p w14:paraId="20BB00AF" w14:textId="71187ED8" w:rsidR="004E3FF0" w:rsidRPr="007F50C8" w:rsidRDefault="004E3FF0" w:rsidP="006110C5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 xml:space="preserve">View </w:t>
            </w:r>
            <w:r w:rsidR="00611301" w:rsidRPr="007F50C8">
              <w:rPr>
                <w:sz w:val="20"/>
              </w:rPr>
              <w:t>the language options</w:t>
            </w:r>
            <w:r w:rsidRPr="007F50C8">
              <w:rPr>
                <w:sz w:val="20"/>
              </w:rPr>
              <w:t>.</w:t>
            </w:r>
          </w:p>
        </w:tc>
        <w:tc>
          <w:tcPr>
            <w:tcW w:w="714" w:type="dxa"/>
          </w:tcPr>
          <w:p w14:paraId="4115F165" w14:textId="495EE21E" w:rsidR="004E3FF0" w:rsidRPr="007F50C8" w:rsidRDefault="000862AB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01DA95E6" w14:textId="77777777" w:rsidR="004E3FF0" w:rsidRPr="007F50C8" w:rsidRDefault="004E3FF0" w:rsidP="006110C5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C41877" w:rsidRPr="007F50C8" w14:paraId="3F919232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25" w:type="dxa"/>
            <w:tcBorders>
              <w:right w:val="single" w:sz="4" w:space="0" w:color="auto"/>
            </w:tcBorders>
          </w:tcPr>
          <w:p w14:paraId="79CE309D" w14:textId="77777777" w:rsidR="00C41877" w:rsidRPr="007F50C8" w:rsidRDefault="00C41877" w:rsidP="00C41877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</w:tcBorders>
          </w:tcPr>
          <w:p w14:paraId="762BF3B6" w14:textId="115D490C" w:rsidR="00C41877" w:rsidRPr="007F50C8" w:rsidRDefault="00C41877" w:rsidP="00C41877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Select the Turkish from the combo box</w:t>
            </w:r>
          </w:p>
        </w:tc>
        <w:tc>
          <w:tcPr>
            <w:tcW w:w="5596" w:type="dxa"/>
          </w:tcPr>
          <w:p w14:paraId="0F3196EA" w14:textId="6532C1E5" w:rsidR="00C41877" w:rsidRPr="007F50C8" w:rsidRDefault="00C41877" w:rsidP="00C41877">
            <w:pPr>
              <w:pStyle w:val="bp"/>
              <w:rPr>
                <w:sz w:val="20"/>
              </w:rPr>
            </w:pPr>
            <w:r w:rsidRPr="007F50C8">
              <w:rPr>
                <w:color w:val="000000"/>
                <w:sz w:val="20"/>
              </w:rPr>
              <w:t>Game of the language is turned on Turkish.</w:t>
            </w:r>
          </w:p>
        </w:tc>
        <w:tc>
          <w:tcPr>
            <w:tcW w:w="714" w:type="dxa"/>
          </w:tcPr>
          <w:p w14:paraId="7C7743FB" w14:textId="5614EC5F" w:rsidR="00C41877" w:rsidRPr="007F50C8" w:rsidRDefault="007732A2" w:rsidP="00C418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0677DE23" w14:textId="56A01365" w:rsidR="00C41877" w:rsidRPr="007F50C8" w:rsidRDefault="00C41877" w:rsidP="00C41877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94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F50C8" w:rsidRPr="007F50C8" w14:paraId="7BFFB408" w14:textId="77777777" w:rsidTr="007F50C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99EC02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7F50C8" w:rsidRPr="007F50C8" w14:paraId="31B84BF6" w14:textId="77777777" w:rsidTr="007F50C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AA96A9" w14:textId="77777777" w:rsidR="007F50C8" w:rsidRPr="007F50C8" w:rsidRDefault="007F50C8" w:rsidP="007F50C8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629FB1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954263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2097D2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6D348C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85AFDB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7F50C8" w:rsidRPr="007F50C8" w14:paraId="40940CAD" w14:textId="77777777" w:rsidTr="007F50C8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0646E953" w14:textId="77777777" w:rsidR="007F50C8" w:rsidRPr="00663043" w:rsidRDefault="007F50C8" w:rsidP="007F50C8">
            <w:pPr>
              <w:pStyle w:val="bp"/>
              <w:spacing w:before="0" w:after="0"/>
              <w:rPr>
                <w:color w:val="000000" w:themeColor="text1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6971B72B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4A8CD84B" w14:textId="77777777" w:rsidR="007F50C8" w:rsidRPr="007F50C8" w:rsidRDefault="007F50C8" w:rsidP="007F50C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8528FC3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261EF80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22DDC29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46408DA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CB48C0D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56DCE66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4EF41898" w14:textId="07864FB6" w:rsidR="00B144FB" w:rsidRDefault="00B144FB" w:rsidP="007F50C8">
      <w:pPr>
        <w:outlineLvl w:val="0"/>
        <w:rPr>
          <w:b/>
          <w:bCs/>
          <w:kern w:val="36"/>
          <w:sz w:val="48"/>
          <w:szCs w:val="48"/>
        </w:rPr>
      </w:pPr>
    </w:p>
    <w:p w14:paraId="0DC40A80" w14:textId="77777777" w:rsidR="001F0CEE" w:rsidRPr="00356B10" w:rsidRDefault="001F0CEE" w:rsidP="007F50C8">
      <w:pPr>
        <w:outlineLvl w:val="0"/>
        <w:rPr>
          <w:b/>
          <w:bCs/>
          <w:kern w:val="36"/>
          <w:sz w:val="48"/>
          <w:szCs w:val="48"/>
        </w:rPr>
      </w:pPr>
    </w:p>
    <w:p w14:paraId="201921CA" w14:textId="77777777" w:rsidR="00B91E06" w:rsidRDefault="00B91E06" w:rsidP="007F50C8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22D2223" w14:textId="77777777" w:rsidR="003B49FE" w:rsidRDefault="003B49FE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638DE79" w14:textId="77777777" w:rsidR="003B49FE" w:rsidRDefault="003B49FE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4FB18527" w14:textId="77777777" w:rsidR="009C6C5D" w:rsidRDefault="009C6C5D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BC89E0D" w14:textId="0378E338" w:rsidR="00B91E06" w:rsidRDefault="007F50C8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  <w:bookmarkStart w:id="3" w:name="_Toc101479036"/>
      <w:r w:rsidRPr="00845A42">
        <w:rPr>
          <w:b/>
          <w:bCs/>
          <w:color w:val="000000"/>
          <w:kern w:val="36"/>
          <w:sz w:val="24"/>
          <w:szCs w:val="24"/>
        </w:rPr>
        <w:lastRenderedPageBreak/>
        <w:t>Test Case 4: Switching Successfully Language English</w:t>
      </w:r>
      <w:bookmarkEnd w:id="3"/>
    </w:p>
    <w:p w14:paraId="0E7C2C70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8BDCBCE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73F04E7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464A2823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65CCC65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95DEC69" w14:textId="4D0957E8" w:rsidR="007F50C8" w:rsidRDefault="007F50C8" w:rsidP="007F50C8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p w14:paraId="29E18A17" w14:textId="449AA3D9" w:rsidR="00845A42" w:rsidRPr="00845A42" w:rsidRDefault="00845A42" w:rsidP="007F50C8">
      <w:pPr>
        <w:outlineLvl w:val="0"/>
        <w:rPr>
          <w:b/>
          <w:bCs/>
          <w:kern w:val="36"/>
          <w:sz w:val="48"/>
          <w:szCs w:val="48"/>
        </w:rPr>
      </w:pPr>
    </w:p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B91E06" w:rsidRPr="007F50C8" w14:paraId="75AE624D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54382A" w14:textId="77777777" w:rsidR="00B91E06" w:rsidRPr="007F50C8" w:rsidRDefault="00B91E0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FB530F" w14:textId="72093E98" w:rsidR="00B91E06" w:rsidRPr="007F50C8" w:rsidRDefault="00B91E06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Switching Successfully Language English</w:t>
            </w:r>
          </w:p>
        </w:tc>
      </w:tr>
      <w:tr w:rsidR="00B91E06" w:rsidRPr="007F50C8" w14:paraId="1322891B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FE2DD7" w14:textId="77777777" w:rsidR="00B91E06" w:rsidRPr="007F50C8" w:rsidRDefault="00B91E0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317356" w14:textId="77777777" w:rsidR="00B91E06" w:rsidRPr="007F50C8" w:rsidRDefault="00B91E06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Change Settings</w:t>
            </w:r>
          </w:p>
        </w:tc>
      </w:tr>
      <w:tr w:rsidR="00B91E06" w:rsidRPr="007F50C8" w14:paraId="63523598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282A3" w14:textId="77777777" w:rsidR="00B91E06" w:rsidRPr="007F50C8" w:rsidRDefault="00B91E06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BDF805" w14:textId="77777777" w:rsidR="00B91E06" w:rsidRPr="007F50C8" w:rsidRDefault="00B91E06" w:rsidP="00B91E0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A player should be able to successfully switch the English language in the game.</w:t>
            </w:r>
          </w:p>
          <w:p w14:paraId="288A790A" w14:textId="0737477B" w:rsidR="00B91E06" w:rsidRPr="007F50C8" w:rsidRDefault="00B91E06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B91E06" w:rsidRPr="007F50C8" w14:paraId="26DA48A6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DEF490" w14:textId="77777777" w:rsidR="00B91E06" w:rsidRPr="007F50C8" w:rsidRDefault="00B91E0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592B2D" w14:textId="631DFC15" w:rsidR="00B91E06" w:rsidRPr="007F50C8" w:rsidRDefault="00B91E06" w:rsidP="00B91E0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The player must already be logged in to see the “Setting” screen.</w:t>
            </w:r>
          </w:p>
        </w:tc>
      </w:tr>
      <w:tr w:rsidR="00B91E06" w:rsidRPr="007F50C8" w14:paraId="5092CEC8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21BFFB" w14:textId="77777777" w:rsidR="00B91E06" w:rsidRPr="007F50C8" w:rsidRDefault="00B91E0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9B88FE" w14:textId="77777777" w:rsidR="00B91E06" w:rsidRPr="007F50C8" w:rsidRDefault="00B91E06" w:rsidP="00B91E0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“English” Option selected for Language: Game of the language is turned on in English.</w:t>
            </w:r>
          </w:p>
          <w:p w14:paraId="6CCEB215" w14:textId="2EB310E2" w:rsidR="00B91E06" w:rsidRPr="007F50C8" w:rsidRDefault="00B91E06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B91E06" w:rsidRPr="007F50C8" w14:paraId="2EB5F7E0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B13B1F0" w14:textId="77777777" w:rsidR="00B91E06" w:rsidRPr="007F50C8" w:rsidRDefault="00B91E06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6F37A0" w14:textId="6C4805C2" w:rsidR="00B91E06" w:rsidRPr="00663043" w:rsidRDefault="00663043" w:rsidP="006110C5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B91E06" w:rsidRPr="007F50C8" w14:paraId="6A09B706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5F324DE" w14:textId="77777777" w:rsidR="00B91E06" w:rsidRPr="007F50C8" w:rsidRDefault="00B91E06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BDA1FFB" w14:textId="77777777" w:rsidR="00B91E06" w:rsidRPr="007F50C8" w:rsidRDefault="00B91E06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B91E06" w:rsidRPr="007F50C8" w14:paraId="1FCB0CA8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BF4F07" w14:textId="77777777" w:rsidR="00B91E06" w:rsidRPr="007F50C8" w:rsidRDefault="00B91E06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3477DF5" w14:textId="77777777" w:rsidR="00B91E06" w:rsidRPr="007F50C8" w:rsidRDefault="00B91E06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8B8059C" w14:textId="77777777" w:rsidR="00B91E06" w:rsidRPr="007F50C8" w:rsidRDefault="00B91E06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6BBF0D6" w14:textId="77777777" w:rsidR="00B91E06" w:rsidRPr="007F50C8" w:rsidRDefault="00B91E0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313204D" w14:textId="77777777" w:rsidR="00B91E06" w:rsidRPr="007F50C8" w:rsidRDefault="00B91E0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FF454E" w:rsidRPr="007F50C8" w14:paraId="3062D9A8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4BB144F9" w14:textId="77777777" w:rsidR="00FF454E" w:rsidRPr="000862AB" w:rsidRDefault="00FF454E" w:rsidP="00FF454E">
            <w:pPr>
              <w:pStyle w:val="proc"/>
              <w:numPr>
                <w:ilvl w:val="0"/>
                <w:numId w:val="33"/>
              </w:numPr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AAFEA48" w14:textId="77777777" w:rsidR="00FF454E" w:rsidRPr="007F50C8" w:rsidRDefault="00FF454E" w:rsidP="00FF454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Click ’Settings’ button</w:t>
            </w:r>
          </w:p>
        </w:tc>
        <w:tc>
          <w:tcPr>
            <w:tcW w:w="5596" w:type="dxa"/>
          </w:tcPr>
          <w:p w14:paraId="79BBC696" w14:textId="77777777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‘Setting’ button and click it.</w:t>
            </w:r>
          </w:p>
        </w:tc>
        <w:tc>
          <w:tcPr>
            <w:tcW w:w="714" w:type="dxa"/>
          </w:tcPr>
          <w:p w14:paraId="33BE610E" w14:textId="69F4C5F8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99E139B" w14:textId="7053A228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195553CF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5B44CC49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795DE695" w14:textId="77777777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View the language options</w:t>
            </w:r>
          </w:p>
        </w:tc>
        <w:tc>
          <w:tcPr>
            <w:tcW w:w="5596" w:type="dxa"/>
          </w:tcPr>
          <w:p w14:paraId="2263C8B5" w14:textId="77777777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the language options.</w:t>
            </w:r>
          </w:p>
        </w:tc>
        <w:tc>
          <w:tcPr>
            <w:tcW w:w="714" w:type="dxa"/>
          </w:tcPr>
          <w:p w14:paraId="691794DA" w14:textId="6E5B98D4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48B66BE0" w14:textId="5380C95F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61B35BAA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797CE118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46D45F10" w14:textId="354E5C64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Select the English from the combo box</w:t>
            </w:r>
          </w:p>
        </w:tc>
        <w:tc>
          <w:tcPr>
            <w:tcW w:w="5596" w:type="dxa"/>
          </w:tcPr>
          <w:p w14:paraId="5C4FC0B4" w14:textId="42294E7B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color w:val="000000"/>
                <w:sz w:val="20"/>
              </w:rPr>
              <w:t xml:space="preserve">Game of the language is turned on </w:t>
            </w:r>
            <w:r w:rsidRPr="007F50C8">
              <w:rPr>
                <w:sz w:val="20"/>
              </w:rPr>
              <w:t>English.</w:t>
            </w:r>
          </w:p>
        </w:tc>
        <w:tc>
          <w:tcPr>
            <w:tcW w:w="714" w:type="dxa"/>
          </w:tcPr>
          <w:p w14:paraId="7AA095B3" w14:textId="5213EE24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7D9BEBD6" w14:textId="449CE542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003A64D1" w14:textId="2D178033" w:rsidR="00845A42" w:rsidRDefault="00845A42" w:rsidP="00727019">
      <w:pPr>
        <w:ind w:firstLine="720"/>
      </w:pPr>
    </w:p>
    <w:p w14:paraId="799DFB4B" w14:textId="3CBE5320" w:rsidR="007F50C8" w:rsidRPr="007F50C8" w:rsidRDefault="007F50C8" w:rsidP="007F50C8"/>
    <w:p w14:paraId="24ECB734" w14:textId="283D1312" w:rsidR="007F50C8" w:rsidRPr="007F50C8" w:rsidRDefault="007F50C8" w:rsidP="007F50C8"/>
    <w:tbl>
      <w:tblPr>
        <w:tblStyle w:val="TableGrid"/>
        <w:tblpPr w:leftFromText="180" w:rightFromText="180" w:vertAnchor="text" w:horzAnchor="margin" w:tblpY="-34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F50C8" w:rsidRPr="007F50C8" w14:paraId="78649FFF" w14:textId="77777777" w:rsidTr="007F50C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B290AA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7F50C8" w:rsidRPr="007F50C8" w14:paraId="1409E977" w14:textId="77777777" w:rsidTr="007F50C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5AFC76" w14:textId="77777777" w:rsidR="007F50C8" w:rsidRPr="007F50C8" w:rsidRDefault="007F50C8" w:rsidP="007F50C8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941A68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C5AB99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54DFAE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15DA8C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66DF984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7F50C8" w:rsidRPr="007F50C8" w14:paraId="2997FC76" w14:textId="77777777" w:rsidTr="007F50C8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5B4E29A9" w14:textId="77777777" w:rsidR="007F50C8" w:rsidRPr="00663043" w:rsidRDefault="007F50C8" w:rsidP="007F50C8">
            <w:pPr>
              <w:pStyle w:val="bp"/>
              <w:spacing w:before="0" w:after="0"/>
              <w:rPr>
                <w:color w:val="000000" w:themeColor="text1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60A11168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E25BAE5" w14:textId="77777777" w:rsidR="007F50C8" w:rsidRPr="007F50C8" w:rsidRDefault="007F50C8" w:rsidP="007F50C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87F9D30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42BE048B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0EC114A0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20410695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9A64E67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C1AC22C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4A115076" w14:textId="15489E2E" w:rsidR="007F50C8" w:rsidRPr="007F50C8" w:rsidRDefault="007F50C8" w:rsidP="007F50C8"/>
    <w:p w14:paraId="1DE8FFFD" w14:textId="0EB14602" w:rsidR="007F50C8" w:rsidRPr="007F50C8" w:rsidRDefault="007F50C8" w:rsidP="007F50C8"/>
    <w:p w14:paraId="41D77DF0" w14:textId="03073768" w:rsidR="007F50C8" w:rsidRPr="007F50C8" w:rsidRDefault="007F50C8" w:rsidP="007F50C8"/>
    <w:p w14:paraId="6DC91136" w14:textId="55A630BD" w:rsidR="007F50C8" w:rsidRPr="007F50C8" w:rsidRDefault="007F50C8" w:rsidP="007F50C8"/>
    <w:p w14:paraId="63A8A0B1" w14:textId="5729A4EE" w:rsidR="007F50C8" w:rsidRPr="007F50C8" w:rsidRDefault="007F50C8" w:rsidP="007F50C8"/>
    <w:p w14:paraId="7AB7AEE3" w14:textId="77777777" w:rsidR="00663043" w:rsidRDefault="00663043" w:rsidP="00F22D8A">
      <w:pPr>
        <w:ind w:left="360" w:firstLine="360"/>
        <w:outlineLvl w:val="0"/>
        <w:rPr>
          <w:b/>
          <w:bCs/>
          <w:color w:val="000000"/>
        </w:rPr>
      </w:pPr>
    </w:p>
    <w:p w14:paraId="42C58E25" w14:textId="77777777" w:rsidR="00663043" w:rsidRDefault="00663043" w:rsidP="00F22D8A">
      <w:pPr>
        <w:ind w:left="360" w:firstLine="360"/>
        <w:outlineLvl w:val="0"/>
        <w:rPr>
          <w:b/>
          <w:bCs/>
          <w:color w:val="000000"/>
        </w:rPr>
      </w:pPr>
    </w:p>
    <w:p w14:paraId="67041050" w14:textId="77777777" w:rsidR="00663043" w:rsidRDefault="00663043" w:rsidP="00F22D8A">
      <w:pPr>
        <w:ind w:left="360" w:firstLine="360"/>
        <w:outlineLvl w:val="0"/>
        <w:rPr>
          <w:b/>
          <w:bCs/>
          <w:color w:val="000000"/>
        </w:rPr>
      </w:pPr>
    </w:p>
    <w:p w14:paraId="0B8B64F7" w14:textId="2FEB0AA4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  <w:bookmarkStart w:id="4" w:name="_Toc101479037"/>
      <w:r>
        <w:rPr>
          <w:b/>
          <w:bCs/>
          <w:color w:val="000000"/>
        </w:rPr>
        <w:lastRenderedPageBreak/>
        <w:t>Test Case 5: Select Successfully Level</w:t>
      </w:r>
      <w:bookmarkEnd w:id="4"/>
    </w:p>
    <w:p w14:paraId="7DAD141F" w14:textId="77777777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73E9D288" w14:textId="77777777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C3EB38C" w14:textId="77777777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C7B03B6" w14:textId="77777777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564A2EB7" w14:textId="77777777" w:rsidR="00F22D8A" w:rsidRDefault="00F22D8A" w:rsidP="00F22D8A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p w14:paraId="76EEF4E6" w14:textId="77777777" w:rsidR="00F22D8A" w:rsidRPr="00845A42" w:rsidRDefault="00F22D8A" w:rsidP="00F22D8A">
      <w:pPr>
        <w:outlineLvl w:val="0"/>
        <w:rPr>
          <w:b/>
          <w:bCs/>
          <w:kern w:val="36"/>
          <w:sz w:val="48"/>
          <w:szCs w:val="48"/>
        </w:rPr>
      </w:pPr>
    </w:p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F22D8A" w:rsidRPr="007F50C8" w14:paraId="670E14FF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361444" w14:textId="77777777" w:rsidR="00F22D8A" w:rsidRPr="007F50C8" w:rsidRDefault="00F22D8A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B44028" w14:textId="03719ED2" w:rsidR="00F22D8A" w:rsidRPr="007F50C8" w:rsidRDefault="005F7CFF" w:rsidP="005F7CFF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Select Successfully Level</w:t>
            </w:r>
          </w:p>
        </w:tc>
      </w:tr>
      <w:tr w:rsidR="00F22D8A" w:rsidRPr="007F50C8" w14:paraId="5260D455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2486C01" w14:textId="77777777" w:rsidR="00F22D8A" w:rsidRPr="007F50C8" w:rsidRDefault="00F22D8A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643562" w14:textId="1E8C2EFC" w:rsidR="00F22D8A" w:rsidRPr="007F50C8" w:rsidRDefault="00F22D8A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F22D8A" w:rsidRPr="007F50C8" w14:paraId="5C5C18A8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BE91A6" w14:textId="3E357885" w:rsidR="005F7CFF" w:rsidRPr="005F7CFF" w:rsidRDefault="00F22D8A" w:rsidP="005F7CFF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</w:t>
            </w:r>
            <w:r w:rsidR="005F7CFF">
              <w:rPr>
                <w:b/>
                <w:sz w:val="20"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B5D292" w14:textId="15C2E6DE" w:rsidR="00F22D8A" w:rsidRPr="007F50C8" w:rsidRDefault="005F7CFF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A player should be able to successfully select game levels in the game.</w:t>
            </w:r>
          </w:p>
        </w:tc>
      </w:tr>
      <w:tr w:rsidR="00F22D8A" w:rsidRPr="007F50C8" w14:paraId="7FEED185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42ADB44" w14:textId="77777777" w:rsidR="00F22D8A" w:rsidRPr="007F50C8" w:rsidRDefault="00F22D8A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2AB1AC" w14:textId="3647C1EE" w:rsidR="00F22D8A" w:rsidRPr="007F50C8" w:rsidRDefault="005F7CFF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If it is not the first release. The player must be logged in. It is not the last level.</w:t>
            </w:r>
          </w:p>
        </w:tc>
      </w:tr>
      <w:tr w:rsidR="00F22D8A" w:rsidRPr="007F50C8" w14:paraId="22EEC074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E8EACF" w14:textId="77777777" w:rsidR="00F22D8A" w:rsidRPr="007F50C8" w:rsidRDefault="00F22D8A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145ADE" w14:textId="25227B2C" w:rsidR="00F22D8A" w:rsidRPr="007F50C8" w:rsidRDefault="005F7CFF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Level successfully selected.</w:t>
            </w:r>
          </w:p>
        </w:tc>
      </w:tr>
      <w:tr w:rsidR="00F22D8A" w:rsidRPr="007F50C8" w14:paraId="0208D6C1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59F8C2" w14:textId="77777777" w:rsidR="00F22D8A" w:rsidRPr="007F50C8" w:rsidRDefault="00F22D8A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DAC6C9" w14:textId="07A8A82A" w:rsidR="00F22D8A" w:rsidRPr="00663043" w:rsidRDefault="00663043" w:rsidP="006110C5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F22D8A" w:rsidRPr="007F50C8" w14:paraId="26F2594F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8235367" w14:textId="77777777" w:rsidR="00F22D8A" w:rsidRPr="007F50C8" w:rsidRDefault="00F22D8A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434D1E" w14:textId="77777777" w:rsidR="00F22D8A" w:rsidRPr="007F50C8" w:rsidRDefault="00F22D8A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F22D8A" w:rsidRPr="007F50C8" w14:paraId="6C90AD10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58E445" w14:textId="77777777" w:rsidR="00F22D8A" w:rsidRPr="007F50C8" w:rsidRDefault="00F22D8A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F3A0A39" w14:textId="77777777" w:rsidR="00F22D8A" w:rsidRPr="007F50C8" w:rsidRDefault="00F22D8A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0A720C5" w14:textId="77777777" w:rsidR="00F22D8A" w:rsidRPr="007F50C8" w:rsidRDefault="00F22D8A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6A10D57" w14:textId="77777777" w:rsidR="00F22D8A" w:rsidRPr="007F50C8" w:rsidRDefault="00F22D8A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B89B278" w14:textId="77777777" w:rsidR="00F22D8A" w:rsidRPr="007F50C8" w:rsidRDefault="00F22D8A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FF454E" w:rsidRPr="007F50C8" w14:paraId="29257F64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054C283E" w14:textId="7D7287B0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5B07584" w14:textId="06EC133F" w:rsidR="00FF454E" w:rsidRPr="007F50C8" w:rsidRDefault="00FF454E" w:rsidP="00FF454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Click ‘Levels’ button</w:t>
            </w:r>
          </w:p>
        </w:tc>
        <w:tc>
          <w:tcPr>
            <w:tcW w:w="5596" w:type="dxa"/>
          </w:tcPr>
          <w:p w14:paraId="6D991C1F" w14:textId="4B047DCA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</w:t>
            </w:r>
            <w:r w:rsidRPr="005F7CFF">
              <w:rPr>
                <w:color w:val="000000"/>
                <w:sz w:val="20"/>
              </w:rPr>
              <w:t xml:space="preserve">Level’ </w:t>
            </w:r>
            <w:r w:rsidRPr="007F50C8">
              <w:rPr>
                <w:sz w:val="20"/>
              </w:rPr>
              <w:t>button and click it.</w:t>
            </w:r>
          </w:p>
        </w:tc>
        <w:tc>
          <w:tcPr>
            <w:tcW w:w="714" w:type="dxa"/>
          </w:tcPr>
          <w:p w14:paraId="25D8C2EE" w14:textId="54A72E56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07BAED12" w14:textId="61A3BAC3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3C2B7069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1E94ED7B" w14:textId="65B07A1E" w:rsidR="00FF454E" w:rsidRPr="000862AB" w:rsidRDefault="00FF454E" w:rsidP="00FF454E">
            <w:pPr>
              <w:pStyle w:val="proc"/>
              <w:numPr>
                <w:ilvl w:val="0"/>
                <w:numId w:val="0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52674C78" w14:textId="5F70C27B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5F7CFF">
              <w:rPr>
                <w:sz w:val="20"/>
              </w:rPr>
              <w:t>View the level options</w:t>
            </w:r>
          </w:p>
        </w:tc>
        <w:tc>
          <w:tcPr>
            <w:tcW w:w="5596" w:type="dxa"/>
          </w:tcPr>
          <w:p w14:paraId="5FED67B1" w14:textId="32498F20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 xml:space="preserve">View the </w:t>
            </w:r>
            <w:r w:rsidRPr="005F7CFF">
              <w:rPr>
                <w:color w:val="000000"/>
                <w:sz w:val="20"/>
              </w:rPr>
              <w:t xml:space="preserve">levels </w:t>
            </w:r>
            <w:r w:rsidRPr="007F50C8">
              <w:rPr>
                <w:sz w:val="20"/>
              </w:rPr>
              <w:t>options.</w:t>
            </w:r>
          </w:p>
        </w:tc>
        <w:tc>
          <w:tcPr>
            <w:tcW w:w="714" w:type="dxa"/>
          </w:tcPr>
          <w:p w14:paraId="31AFD1CF" w14:textId="2CA96944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4110CA3D" w14:textId="6140A2F4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74CFCA12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69843559" w14:textId="2E7D9FEC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0FFF82EF" w14:textId="2C622C72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0862AB">
              <w:rPr>
                <w:sz w:val="20"/>
              </w:rPr>
              <w:t>Select the level from the combo box</w:t>
            </w:r>
          </w:p>
        </w:tc>
        <w:tc>
          <w:tcPr>
            <w:tcW w:w="5596" w:type="dxa"/>
          </w:tcPr>
          <w:p w14:paraId="584EB801" w14:textId="0FFC9F6F" w:rsidR="00FF454E" w:rsidRPr="007F50C8" w:rsidRDefault="00FF454E" w:rsidP="00FF454E">
            <w:pPr>
              <w:pStyle w:val="bp"/>
              <w:rPr>
                <w:sz w:val="20"/>
              </w:rPr>
            </w:pPr>
            <w:r w:rsidRPr="0038541E">
              <w:rPr>
                <w:color w:val="000000"/>
                <w:sz w:val="20"/>
              </w:rPr>
              <w:t xml:space="preserve">The level is </w:t>
            </w:r>
            <w:r>
              <w:rPr>
                <w:color w:val="000000"/>
                <w:sz w:val="20"/>
              </w:rPr>
              <w:t>selected.</w:t>
            </w:r>
          </w:p>
        </w:tc>
        <w:tc>
          <w:tcPr>
            <w:tcW w:w="714" w:type="dxa"/>
          </w:tcPr>
          <w:p w14:paraId="5EF5EC82" w14:textId="7A382F3D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1B7F1185" w14:textId="07B85BDC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FF454E" w:rsidRPr="007F50C8" w14:paraId="3962543E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6CF3DBE4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62479A1C" w14:textId="5F7DD668" w:rsidR="00FF454E" w:rsidRPr="000862AB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38541E">
              <w:rPr>
                <w:sz w:val="20"/>
              </w:rPr>
              <w:t>The level is started</w:t>
            </w:r>
          </w:p>
        </w:tc>
        <w:tc>
          <w:tcPr>
            <w:tcW w:w="5596" w:type="dxa"/>
          </w:tcPr>
          <w:p w14:paraId="6FF00DBE" w14:textId="38C11FCF" w:rsidR="00FF454E" w:rsidRPr="007F50C8" w:rsidRDefault="00FF454E" w:rsidP="00FF454E">
            <w:pPr>
              <w:pStyle w:val="bp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game is loaded for each level.</w:t>
            </w:r>
          </w:p>
        </w:tc>
        <w:tc>
          <w:tcPr>
            <w:tcW w:w="714" w:type="dxa"/>
          </w:tcPr>
          <w:p w14:paraId="674C2F9A" w14:textId="587939AF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70CB1144" w14:textId="46A8CC01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6287FB90" w14:textId="77777777" w:rsidR="00F22D8A" w:rsidRDefault="00F22D8A" w:rsidP="00F22D8A">
      <w:pPr>
        <w:ind w:firstLine="720"/>
      </w:pPr>
    </w:p>
    <w:p w14:paraId="15CABA3A" w14:textId="77777777" w:rsidR="00F22D8A" w:rsidRPr="007F50C8" w:rsidRDefault="00F22D8A" w:rsidP="00F22D8A"/>
    <w:tbl>
      <w:tblPr>
        <w:tblStyle w:val="TableGrid"/>
        <w:tblpPr w:leftFromText="180" w:rightFromText="180" w:vertAnchor="text" w:horzAnchor="margin" w:tblpY="62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FB0F38" w:rsidRPr="007F50C8" w14:paraId="1052FABA" w14:textId="77777777" w:rsidTr="00FB0F3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4828D2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FB0F38" w:rsidRPr="007F50C8" w14:paraId="2731F69C" w14:textId="77777777" w:rsidTr="00FB0F3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695D67" w14:textId="77777777" w:rsidR="00FB0F38" w:rsidRPr="007F50C8" w:rsidRDefault="00FB0F38" w:rsidP="00FB0F38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311C3A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148E73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A9A026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71D1DB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8CA8BB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FB0F38" w:rsidRPr="007F50C8" w14:paraId="7F0FD10F" w14:textId="77777777" w:rsidTr="00FB0F38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2CE8EFF" w14:textId="77777777" w:rsidR="00FB0F38" w:rsidRPr="007F50C8" w:rsidRDefault="00FB0F38" w:rsidP="00FB0F3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09509BB1" w14:textId="77777777" w:rsidR="00FB0F38" w:rsidRPr="007F50C8" w:rsidRDefault="00FB0F38" w:rsidP="00FB0F3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74717A9D" w14:textId="77777777" w:rsidR="00FB0F38" w:rsidRPr="007F50C8" w:rsidRDefault="00FB0F38" w:rsidP="00FB0F3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079C468" w14:textId="77777777" w:rsidR="00FB0F38" w:rsidRPr="007F50C8" w:rsidRDefault="00FB0F38" w:rsidP="00FB0F3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A70AEDD" w14:textId="77777777" w:rsidR="00FB0F38" w:rsidRPr="007F50C8" w:rsidRDefault="00FB0F38" w:rsidP="00FB0F3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FF10908" w14:textId="77777777" w:rsidR="00FB0F38" w:rsidRPr="007F50C8" w:rsidRDefault="00FB0F38" w:rsidP="00FB0F3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0CF47351" w14:textId="77777777" w:rsidR="00FB0F38" w:rsidRPr="007F50C8" w:rsidRDefault="00FB0F38" w:rsidP="00FB0F3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59702AB" w14:textId="77777777" w:rsidR="007640E1" w:rsidRPr="007F50C8" w:rsidRDefault="007640E1" w:rsidP="007640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8F8A433" w14:textId="77777777" w:rsidR="00FB0F38" w:rsidRPr="007F50C8" w:rsidRDefault="00FB0F38" w:rsidP="00FB0F3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5BFEDBB" w14:textId="77777777" w:rsidR="00FB0F38" w:rsidRPr="007F50C8" w:rsidRDefault="00FB0F38" w:rsidP="00FB0F3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1D5700AA" w14:textId="77777777" w:rsidR="00F22D8A" w:rsidRPr="007F50C8" w:rsidRDefault="00F22D8A" w:rsidP="00F22D8A"/>
    <w:p w14:paraId="2338306A" w14:textId="77777777" w:rsidR="00F22D8A" w:rsidRPr="007F50C8" w:rsidRDefault="00F22D8A" w:rsidP="00F22D8A"/>
    <w:p w14:paraId="3DA61113" w14:textId="77777777" w:rsidR="00F22D8A" w:rsidRPr="007F50C8" w:rsidRDefault="00F22D8A" w:rsidP="00F22D8A"/>
    <w:p w14:paraId="26E9D315" w14:textId="77777777" w:rsidR="00F22D8A" w:rsidRPr="007F50C8" w:rsidRDefault="00F22D8A" w:rsidP="00F22D8A"/>
    <w:p w14:paraId="4BD4E2C1" w14:textId="77777777" w:rsidR="00663043" w:rsidRDefault="00FB0F38" w:rsidP="00C7167D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  <w:bookmarkStart w:id="5" w:name="_Toc101478305"/>
      <w:bookmarkStart w:id="6" w:name="_Toc101478642"/>
      <w:bookmarkStart w:id="7" w:name="_Toc101478701"/>
      <w:bookmarkStart w:id="8" w:name="_Toc101479038"/>
      <w:r w:rsidRPr="00FB0F38">
        <w:rPr>
          <w:b/>
          <w:bCs/>
          <w:color w:val="000000"/>
          <w:kern w:val="36"/>
          <w:sz w:val="24"/>
          <w:szCs w:val="24"/>
        </w:rPr>
        <w:t>Test</w:t>
      </w:r>
      <w:bookmarkEnd w:id="5"/>
      <w:bookmarkEnd w:id="6"/>
      <w:bookmarkEnd w:id="7"/>
      <w:bookmarkEnd w:id="8"/>
      <w:r w:rsidRPr="00FB0F38">
        <w:rPr>
          <w:b/>
          <w:bCs/>
          <w:color w:val="000000"/>
          <w:kern w:val="36"/>
          <w:sz w:val="24"/>
          <w:szCs w:val="24"/>
        </w:rPr>
        <w:t xml:space="preserve"> </w:t>
      </w:r>
    </w:p>
    <w:p w14:paraId="02A38266" w14:textId="77777777" w:rsidR="00663043" w:rsidRDefault="00663043" w:rsidP="00C7167D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2F7D21D" w14:textId="77777777" w:rsidR="00663043" w:rsidRDefault="00663043" w:rsidP="00C7167D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7353838C" w14:textId="6F8A49E4" w:rsidR="00F22D8A" w:rsidRPr="00C7167D" w:rsidRDefault="004A3370" w:rsidP="00C7167D">
      <w:pPr>
        <w:ind w:left="360" w:firstLine="360"/>
        <w:outlineLvl w:val="0"/>
        <w:rPr>
          <w:b/>
          <w:bCs/>
          <w:kern w:val="36"/>
          <w:sz w:val="48"/>
          <w:szCs w:val="48"/>
        </w:rPr>
      </w:pPr>
      <w:bookmarkStart w:id="9" w:name="_Toc101479039"/>
      <w:r>
        <w:rPr>
          <w:b/>
          <w:bCs/>
          <w:color w:val="000000"/>
          <w:kern w:val="36"/>
          <w:sz w:val="24"/>
          <w:szCs w:val="24"/>
        </w:rPr>
        <w:lastRenderedPageBreak/>
        <w:t xml:space="preserve">Test </w:t>
      </w:r>
      <w:r w:rsidR="00FB0F38" w:rsidRPr="00FB0F38">
        <w:rPr>
          <w:b/>
          <w:bCs/>
          <w:color w:val="000000"/>
          <w:kern w:val="36"/>
          <w:sz w:val="24"/>
          <w:szCs w:val="24"/>
        </w:rPr>
        <w:t>Case 6: Reach Successfully Game End</w:t>
      </w:r>
      <w:bookmarkEnd w:id="9"/>
    </w:p>
    <w:p w14:paraId="73A91740" w14:textId="38EDD575" w:rsidR="007F50C8" w:rsidRDefault="007F50C8" w:rsidP="007F50C8"/>
    <w:p w14:paraId="3F72CD63" w14:textId="77777777" w:rsidR="00C7167D" w:rsidRDefault="00C7167D" w:rsidP="005F7CFF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7F4F564" w14:textId="77777777" w:rsidR="00C7167D" w:rsidRDefault="00C7167D" w:rsidP="005F7CFF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722AFDD" w14:textId="1BDAED30" w:rsidR="007F50C8" w:rsidRDefault="007F50C8" w:rsidP="007F50C8"/>
    <w:p w14:paraId="38CA04BC" w14:textId="39245FE9" w:rsidR="007F50C8" w:rsidRDefault="007F50C8" w:rsidP="007F50C8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95"/>
        <w:gridCol w:w="2543"/>
        <w:gridCol w:w="30"/>
        <w:gridCol w:w="2686"/>
        <w:gridCol w:w="5596"/>
        <w:gridCol w:w="714"/>
        <w:gridCol w:w="714"/>
      </w:tblGrid>
      <w:tr w:rsidR="005F7CFF" w:rsidRPr="007F50C8" w14:paraId="111AF051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BB30DCA" w14:textId="77777777" w:rsidR="005F7CFF" w:rsidRPr="007F50C8" w:rsidRDefault="005F7CFF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24C80A" w14:textId="7CBEA084" w:rsidR="005F7CFF" w:rsidRPr="007F50C8" w:rsidRDefault="00FB0F38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FB0F38">
              <w:rPr>
                <w:color w:val="000000"/>
                <w:sz w:val="20"/>
                <w:szCs w:val="20"/>
              </w:rPr>
              <w:t>Reach Successfully Game End</w:t>
            </w:r>
          </w:p>
        </w:tc>
      </w:tr>
      <w:tr w:rsidR="005F7CFF" w:rsidRPr="007F50C8" w14:paraId="34520C88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820E3E" w14:textId="77777777" w:rsidR="005F7CFF" w:rsidRPr="007F50C8" w:rsidRDefault="005F7CFF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6950EB" w14:textId="77777777" w:rsidR="005F7CFF" w:rsidRPr="007F50C8" w:rsidRDefault="005F7CFF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5F7CFF" w:rsidRPr="007F50C8" w14:paraId="0F15F3F2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B789FC" w14:textId="77777777" w:rsidR="005F7CFF" w:rsidRPr="007F50C8" w:rsidRDefault="005F7CFF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F599B1" w14:textId="41DD0DFB" w:rsidR="005F7CFF" w:rsidRPr="007F50C8" w:rsidRDefault="00A375AC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A375AC">
              <w:rPr>
                <w:color w:val="000000"/>
                <w:sz w:val="20"/>
                <w:szCs w:val="20"/>
              </w:rPr>
              <w:t>A player should be able to successfully reach the last level in the game.</w:t>
            </w:r>
          </w:p>
        </w:tc>
      </w:tr>
      <w:tr w:rsidR="005F7CFF" w:rsidRPr="007F50C8" w14:paraId="5106220F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3C39D1" w14:textId="77777777" w:rsidR="005F7CFF" w:rsidRPr="007F50C8" w:rsidRDefault="005F7CFF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82FBE4" w14:textId="24B97088" w:rsidR="005F7CFF" w:rsidRPr="007F50C8" w:rsidRDefault="00FB0F38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  <w:r w:rsidRPr="00FB0F38">
              <w:rPr>
                <w:color w:val="000000"/>
                <w:sz w:val="20"/>
                <w:szCs w:val="20"/>
              </w:rPr>
              <w:t>f it is not the first release. The player must be logged in.</w:t>
            </w:r>
            <w:r>
              <w:t xml:space="preserve"> </w:t>
            </w:r>
            <w:r w:rsidRPr="00FB0F38">
              <w:rPr>
                <w:color w:val="000000"/>
                <w:sz w:val="20"/>
                <w:szCs w:val="20"/>
              </w:rPr>
              <w:t>It must have passed the previous two levels.</w:t>
            </w:r>
          </w:p>
        </w:tc>
      </w:tr>
      <w:tr w:rsidR="005F7CFF" w:rsidRPr="007F50C8" w14:paraId="026E5656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55772F" w14:textId="77777777" w:rsidR="005F7CFF" w:rsidRPr="007F50C8" w:rsidRDefault="005F7CFF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8D3670" w14:textId="405EFBCB" w:rsidR="005F7CFF" w:rsidRPr="007F50C8" w:rsidRDefault="00FB0F38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game </w:t>
            </w:r>
            <w:r w:rsidR="00D13BF5">
              <w:rPr>
                <w:color w:val="000000"/>
                <w:sz w:val="20"/>
                <w:szCs w:val="20"/>
              </w:rPr>
              <w:t xml:space="preserve">is </w:t>
            </w:r>
            <w:r>
              <w:rPr>
                <w:color w:val="000000"/>
                <w:sz w:val="20"/>
                <w:szCs w:val="20"/>
              </w:rPr>
              <w:t>ended</w:t>
            </w:r>
            <w:r w:rsidRPr="00FB0F38"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  <w:tr w:rsidR="005F7CFF" w:rsidRPr="007F50C8" w14:paraId="4241E031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F2C714" w14:textId="77777777" w:rsidR="005F7CFF" w:rsidRPr="00663043" w:rsidRDefault="005F7CFF" w:rsidP="006110C5">
            <w:pPr>
              <w:pStyle w:val="bp"/>
              <w:spacing w:before="0" w:after="0"/>
              <w:rPr>
                <w:b/>
                <w:bCs/>
                <w:color w:val="000000"/>
                <w:sz w:val="20"/>
              </w:rPr>
            </w:pPr>
            <w:r w:rsidRPr="00663043">
              <w:rPr>
                <w:b/>
                <w:bCs/>
                <w:color w:val="000000"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F49697" w14:textId="0E059819" w:rsidR="005F7CFF" w:rsidRPr="00663043" w:rsidRDefault="00663043" w:rsidP="006110C5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5F7CFF" w:rsidRPr="007F50C8" w14:paraId="49B5810F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442A0A0" w14:textId="77777777" w:rsidR="005F7CFF" w:rsidRPr="007F50C8" w:rsidRDefault="005F7CFF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1903D9" w14:textId="77777777" w:rsidR="005F7CFF" w:rsidRPr="007F50C8" w:rsidRDefault="005F7CFF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5F7CFF" w:rsidRPr="007F50C8" w14:paraId="14D55DAC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325057F" w14:textId="77777777" w:rsidR="005F7CFF" w:rsidRPr="007F50C8" w:rsidRDefault="005F7CFF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E50CC4D" w14:textId="77777777" w:rsidR="005F7CFF" w:rsidRPr="007F50C8" w:rsidRDefault="005F7CFF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CBA86C9" w14:textId="77777777" w:rsidR="005F7CFF" w:rsidRPr="007F50C8" w:rsidRDefault="005F7CFF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AD17434" w14:textId="77777777" w:rsidR="005F7CFF" w:rsidRPr="007F50C8" w:rsidRDefault="005F7CFF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063EF06" w14:textId="77777777" w:rsidR="005F7CFF" w:rsidRPr="007F50C8" w:rsidRDefault="005F7CFF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FF454E" w:rsidRPr="007F50C8" w14:paraId="0E17D4B6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58775492" w14:textId="77777777" w:rsidR="00FF454E" w:rsidRPr="00C7167D" w:rsidRDefault="00FF454E" w:rsidP="00FF454E">
            <w:pPr>
              <w:pStyle w:val="proc"/>
              <w:numPr>
                <w:ilvl w:val="0"/>
                <w:numId w:val="35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4F43903" w14:textId="2E025728" w:rsidR="00FF454E" w:rsidRPr="007F50C8" w:rsidRDefault="00FF454E" w:rsidP="00FF454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7167D">
              <w:rPr>
                <w:color w:val="000000"/>
                <w:sz w:val="20"/>
                <w:szCs w:val="20"/>
              </w:rPr>
              <w:t>The last level is started</w:t>
            </w:r>
          </w:p>
        </w:tc>
        <w:tc>
          <w:tcPr>
            <w:tcW w:w="5596" w:type="dxa"/>
          </w:tcPr>
          <w:p w14:paraId="583C218C" w14:textId="5C2DFCB4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last level is loaded.</w:t>
            </w:r>
          </w:p>
        </w:tc>
        <w:tc>
          <w:tcPr>
            <w:tcW w:w="714" w:type="dxa"/>
          </w:tcPr>
          <w:p w14:paraId="15DFE2A3" w14:textId="5A164AF0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49063479" w14:textId="3DA6D899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1EFA8C4F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4347F9EC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3B4BA83A" w14:textId="33863C91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C7167D">
              <w:rPr>
                <w:sz w:val="20"/>
              </w:rPr>
              <w:t>The player solves the puzzle belonging to this level and overcomes the obstacles.</w:t>
            </w:r>
          </w:p>
        </w:tc>
        <w:tc>
          <w:tcPr>
            <w:tcW w:w="5596" w:type="dxa"/>
          </w:tcPr>
          <w:p w14:paraId="60819C93" w14:textId="20C80B94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obstacles are loaded right timing according to the level.</w:t>
            </w:r>
          </w:p>
        </w:tc>
        <w:tc>
          <w:tcPr>
            <w:tcW w:w="714" w:type="dxa"/>
          </w:tcPr>
          <w:p w14:paraId="676095A2" w14:textId="2445CAEE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7F5946B5" w14:textId="44D0403F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7688B4AD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0CE58499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5C1CA983" w14:textId="0B5C5DF2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C7167D">
              <w:rPr>
                <w:sz w:val="20"/>
              </w:rPr>
              <w:t>The last level successfully ended.</w:t>
            </w:r>
          </w:p>
        </w:tc>
        <w:tc>
          <w:tcPr>
            <w:tcW w:w="5596" w:type="dxa"/>
          </w:tcPr>
          <w:p w14:paraId="529FEED0" w14:textId="6B87738C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color w:val="000000"/>
                <w:sz w:val="20"/>
              </w:rPr>
              <w:t>All obstacles are overcome.</w:t>
            </w:r>
          </w:p>
        </w:tc>
        <w:tc>
          <w:tcPr>
            <w:tcW w:w="714" w:type="dxa"/>
          </w:tcPr>
          <w:p w14:paraId="5C9994CD" w14:textId="2486DBF6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0AEE6440" w14:textId="043D827D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FF454E" w:rsidRPr="007F50C8" w14:paraId="627DB3A8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4370861D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4ED5F20F" w14:textId="6C381BBA" w:rsidR="00FF454E" w:rsidRPr="00C7167D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Th</w:t>
            </w:r>
            <w:r w:rsidRPr="00C7167D">
              <w:rPr>
                <w:sz w:val="20"/>
              </w:rPr>
              <w:t>e game shows a video about the journey of the space shuttle.</w:t>
            </w:r>
          </w:p>
        </w:tc>
        <w:tc>
          <w:tcPr>
            <w:tcW w:w="5596" w:type="dxa"/>
          </w:tcPr>
          <w:p w14:paraId="00B3F608" w14:textId="636314E6" w:rsidR="00FF454E" w:rsidRPr="007F50C8" w:rsidRDefault="00FF454E" w:rsidP="00FF454E">
            <w:pPr>
              <w:pStyle w:val="bp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Watching the end intro.</w:t>
            </w:r>
          </w:p>
        </w:tc>
        <w:tc>
          <w:tcPr>
            <w:tcW w:w="714" w:type="dxa"/>
          </w:tcPr>
          <w:p w14:paraId="12F23673" w14:textId="3FBFC90C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711F8D54" w14:textId="5A0F626A" w:rsidR="00FF454E" w:rsidRPr="007F50C8" w:rsidRDefault="007732A2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I</w:t>
            </w:r>
          </w:p>
        </w:tc>
      </w:tr>
    </w:tbl>
    <w:p w14:paraId="43804FA7" w14:textId="77777777" w:rsidR="007F50C8" w:rsidRDefault="007F50C8" w:rsidP="007F50C8"/>
    <w:p w14:paraId="65F379CC" w14:textId="77777777" w:rsidR="007F50C8" w:rsidRPr="007F50C8" w:rsidRDefault="007F50C8" w:rsidP="007F50C8">
      <w:pPr>
        <w:tabs>
          <w:tab w:val="left" w:pos="2792"/>
        </w:tabs>
      </w:pPr>
      <w:r>
        <w:tab/>
      </w:r>
    </w:p>
    <w:p w14:paraId="217C5966" w14:textId="391FAC9D" w:rsidR="007F50C8" w:rsidRDefault="007F50C8" w:rsidP="007F50C8">
      <w:pPr>
        <w:tabs>
          <w:tab w:val="left" w:pos="2792"/>
        </w:tabs>
      </w:pPr>
    </w:p>
    <w:p w14:paraId="0F2DD6F5" w14:textId="6C9C3943" w:rsidR="005F7CFF" w:rsidRPr="005F7CFF" w:rsidRDefault="005F7CFF" w:rsidP="005F7CFF"/>
    <w:p w14:paraId="404DAB63" w14:textId="7EB4CC1A" w:rsidR="005F7CFF" w:rsidRPr="005F7CFF" w:rsidRDefault="005F7CFF" w:rsidP="005F7CFF"/>
    <w:p w14:paraId="79070B29" w14:textId="1E441EB4" w:rsidR="005F7CFF" w:rsidRPr="005F7CFF" w:rsidRDefault="005F7CFF" w:rsidP="005F7CFF"/>
    <w:p w14:paraId="365AAE24" w14:textId="4FD7713F" w:rsidR="005F7CFF" w:rsidRPr="005F7CFF" w:rsidRDefault="005F7CFF" w:rsidP="005F7CFF"/>
    <w:p w14:paraId="17205362" w14:textId="4E2B93BE" w:rsidR="005F7CFF" w:rsidRPr="005F7CFF" w:rsidRDefault="005F7CFF" w:rsidP="005F7CFF"/>
    <w:p w14:paraId="78CFC240" w14:textId="555C1679" w:rsidR="005F7CFF" w:rsidRPr="005F7CFF" w:rsidRDefault="005F7CFF" w:rsidP="005F7CFF"/>
    <w:p w14:paraId="48D6F84C" w14:textId="7A005B5D" w:rsidR="005F7CFF" w:rsidRPr="005F7CFF" w:rsidRDefault="005F7CFF" w:rsidP="005F7CFF"/>
    <w:p w14:paraId="7ABE043B" w14:textId="66B5389A" w:rsidR="005F7CFF" w:rsidRPr="005F7CFF" w:rsidRDefault="005F7CFF" w:rsidP="005F7CFF"/>
    <w:p w14:paraId="51495ECF" w14:textId="06C71680" w:rsidR="005F7CFF" w:rsidRPr="005F7CFF" w:rsidRDefault="005F7CFF" w:rsidP="005F7CFF"/>
    <w:p w14:paraId="1EB6E42D" w14:textId="695C443F" w:rsidR="005F7CFF" w:rsidRPr="005F7CFF" w:rsidRDefault="005F7CFF" w:rsidP="005F7CFF"/>
    <w:p w14:paraId="13B3240B" w14:textId="5A7A76D6" w:rsidR="005F7CFF" w:rsidRPr="005F7CFF" w:rsidRDefault="005F7CFF" w:rsidP="005F7CFF"/>
    <w:p w14:paraId="272DDC77" w14:textId="256F8A36" w:rsidR="005F7CFF" w:rsidRPr="005F7CFF" w:rsidRDefault="005F7CFF" w:rsidP="005F7CFF"/>
    <w:p w14:paraId="4316104F" w14:textId="407C869C" w:rsidR="005F7CFF" w:rsidRPr="005F7CFF" w:rsidRDefault="005F7CFF" w:rsidP="005F7CFF"/>
    <w:p w14:paraId="0444D555" w14:textId="5FB8DC5E" w:rsidR="005F7CFF" w:rsidRPr="005F7CFF" w:rsidRDefault="005F7CFF" w:rsidP="005F7CFF"/>
    <w:p w14:paraId="51EAEEB8" w14:textId="3CD4EA40" w:rsidR="005F7CFF" w:rsidRPr="005F7CFF" w:rsidRDefault="005F7CFF" w:rsidP="005F7CFF"/>
    <w:p w14:paraId="4F2B782F" w14:textId="51AE823B" w:rsidR="005F7CFF" w:rsidRPr="005F7CFF" w:rsidRDefault="005F7CFF" w:rsidP="005F7CFF"/>
    <w:p w14:paraId="2EC70580" w14:textId="242AC0D7" w:rsidR="005F7CFF" w:rsidRPr="005F7CFF" w:rsidRDefault="005F7CFF" w:rsidP="005F7CFF"/>
    <w:p w14:paraId="1734BA92" w14:textId="5CE62AEF" w:rsidR="005F7CFF" w:rsidRPr="005F7CFF" w:rsidRDefault="005F7CFF" w:rsidP="005F7CFF"/>
    <w:tbl>
      <w:tblPr>
        <w:tblStyle w:val="TableGrid"/>
        <w:tblpPr w:leftFromText="180" w:rightFromText="180" w:vertAnchor="text" w:horzAnchor="margin" w:tblpY="398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C7167D" w:rsidRPr="007F50C8" w14:paraId="41DDC325" w14:textId="77777777" w:rsidTr="00C7167D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10501A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C7167D" w:rsidRPr="007F50C8" w14:paraId="104F1F39" w14:textId="77777777" w:rsidTr="00C7167D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944A24" w14:textId="77777777" w:rsidR="00C7167D" w:rsidRPr="007F50C8" w:rsidRDefault="00C7167D" w:rsidP="00C7167D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ED2FE8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538F41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AB7E63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1C8AA2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FF4D8E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C7167D" w:rsidRPr="007F50C8" w14:paraId="0BB8D8F1" w14:textId="77777777" w:rsidTr="00C7167D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66D90FE" w14:textId="77777777" w:rsidR="00C7167D" w:rsidRPr="007F50C8" w:rsidRDefault="00C7167D" w:rsidP="00C7167D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74603E75" w14:textId="77777777" w:rsidR="00C7167D" w:rsidRPr="007F50C8" w:rsidRDefault="00C7167D" w:rsidP="00C7167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2B48F4B5" w14:textId="77777777" w:rsidR="00C7167D" w:rsidRPr="007F50C8" w:rsidRDefault="00C7167D" w:rsidP="00C7167D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8E0944E" w14:textId="77777777" w:rsidR="00C7167D" w:rsidRPr="007F50C8" w:rsidRDefault="00C7167D" w:rsidP="00C7167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4AA631ED" w14:textId="77777777" w:rsidR="00C7167D" w:rsidRPr="007F50C8" w:rsidRDefault="00C7167D" w:rsidP="00C7167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4D636C6" w14:textId="77777777" w:rsidR="00C7167D" w:rsidRPr="007F50C8" w:rsidRDefault="00C7167D" w:rsidP="00C7167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0900366E" w14:textId="77777777" w:rsidR="00C7167D" w:rsidRPr="007F50C8" w:rsidRDefault="00C7167D" w:rsidP="00C7167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30D990DC" w14:textId="77777777" w:rsidR="007640E1" w:rsidRPr="007F50C8" w:rsidRDefault="007640E1" w:rsidP="007640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834CE09" w14:textId="77777777" w:rsidR="00C7167D" w:rsidRPr="007F50C8" w:rsidRDefault="00C7167D" w:rsidP="00C7167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CD11253" w14:textId="77777777" w:rsidR="00C7167D" w:rsidRPr="007F50C8" w:rsidRDefault="00C7167D" w:rsidP="00C7167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050A0000" w14:textId="6BAEA610" w:rsidR="005F7CFF" w:rsidRPr="005F7CFF" w:rsidRDefault="005F7CFF" w:rsidP="005F7CFF"/>
    <w:p w14:paraId="26259825" w14:textId="0B4A7F50" w:rsidR="005F7CFF" w:rsidRPr="005F7CFF" w:rsidRDefault="005F7CFF" w:rsidP="005F7CFF"/>
    <w:p w14:paraId="4402D88F" w14:textId="3C3ABE24" w:rsidR="005F7CFF" w:rsidRPr="005F7CFF" w:rsidRDefault="005F7CFF" w:rsidP="005F7CFF"/>
    <w:p w14:paraId="349D3CE7" w14:textId="0F362AE2" w:rsidR="005F7CFF" w:rsidRPr="005F7CFF" w:rsidRDefault="005F7CFF" w:rsidP="005F7CFF"/>
    <w:p w14:paraId="2C17E616" w14:textId="2BE2A67F" w:rsidR="005F7CFF" w:rsidRDefault="005F7CFF" w:rsidP="005F7CFF"/>
    <w:p w14:paraId="311A1B12" w14:textId="518D5F93" w:rsidR="005F7CFF" w:rsidRDefault="005F7CFF" w:rsidP="005F7CFF"/>
    <w:p w14:paraId="29653903" w14:textId="11C98AD8" w:rsidR="000461E3" w:rsidRPr="00C7167D" w:rsidRDefault="000461E3" w:rsidP="000461E3">
      <w:pPr>
        <w:ind w:left="360" w:firstLine="360"/>
        <w:outlineLvl w:val="0"/>
        <w:rPr>
          <w:b/>
          <w:bCs/>
          <w:kern w:val="36"/>
          <w:sz w:val="48"/>
          <w:szCs w:val="48"/>
        </w:rPr>
      </w:pPr>
      <w:bookmarkStart w:id="10" w:name="_Toc101479040"/>
      <w:r w:rsidRPr="00FB0F38">
        <w:rPr>
          <w:b/>
          <w:bCs/>
          <w:color w:val="000000"/>
          <w:kern w:val="36"/>
          <w:sz w:val="24"/>
          <w:szCs w:val="24"/>
        </w:rPr>
        <w:lastRenderedPageBreak/>
        <w:t xml:space="preserve">Test Case </w:t>
      </w:r>
      <w:r w:rsidR="00585C54">
        <w:rPr>
          <w:b/>
          <w:bCs/>
          <w:color w:val="000000"/>
          <w:kern w:val="36"/>
          <w:sz w:val="24"/>
          <w:szCs w:val="24"/>
        </w:rPr>
        <w:t>7</w:t>
      </w:r>
      <w:r w:rsidRPr="00FB0F38">
        <w:rPr>
          <w:b/>
          <w:bCs/>
          <w:color w:val="000000"/>
          <w:kern w:val="36"/>
          <w:sz w:val="24"/>
          <w:szCs w:val="24"/>
        </w:rPr>
        <w:t xml:space="preserve">: </w:t>
      </w:r>
      <w:r w:rsidR="00585C54">
        <w:rPr>
          <w:b/>
          <w:bCs/>
          <w:color w:val="000000"/>
          <w:kern w:val="36"/>
          <w:sz w:val="24"/>
          <w:szCs w:val="24"/>
        </w:rPr>
        <w:t>The Level Unsuccessfully End</w:t>
      </w:r>
      <w:bookmarkEnd w:id="10"/>
    </w:p>
    <w:p w14:paraId="2B48EB01" w14:textId="77777777" w:rsidR="000461E3" w:rsidRDefault="000461E3" w:rsidP="000461E3"/>
    <w:p w14:paraId="276C40B5" w14:textId="77777777" w:rsidR="000461E3" w:rsidRDefault="000461E3" w:rsidP="000461E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7EFB3432" w14:textId="77777777" w:rsidR="000461E3" w:rsidRDefault="000461E3" w:rsidP="000461E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060E5735" w14:textId="77777777" w:rsidR="000461E3" w:rsidRDefault="000461E3" w:rsidP="000461E3"/>
    <w:p w14:paraId="6F34353D" w14:textId="77777777" w:rsidR="000461E3" w:rsidRDefault="000461E3" w:rsidP="000461E3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95"/>
        <w:gridCol w:w="2543"/>
        <w:gridCol w:w="30"/>
        <w:gridCol w:w="2686"/>
        <w:gridCol w:w="5596"/>
        <w:gridCol w:w="714"/>
        <w:gridCol w:w="714"/>
      </w:tblGrid>
      <w:tr w:rsidR="000461E3" w:rsidRPr="007F50C8" w14:paraId="5167759B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EB4CB6" w14:textId="77777777" w:rsidR="000461E3" w:rsidRPr="007F50C8" w:rsidRDefault="000461E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EABD28" w14:textId="135946C7" w:rsidR="000461E3" w:rsidRPr="007F50C8" w:rsidRDefault="00585C54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The Level Unsuccessfully End</w:t>
            </w:r>
          </w:p>
        </w:tc>
      </w:tr>
      <w:tr w:rsidR="000461E3" w:rsidRPr="007F50C8" w14:paraId="59C4CA9F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179F7E" w14:textId="77777777" w:rsidR="000461E3" w:rsidRPr="007F50C8" w:rsidRDefault="000461E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4E52A1" w14:textId="77777777" w:rsidR="000461E3" w:rsidRPr="007F50C8" w:rsidRDefault="000461E3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0461E3" w:rsidRPr="007F50C8" w14:paraId="26AD025A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9E1152" w14:textId="77777777" w:rsidR="000461E3" w:rsidRPr="007F50C8" w:rsidRDefault="000461E3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0B75A4" w14:textId="461DE2C1" w:rsidR="000461E3" w:rsidRPr="007F50C8" w:rsidRDefault="00585C54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A player should not be able to successfully level in the game.</w:t>
            </w:r>
          </w:p>
        </w:tc>
      </w:tr>
      <w:tr w:rsidR="000461E3" w:rsidRPr="007F50C8" w14:paraId="254DD1A1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3FEE24" w14:textId="77777777" w:rsidR="000461E3" w:rsidRPr="007F50C8" w:rsidRDefault="000461E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9FC4CD" w14:textId="044B27F2" w:rsidR="000461E3" w:rsidRPr="007F50C8" w:rsidRDefault="00585C54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If it is not the first release. The player must be logged in.</w:t>
            </w:r>
          </w:p>
        </w:tc>
      </w:tr>
      <w:tr w:rsidR="000461E3" w:rsidRPr="007F50C8" w14:paraId="5620BD90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6FC95B" w14:textId="77777777" w:rsidR="000461E3" w:rsidRPr="007F50C8" w:rsidRDefault="000461E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8C86EC" w14:textId="1AB759CE" w:rsidR="000461E3" w:rsidRPr="007F50C8" w:rsidRDefault="00585C54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Level successfully selected.</w:t>
            </w:r>
          </w:p>
        </w:tc>
      </w:tr>
      <w:tr w:rsidR="000461E3" w:rsidRPr="007F50C8" w14:paraId="1A02E222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150F22" w14:textId="77777777" w:rsidR="000461E3" w:rsidRPr="007F50C8" w:rsidRDefault="000461E3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ECA1AB" w14:textId="7EE0B826" w:rsidR="000461E3" w:rsidRPr="00663043" w:rsidRDefault="00663043" w:rsidP="00663043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0461E3" w:rsidRPr="007F50C8" w14:paraId="290F261D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BA9F0FD" w14:textId="77777777" w:rsidR="000461E3" w:rsidRPr="007F50C8" w:rsidRDefault="000461E3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18F146B" w14:textId="77777777" w:rsidR="000461E3" w:rsidRPr="007F50C8" w:rsidRDefault="000461E3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0461E3" w:rsidRPr="007F50C8" w14:paraId="49A9AEC8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35E6D3" w14:textId="77777777" w:rsidR="000461E3" w:rsidRPr="007F50C8" w:rsidRDefault="000461E3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FE500A6" w14:textId="77777777" w:rsidR="000461E3" w:rsidRPr="007F50C8" w:rsidRDefault="000461E3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F56AB88" w14:textId="77777777" w:rsidR="000461E3" w:rsidRPr="007F50C8" w:rsidRDefault="000461E3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AFF6855" w14:textId="77777777" w:rsidR="000461E3" w:rsidRPr="007F50C8" w:rsidRDefault="000461E3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3525C3F" w14:textId="77777777" w:rsidR="000461E3" w:rsidRPr="007F50C8" w:rsidRDefault="000461E3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FF454E" w:rsidRPr="007F50C8" w14:paraId="71E77009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0DA31CF4" w14:textId="77777777" w:rsidR="00FF454E" w:rsidRPr="006338C3" w:rsidRDefault="00FF454E" w:rsidP="00FF454E">
            <w:pPr>
              <w:pStyle w:val="proc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59A7E81" w14:textId="4E6C226D" w:rsidR="00FF454E" w:rsidRPr="007F50C8" w:rsidRDefault="00FF454E" w:rsidP="00FF454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The level is started</w:t>
            </w:r>
          </w:p>
        </w:tc>
        <w:tc>
          <w:tcPr>
            <w:tcW w:w="5596" w:type="dxa"/>
          </w:tcPr>
          <w:p w14:paraId="52F3E7BD" w14:textId="26685E39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level is loaded.</w:t>
            </w:r>
          </w:p>
        </w:tc>
        <w:tc>
          <w:tcPr>
            <w:tcW w:w="714" w:type="dxa"/>
          </w:tcPr>
          <w:p w14:paraId="720E256F" w14:textId="5D7C543B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3BF031F" w14:textId="7E44236A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78FC310E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56C1F6D0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6A2678FB" w14:textId="6E24C3F7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6338C3">
              <w:rPr>
                <w:sz w:val="20"/>
              </w:rPr>
              <w:t>The player does not solve the puzzle belonging to this level and overcomes the obstacles.</w:t>
            </w:r>
          </w:p>
        </w:tc>
        <w:tc>
          <w:tcPr>
            <w:tcW w:w="5596" w:type="dxa"/>
          </w:tcPr>
          <w:p w14:paraId="60FC12D8" w14:textId="77777777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obstacles are loaded right timing according to the level.</w:t>
            </w:r>
          </w:p>
        </w:tc>
        <w:tc>
          <w:tcPr>
            <w:tcW w:w="714" w:type="dxa"/>
          </w:tcPr>
          <w:p w14:paraId="416BC442" w14:textId="05B83DBE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5E54DF02" w14:textId="170FA720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2736F5CB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7DF2E469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6A3199EF" w14:textId="3B34E9CD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6338C3">
              <w:rPr>
                <w:sz w:val="20"/>
              </w:rPr>
              <w:t>The player receives a failure message</w:t>
            </w:r>
          </w:p>
        </w:tc>
        <w:tc>
          <w:tcPr>
            <w:tcW w:w="5596" w:type="dxa"/>
          </w:tcPr>
          <w:p w14:paraId="0BEB6787" w14:textId="7C8BD7B0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color w:val="000000"/>
                <w:sz w:val="20"/>
              </w:rPr>
              <w:t>All obstacles are not overcome.</w:t>
            </w:r>
          </w:p>
        </w:tc>
        <w:tc>
          <w:tcPr>
            <w:tcW w:w="714" w:type="dxa"/>
          </w:tcPr>
          <w:p w14:paraId="60EF69A0" w14:textId="1B3F651C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714" w:type="dxa"/>
          </w:tcPr>
          <w:p w14:paraId="5BB4192F" w14:textId="3AF42B49" w:rsidR="00FF454E" w:rsidRPr="007F50C8" w:rsidRDefault="007732A2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F</w:t>
            </w:r>
          </w:p>
        </w:tc>
      </w:tr>
      <w:tr w:rsidR="00FF454E" w:rsidRPr="007F50C8" w14:paraId="39036300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02803ECC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0CF5C79E" w14:textId="290B026A" w:rsidR="00FF454E" w:rsidRPr="00C7167D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6338C3">
              <w:rPr>
                <w:sz w:val="20"/>
              </w:rPr>
              <w:t>Re-play current level.</w:t>
            </w:r>
          </w:p>
        </w:tc>
        <w:tc>
          <w:tcPr>
            <w:tcW w:w="5596" w:type="dxa"/>
          </w:tcPr>
          <w:p w14:paraId="4BF7B205" w14:textId="1938828F" w:rsidR="00FF454E" w:rsidRPr="007F50C8" w:rsidRDefault="00FF454E" w:rsidP="00FF454E">
            <w:pPr>
              <w:pStyle w:val="bp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game returns the level beginning</w:t>
            </w:r>
          </w:p>
        </w:tc>
        <w:tc>
          <w:tcPr>
            <w:tcW w:w="714" w:type="dxa"/>
          </w:tcPr>
          <w:p w14:paraId="78754E6F" w14:textId="1D19CC7B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474EE711" w14:textId="4D9B64F1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51F9B916" w14:textId="77777777" w:rsidR="000461E3" w:rsidRDefault="000461E3" w:rsidP="000461E3"/>
    <w:p w14:paraId="743E62C5" w14:textId="77777777" w:rsidR="000461E3" w:rsidRPr="007F50C8" w:rsidRDefault="000461E3" w:rsidP="000461E3">
      <w:pPr>
        <w:tabs>
          <w:tab w:val="left" w:pos="2792"/>
        </w:tabs>
      </w:pPr>
      <w:r>
        <w:tab/>
      </w:r>
    </w:p>
    <w:p w14:paraId="18602158" w14:textId="77777777" w:rsidR="000461E3" w:rsidRDefault="000461E3" w:rsidP="000461E3">
      <w:pPr>
        <w:tabs>
          <w:tab w:val="left" w:pos="2792"/>
        </w:tabs>
      </w:pPr>
    </w:p>
    <w:p w14:paraId="3AEBF786" w14:textId="77777777" w:rsidR="000461E3" w:rsidRPr="005F7CFF" w:rsidRDefault="000461E3" w:rsidP="000461E3"/>
    <w:p w14:paraId="09839F42" w14:textId="77777777" w:rsidR="000461E3" w:rsidRPr="005F7CFF" w:rsidRDefault="000461E3" w:rsidP="000461E3"/>
    <w:p w14:paraId="198156B5" w14:textId="77777777" w:rsidR="000461E3" w:rsidRPr="005F7CFF" w:rsidRDefault="000461E3" w:rsidP="000461E3"/>
    <w:p w14:paraId="11E82C48" w14:textId="77777777" w:rsidR="000461E3" w:rsidRPr="005F7CFF" w:rsidRDefault="000461E3" w:rsidP="000461E3"/>
    <w:p w14:paraId="12F7876C" w14:textId="77777777" w:rsidR="000461E3" w:rsidRPr="005F7CFF" w:rsidRDefault="000461E3" w:rsidP="000461E3"/>
    <w:p w14:paraId="3D12F5BA" w14:textId="77777777" w:rsidR="000461E3" w:rsidRPr="005F7CFF" w:rsidRDefault="000461E3" w:rsidP="000461E3"/>
    <w:p w14:paraId="1B69C2F4" w14:textId="77777777" w:rsidR="000461E3" w:rsidRPr="005F7CFF" w:rsidRDefault="000461E3" w:rsidP="000461E3"/>
    <w:p w14:paraId="4368D113" w14:textId="77777777" w:rsidR="000461E3" w:rsidRPr="005F7CFF" w:rsidRDefault="000461E3" w:rsidP="000461E3"/>
    <w:p w14:paraId="272995DA" w14:textId="77777777" w:rsidR="000461E3" w:rsidRPr="005F7CFF" w:rsidRDefault="000461E3" w:rsidP="000461E3"/>
    <w:p w14:paraId="01669EC5" w14:textId="77777777" w:rsidR="000461E3" w:rsidRPr="005F7CFF" w:rsidRDefault="000461E3" w:rsidP="000461E3"/>
    <w:p w14:paraId="58E5A57C" w14:textId="77777777" w:rsidR="000461E3" w:rsidRPr="005F7CFF" w:rsidRDefault="000461E3" w:rsidP="000461E3"/>
    <w:p w14:paraId="7D0A6F8B" w14:textId="77777777" w:rsidR="000461E3" w:rsidRPr="005F7CFF" w:rsidRDefault="000461E3" w:rsidP="000461E3"/>
    <w:p w14:paraId="14662993" w14:textId="77777777" w:rsidR="000461E3" w:rsidRPr="005F7CFF" w:rsidRDefault="000461E3" w:rsidP="000461E3"/>
    <w:p w14:paraId="2E55AC78" w14:textId="77777777" w:rsidR="000461E3" w:rsidRPr="005F7CFF" w:rsidRDefault="000461E3" w:rsidP="000461E3"/>
    <w:p w14:paraId="27C636AF" w14:textId="77777777" w:rsidR="000461E3" w:rsidRPr="005F7CFF" w:rsidRDefault="000461E3" w:rsidP="000461E3"/>
    <w:p w14:paraId="7A2CAF2A" w14:textId="77777777" w:rsidR="000461E3" w:rsidRPr="005F7CFF" w:rsidRDefault="000461E3" w:rsidP="000461E3"/>
    <w:p w14:paraId="1F48C510" w14:textId="77777777" w:rsidR="000461E3" w:rsidRPr="005F7CFF" w:rsidRDefault="000461E3" w:rsidP="000461E3"/>
    <w:p w14:paraId="45BCB261" w14:textId="77777777" w:rsidR="000461E3" w:rsidRPr="005F7CFF" w:rsidRDefault="000461E3" w:rsidP="000461E3"/>
    <w:tbl>
      <w:tblPr>
        <w:tblStyle w:val="TableGrid"/>
        <w:tblpPr w:leftFromText="180" w:rightFromText="180" w:vertAnchor="text" w:horzAnchor="margin" w:tblpY="398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461E3" w:rsidRPr="007F50C8" w14:paraId="65998F2A" w14:textId="77777777" w:rsidTr="006110C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141C96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0461E3" w:rsidRPr="007F50C8" w14:paraId="3B63423D" w14:textId="77777777" w:rsidTr="006110C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163505" w14:textId="77777777" w:rsidR="000461E3" w:rsidRPr="007F50C8" w:rsidRDefault="000461E3" w:rsidP="006110C5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FCD6D6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CA974C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1B2A5C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34C6B0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B741C7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0461E3" w:rsidRPr="007F50C8" w14:paraId="1A839338" w14:textId="77777777" w:rsidTr="006110C5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69F0FAEB" w14:textId="77777777" w:rsidR="000461E3" w:rsidRPr="007F50C8" w:rsidRDefault="000461E3" w:rsidP="006110C5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5CD704A0" w14:textId="77777777" w:rsidR="000461E3" w:rsidRPr="007F50C8" w:rsidRDefault="000461E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FD9669C" w14:textId="77777777" w:rsidR="000461E3" w:rsidRPr="007F50C8" w:rsidRDefault="000461E3" w:rsidP="006110C5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2424B83" w14:textId="77777777" w:rsidR="000461E3" w:rsidRPr="007F50C8" w:rsidRDefault="000461E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4579617" w14:textId="77777777" w:rsidR="000461E3" w:rsidRPr="007F50C8" w:rsidRDefault="000461E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F25BE5A" w14:textId="77777777" w:rsidR="000461E3" w:rsidRPr="007F50C8" w:rsidRDefault="000461E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6048644" w14:textId="77777777" w:rsidR="000461E3" w:rsidRPr="007F50C8" w:rsidRDefault="000461E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092D7B23" w14:textId="77777777" w:rsidR="007640E1" w:rsidRPr="007F50C8" w:rsidRDefault="007640E1" w:rsidP="007640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569FDD68" w14:textId="77777777" w:rsidR="000461E3" w:rsidRPr="007F50C8" w:rsidRDefault="000461E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DFDBE8A" w14:textId="77777777" w:rsidR="000461E3" w:rsidRPr="007F50C8" w:rsidRDefault="000461E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44B39213" w14:textId="77777777" w:rsidR="000461E3" w:rsidRPr="005F7CFF" w:rsidRDefault="000461E3" w:rsidP="000461E3"/>
    <w:p w14:paraId="37F7CEBA" w14:textId="77777777" w:rsidR="000461E3" w:rsidRPr="005F7CFF" w:rsidRDefault="000461E3" w:rsidP="000461E3"/>
    <w:p w14:paraId="38C277A8" w14:textId="77777777" w:rsidR="000461E3" w:rsidRPr="005F7CFF" w:rsidRDefault="000461E3" w:rsidP="000461E3"/>
    <w:p w14:paraId="177549D1" w14:textId="77777777" w:rsidR="000461E3" w:rsidRPr="005F7CFF" w:rsidRDefault="000461E3" w:rsidP="000461E3"/>
    <w:p w14:paraId="099D8BFB" w14:textId="77777777" w:rsidR="000461E3" w:rsidRDefault="000461E3" w:rsidP="000461E3"/>
    <w:p w14:paraId="7C0FC05F" w14:textId="77777777" w:rsidR="000461E3" w:rsidRDefault="000461E3" w:rsidP="000461E3"/>
    <w:p w14:paraId="0409CD37" w14:textId="77777777" w:rsidR="00663043" w:rsidRPr="00C7167D" w:rsidRDefault="00663043" w:rsidP="00663043">
      <w:pPr>
        <w:ind w:left="360" w:firstLine="360"/>
        <w:outlineLvl w:val="0"/>
        <w:rPr>
          <w:b/>
          <w:bCs/>
          <w:kern w:val="36"/>
          <w:sz w:val="48"/>
          <w:szCs w:val="48"/>
        </w:rPr>
      </w:pPr>
      <w:bookmarkStart w:id="11" w:name="_Toc101479041"/>
      <w:r w:rsidRPr="00FB0F38">
        <w:rPr>
          <w:b/>
          <w:bCs/>
          <w:color w:val="000000"/>
          <w:kern w:val="36"/>
          <w:sz w:val="24"/>
          <w:szCs w:val="24"/>
        </w:rPr>
        <w:lastRenderedPageBreak/>
        <w:t xml:space="preserve">Test Case </w:t>
      </w:r>
      <w:r>
        <w:rPr>
          <w:b/>
          <w:bCs/>
          <w:color w:val="000000"/>
          <w:kern w:val="36"/>
          <w:sz w:val="24"/>
          <w:szCs w:val="24"/>
        </w:rPr>
        <w:t>8</w:t>
      </w:r>
      <w:r w:rsidRPr="00FB0F38">
        <w:rPr>
          <w:b/>
          <w:bCs/>
          <w:color w:val="000000"/>
          <w:kern w:val="36"/>
          <w:sz w:val="24"/>
          <w:szCs w:val="24"/>
        </w:rPr>
        <w:t xml:space="preserve">: </w:t>
      </w:r>
      <w:r>
        <w:rPr>
          <w:b/>
          <w:bCs/>
          <w:color w:val="000000"/>
          <w:kern w:val="36"/>
          <w:sz w:val="24"/>
          <w:szCs w:val="24"/>
        </w:rPr>
        <w:t>The Level successfully End</w:t>
      </w:r>
      <w:bookmarkEnd w:id="11"/>
    </w:p>
    <w:p w14:paraId="071267EA" w14:textId="77777777" w:rsidR="00663043" w:rsidRDefault="00663043" w:rsidP="00663043"/>
    <w:p w14:paraId="68633304" w14:textId="77777777" w:rsidR="00663043" w:rsidRDefault="00663043" w:rsidP="006338C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2F8DEA4A" w14:textId="77777777" w:rsidR="00663043" w:rsidRDefault="00663043" w:rsidP="006338C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538CA3CF" w14:textId="77777777" w:rsidR="006338C3" w:rsidRDefault="006338C3" w:rsidP="006338C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55751FC7" w14:textId="77777777" w:rsidR="006338C3" w:rsidRDefault="006338C3" w:rsidP="006338C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0950FE7F" w14:textId="77777777" w:rsidR="006338C3" w:rsidRDefault="006338C3" w:rsidP="006338C3"/>
    <w:p w14:paraId="03400284" w14:textId="77777777" w:rsidR="006338C3" w:rsidRDefault="006338C3" w:rsidP="006338C3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95"/>
        <w:gridCol w:w="2543"/>
        <w:gridCol w:w="30"/>
        <w:gridCol w:w="2686"/>
        <w:gridCol w:w="5596"/>
        <w:gridCol w:w="714"/>
        <w:gridCol w:w="714"/>
      </w:tblGrid>
      <w:tr w:rsidR="006338C3" w:rsidRPr="007F50C8" w14:paraId="3FAAC51A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AD3428" w14:textId="77777777" w:rsidR="006338C3" w:rsidRPr="007F50C8" w:rsidRDefault="006338C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B6B0D6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The Level Unsuccessfully End</w:t>
            </w:r>
          </w:p>
        </w:tc>
      </w:tr>
      <w:tr w:rsidR="006338C3" w:rsidRPr="007F50C8" w14:paraId="2A70F0AF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585B9A" w14:textId="77777777" w:rsidR="006338C3" w:rsidRPr="007F50C8" w:rsidRDefault="006338C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EDEA9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6338C3" w:rsidRPr="007F50C8" w14:paraId="4A035B75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CE23A5" w14:textId="77777777" w:rsidR="006338C3" w:rsidRPr="007F50C8" w:rsidRDefault="006338C3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3A4205" w14:textId="1286E1E8" w:rsidR="006338C3" w:rsidRPr="007F50C8" w:rsidRDefault="006338C3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A player should be able to successfully level in the game.</w:t>
            </w:r>
          </w:p>
        </w:tc>
      </w:tr>
      <w:tr w:rsidR="006338C3" w:rsidRPr="007F50C8" w14:paraId="7D7F65E1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D886B2" w14:textId="77777777" w:rsidR="006338C3" w:rsidRPr="007F50C8" w:rsidRDefault="006338C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B449C8" w14:textId="01D2E6DC" w:rsidR="006338C3" w:rsidRPr="007F50C8" w:rsidRDefault="006338C3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If it is not the first release. The player must be logged in.</w:t>
            </w:r>
          </w:p>
        </w:tc>
      </w:tr>
      <w:tr w:rsidR="006338C3" w:rsidRPr="007F50C8" w14:paraId="3F3799C6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745C0E" w14:textId="77777777" w:rsidR="006338C3" w:rsidRPr="007F50C8" w:rsidRDefault="006338C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FC4D8A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Level successfully selected.</w:t>
            </w:r>
          </w:p>
        </w:tc>
      </w:tr>
      <w:tr w:rsidR="006338C3" w:rsidRPr="007F50C8" w14:paraId="24EBB98F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131752" w14:textId="77777777" w:rsidR="006338C3" w:rsidRPr="007F50C8" w:rsidRDefault="006338C3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1F4020" w14:textId="6D7D66E1" w:rsidR="006338C3" w:rsidRPr="00663043" w:rsidRDefault="00663043" w:rsidP="00663043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6338C3" w:rsidRPr="007F50C8" w14:paraId="0273181C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23A63B1" w14:textId="77777777" w:rsidR="006338C3" w:rsidRPr="007F50C8" w:rsidRDefault="006338C3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50F2E62" w14:textId="77777777" w:rsidR="006338C3" w:rsidRPr="007F50C8" w:rsidRDefault="006338C3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6338C3" w:rsidRPr="007F50C8" w14:paraId="6BED63B7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4709EA0" w14:textId="77777777" w:rsidR="006338C3" w:rsidRPr="007F50C8" w:rsidRDefault="006338C3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F82194C" w14:textId="77777777" w:rsidR="006338C3" w:rsidRPr="007F50C8" w:rsidRDefault="006338C3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D1159CA" w14:textId="77777777" w:rsidR="006338C3" w:rsidRPr="007F50C8" w:rsidRDefault="006338C3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1DAE8AC7" w14:textId="77777777" w:rsidR="006338C3" w:rsidRPr="007F50C8" w:rsidRDefault="006338C3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C0EB974" w14:textId="77777777" w:rsidR="006338C3" w:rsidRPr="007F50C8" w:rsidRDefault="006338C3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6338C3" w:rsidRPr="007F50C8" w14:paraId="457DFCCA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0D1755C0" w14:textId="77777777" w:rsidR="006338C3" w:rsidRPr="006338C3" w:rsidRDefault="006338C3" w:rsidP="006338C3">
            <w:pPr>
              <w:pStyle w:val="proc"/>
              <w:numPr>
                <w:ilvl w:val="0"/>
                <w:numId w:val="37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3415A60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The level is started</w:t>
            </w:r>
          </w:p>
        </w:tc>
        <w:tc>
          <w:tcPr>
            <w:tcW w:w="5596" w:type="dxa"/>
          </w:tcPr>
          <w:p w14:paraId="0D34F47D" w14:textId="77777777" w:rsidR="006338C3" w:rsidRPr="007F50C8" w:rsidRDefault="006338C3" w:rsidP="006110C5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level is loaded.</w:t>
            </w:r>
          </w:p>
        </w:tc>
        <w:tc>
          <w:tcPr>
            <w:tcW w:w="714" w:type="dxa"/>
          </w:tcPr>
          <w:p w14:paraId="43940A32" w14:textId="01C65CE2" w:rsidR="006338C3" w:rsidRPr="007F50C8" w:rsidRDefault="007732A2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157EF24" w14:textId="2FA0048A" w:rsidR="006338C3" w:rsidRPr="007F50C8" w:rsidRDefault="006338C3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32A29260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1F1F21E9" w14:textId="77777777" w:rsidR="00FF454E" w:rsidRPr="006338C3" w:rsidRDefault="00FF454E" w:rsidP="00FF454E">
            <w:pPr>
              <w:pStyle w:val="proc"/>
              <w:numPr>
                <w:ilvl w:val="0"/>
                <w:numId w:val="37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864BD84" w14:textId="3BF25F11" w:rsidR="00FF454E" w:rsidRPr="006338C3" w:rsidRDefault="00FF454E" w:rsidP="00FF454E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338C3">
              <w:rPr>
                <w:sz w:val="20"/>
              </w:rPr>
              <w:t>The player solve</w:t>
            </w:r>
            <w:r>
              <w:rPr>
                <w:sz w:val="20"/>
              </w:rPr>
              <w:t>s</w:t>
            </w:r>
            <w:r w:rsidRPr="006338C3">
              <w:rPr>
                <w:sz w:val="20"/>
              </w:rPr>
              <w:t xml:space="preserve"> the puzzle belonging to this level and overcomes the obstacles.</w:t>
            </w:r>
          </w:p>
        </w:tc>
        <w:tc>
          <w:tcPr>
            <w:tcW w:w="5596" w:type="dxa"/>
          </w:tcPr>
          <w:p w14:paraId="1BC72A93" w14:textId="205B5FB9" w:rsidR="00FF454E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obstacles are loaded right timing according to the level.</w:t>
            </w:r>
          </w:p>
        </w:tc>
        <w:tc>
          <w:tcPr>
            <w:tcW w:w="714" w:type="dxa"/>
          </w:tcPr>
          <w:p w14:paraId="42B91707" w14:textId="31E6078B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51B54846" w14:textId="28DAF2C2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446B199A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64A365C6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6B845543" w14:textId="3959F59D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R</w:t>
            </w:r>
            <w:r w:rsidRPr="00FF454E">
              <w:rPr>
                <w:sz w:val="20"/>
              </w:rPr>
              <w:t>epeated until reaching the last level.</w:t>
            </w:r>
          </w:p>
        </w:tc>
        <w:tc>
          <w:tcPr>
            <w:tcW w:w="5596" w:type="dxa"/>
          </w:tcPr>
          <w:p w14:paraId="4EC7E09A" w14:textId="77777777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color w:val="000000"/>
                <w:sz w:val="20"/>
              </w:rPr>
              <w:t>All obstacles are not overcome.</w:t>
            </w:r>
          </w:p>
        </w:tc>
        <w:tc>
          <w:tcPr>
            <w:tcW w:w="714" w:type="dxa"/>
          </w:tcPr>
          <w:p w14:paraId="6500581F" w14:textId="60BC373D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594197D8" w14:textId="729FC108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7152E16D" w14:textId="77777777" w:rsidR="006338C3" w:rsidRDefault="006338C3" w:rsidP="006338C3"/>
    <w:p w14:paraId="139EF821" w14:textId="77777777" w:rsidR="006338C3" w:rsidRPr="007F50C8" w:rsidRDefault="006338C3" w:rsidP="006338C3">
      <w:pPr>
        <w:tabs>
          <w:tab w:val="left" w:pos="2792"/>
        </w:tabs>
      </w:pPr>
      <w:r>
        <w:tab/>
      </w:r>
    </w:p>
    <w:p w14:paraId="54A1C242" w14:textId="77777777" w:rsidR="006338C3" w:rsidRDefault="006338C3" w:rsidP="006338C3">
      <w:pPr>
        <w:tabs>
          <w:tab w:val="left" w:pos="2792"/>
        </w:tabs>
      </w:pPr>
    </w:p>
    <w:p w14:paraId="5CA647A0" w14:textId="77777777" w:rsidR="006338C3" w:rsidRPr="005F7CFF" w:rsidRDefault="006338C3" w:rsidP="006338C3"/>
    <w:p w14:paraId="7216A34F" w14:textId="77777777" w:rsidR="006338C3" w:rsidRPr="005F7CFF" w:rsidRDefault="006338C3" w:rsidP="006338C3"/>
    <w:p w14:paraId="6983F3E6" w14:textId="77777777" w:rsidR="006338C3" w:rsidRPr="005F7CFF" w:rsidRDefault="006338C3" w:rsidP="006338C3"/>
    <w:p w14:paraId="0630B578" w14:textId="77777777" w:rsidR="006338C3" w:rsidRPr="005F7CFF" w:rsidRDefault="006338C3" w:rsidP="006338C3"/>
    <w:p w14:paraId="15AE7A30" w14:textId="77777777" w:rsidR="006338C3" w:rsidRPr="005F7CFF" w:rsidRDefault="006338C3" w:rsidP="006338C3"/>
    <w:p w14:paraId="619242C0" w14:textId="77777777" w:rsidR="006338C3" w:rsidRPr="005F7CFF" w:rsidRDefault="006338C3" w:rsidP="006338C3"/>
    <w:p w14:paraId="4317AC3F" w14:textId="77777777" w:rsidR="006338C3" w:rsidRPr="005F7CFF" w:rsidRDefault="006338C3" w:rsidP="006338C3"/>
    <w:p w14:paraId="7E37C752" w14:textId="77777777" w:rsidR="006338C3" w:rsidRPr="005F7CFF" w:rsidRDefault="006338C3" w:rsidP="006338C3"/>
    <w:p w14:paraId="3CE69E35" w14:textId="77777777" w:rsidR="006338C3" w:rsidRPr="005F7CFF" w:rsidRDefault="006338C3" w:rsidP="006338C3"/>
    <w:p w14:paraId="7650362F" w14:textId="77777777" w:rsidR="006338C3" w:rsidRPr="005F7CFF" w:rsidRDefault="006338C3" w:rsidP="006338C3"/>
    <w:p w14:paraId="7E3BAE98" w14:textId="77777777" w:rsidR="006338C3" w:rsidRPr="005F7CFF" w:rsidRDefault="006338C3" w:rsidP="006338C3"/>
    <w:p w14:paraId="52A5F16F" w14:textId="77777777" w:rsidR="006338C3" w:rsidRPr="005F7CFF" w:rsidRDefault="006338C3" w:rsidP="006338C3"/>
    <w:p w14:paraId="307AB1FD" w14:textId="77777777" w:rsidR="006338C3" w:rsidRPr="005F7CFF" w:rsidRDefault="006338C3" w:rsidP="006338C3"/>
    <w:tbl>
      <w:tblPr>
        <w:tblStyle w:val="TableGrid"/>
        <w:tblpPr w:leftFromText="180" w:rightFromText="180" w:vertAnchor="text" w:horzAnchor="margin" w:tblpY="398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6338C3" w:rsidRPr="007F50C8" w14:paraId="35CE529E" w14:textId="77777777" w:rsidTr="006110C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0AF7B8" w14:textId="77777777" w:rsidR="006338C3" w:rsidRPr="007F50C8" w:rsidRDefault="006338C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6338C3" w:rsidRPr="007F50C8" w14:paraId="42AE7CB3" w14:textId="77777777" w:rsidTr="006110C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444C24" w14:textId="77777777" w:rsidR="006338C3" w:rsidRPr="007F50C8" w:rsidRDefault="006338C3" w:rsidP="006110C5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29EBA1" w14:textId="77777777" w:rsidR="006338C3" w:rsidRPr="007F50C8" w:rsidRDefault="006338C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413E34" w14:textId="77777777" w:rsidR="006338C3" w:rsidRPr="007F50C8" w:rsidRDefault="006338C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FC2C02" w14:textId="77777777" w:rsidR="006338C3" w:rsidRPr="007F50C8" w:rsidRDefault="006338C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30F769" w14:textId="77777777" w:rsidR="006338C3" w:rsidRPr="007F50C8" w:rsidRDefault="006338C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9030D6" w14:textId="77777777" w:rsidR="006338C3" w:rsidRPr="007F50C8" w:rsidRDefault="006338C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6338C3" w:rsidRPr="007F50C8" w14:paraId="6C23B2D7" w14:textId="77777777" w:rsidTr="006110C5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3AF2BBB7" w14:textId="77777777" w:rsidR="006338C3" w:rsidRPr="007F50C8" w:rsidRDefault="006338C3" w:rsidP="006110C5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0D182969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72F95105" w14:textId="77777777" w:rsidR="006338C3" w:rsidRPr="007F50C8" w:rsidRDefault="006338C3" w:rsidP="006110C5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1A62FA4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F7E861D" w14:textId="77777777" w:rsidR="006338C3" w:rsidRPr="007F50C8" w:rsidRDefault="006338C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3EBD0B6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8B2CF94" w14:textId="77777777" w:rsidR="006338C3" w:rsidRPr="007F50C8" w:rsidRDefault="006338C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3ED2252D" w14:textId="77777777" w:rsidR="006338C3" w:rsidRPr="007F50C8" w:rsidRDefault="006338C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EE902F8" w14:textId="77777777" w:rsidR="006338C3" w:rsidRPr="007F50C8" w:rsidRDefault="006338C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3090DEA3" w14:textId="77777777" w:rsidR="006338C3" w:rsidRPr="005F7CFF" w:rsidRDefault="006338C3" w:rsidP="006338C3"/>
    <w:p w14:paraId="40B9E8DC" w14:textId="77777777" w:rsidR="006338C3" w:rsidRPr="005F7CFF" w:rsidRDefault="006338C3" w:rsidP="006338C3"/>
    <w:p w14:paraId="37270B00" w14:textId="77777777" w:rsidR="006338C3" w:rsidRPr="005F7CFF" w:rsidRDefault="006338C3" w:rsidP="006338C3"/>
    <w:p w14:paraId="6FDDD8FC" w14:textId="77777777" w:rsidR="006338C3" w:rsidRPr="005F7CFF" w:rsidRDefault="006338C3" w:rsidP="006338C3"/>
    <w:p w14:paraId="2CDA4185" w14:textId="77777777" w:rsidR="006338C3" w:rsidRDefault="006338C3" w:rsidP="006338C3"/>
    <w:p w14:paraId="4C105C77" w14:textId="77777777" w:rsidR="006338C3" w:rsidRDefault="006338C3" w:rsidP="006338C3"/>
    <w:p w14:paraId="2AB81035" w14:textId="77777777" w:rsidR="006338C3" w:rsidRPr="005F7CFF" w:rsidRDefault="006338C3" w:rsidP="006338C3"/>
    <w:p w14:paraId="0353F274" w14:textId="77777777" w:rsidR="000461E3" w:rsidRPr="005F7CFF" w:rsidRDefault="000461E3" w:rsidP="000461E3"/>
    <w:p w14:paraId="379862AB" w14:textId="77777777" w:rsidR="005F7CFF" w:rsidRPr="005F7CFF" w:rsidRDefault="005F7CFF" w:rsidP="005F7CFF"/>
    <w:sectPr w:rsidR="005F7CFF" w:rsidRPr="005F7CFF" w:rsidSect="006963CA">
      <w:pgSz w:w="16838" w:h="11906" w:orient="landscape" w:code="9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9DBF8" w14:textId="77777777" w:rsidR="00AA75C8" w:rsidRDefault="00AA75C8">
      <w:r>
        <w:separator/>
      </w:r>
    </w:p>
  </w:endnote>
  <w:endnote w:type="continuationSeparator" w:id="0">
    <w:p w14:paraId="307E4E1F" w14:textId="77777777" w:rsidR="00AA75C8" w:rsidRDefault="00AA7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4C03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8D680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64A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F28A67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E2D0" w14:textId="77777777" w:rsidR="00AA75C8" w:rsidRDefault="00AA75C8">
      <w:r>
        <w:separator/>
      </w:r>
    </w:p>
  </w:footnote>
  <w:footnote w:type="continuationSeparator" w:id="0">
    <w:p w14:paraId="67E77CD8" w14:textId="77777777" w:rsidR="00AA75C8" w:rsidRDefault="00AA7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113C2C7D" w14:textId="77777777">
      <w:tc>
        <w:tcPr>
          <w:tcW w:w="6379" w:type="dxa"/>
        </w:tcPr>
        <w:p w14:paraId="6D695E6A" w14:textId="31DE7AC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7E580170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256214CA" w14:textId="77777777">
      <w:tc>
        <w:tcPr>
          <w:tcW w:w="6379" w:type="dxa"/>
        </w:tcPr>
        <w:p w14:paraId="4C836232" w14:textId="0050A1B9" w:rsidR="00EC4783" w:rsidRDefault="002547EA" w:rsidP="00B71A35">
          <w:r>
            <w:t xml:space="preserve">Scape from Mon Test </w:t>
          </w:r>
          <w:r w:rsidR="00EC4783">
            <w:t>Scripts</w:t>
          </w:r>
        </w:p>
      </w:tc>
      <w:tc>
        <w:tcPr>
          <w:tcW w:w="3179" w:type="dxa"/>
        </w:tcPr>
        <w:p w14:paraId="675AE723" w14:textId="3CC57923" w:rsidR="00A37650" w:rsidRDefault="00A37650" w:rsidP="00B71A35">
          <w:r>
            <w:t xml:space="preserve">  </w:t>
          </w:r>
          <w:r w:rsidR="002547EA">
            <w:t>2</w:t>
          </w:r>
          <w:r w:rsidR="00235F6C">
            <w:t>0</w:t>
          </w:r>
          <w:r w:rsidR="002547EA">
            <w:t>/0</w:t>
          </w:r>
          <w:r w:rsidR="00235F6C">
            <w:t>5</w:t>
          </w:r>
          <w:r>
            <w:t>/</w:t>
          </w:r>
          <w:r w:rsidR="002547EA">
            <w:t>2022</w:t>
          </w:r>
        </w:p>
      </w:tc>
    </w:tr>
  </w:tbl>
  <w:p w14:paraId="2D10FE77" w14:textId="77777777" w:rsidR="009A166D" w:rsidRDefault="009A166D">
    <w:pPr>
      <w:pStyle w:val="Header"/>
      <w:rPr>
        <w:sz w:val="28"/>
      </w:rPr>
    </w:pPr>
  </w:p>
  <w:p w14:paraId="53F4B11D" w14:textId="77777777" w:rsidR="00D13FF6" w:rsidRDefault="00D13FF6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EA"/>
    <w:rsid w:val="00024113"/>
    <w:rsid w:val="000278E8"/>
    <w:rsid w:val="00036ABF"/>
    <w:rsid w:val="00037439"/>
    <w:rsid w:val="00037A8E"/>
    <w:rsid w:val="000449EF"/>
    <w:rsid w:val="000461E3"/>
    <w:rsid w:val="0004651B"/>
    <w:rsid w:val="00082B49"/>
    <w:rsid w:val="000862AB"/>
    <w:rsid w:val="00090A99"/>
    <w:rsid w:val="00096482"/>
    <w:rsid w:val="000D5952"/>
    <w:rsid w:val="000D6095"/>
    <w:rsid w:val="000E3C24"/>
    <w:rsid w:val="000F4382"/>
    <w:rsid w:val="00127DBF"/>
    <w:rsid w:val="00143259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E93"/>
    <w:rsid w:val="001D00C4"/>
    <w:rsid w:val="001F01F4"/>
    <w:rsid w:val="001F0CEE"/>
    <w:rsid w:val="001F6448"/>
    <w:rsid w:val="001F7C68"/>
    <w:rsid w:val="002052B0"/>
    <w:rsid w:val="00205D7F"/>
    <w:rsid w:val="00212269"/>
    <w:rsid w:val="00212A3D"/>
    <w:rsid w:val="00235F6C"/>
    <w:rsid w:val="002547EA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6B10"/>
    <w:rsid w:val="00362280"/>
    <w:rsid w:val="00374830"/>
    <w:rsid w:val="00382D26"/>
    <w:rsid w:val="0038541E"/>
    <w:rsid w:val="003910B3"/>
    <w:rsid w:val="003A25C3"/>
    <w:rsid w:val="003B49FE"/>
    <w:rsid w:val="003D2ED7"/>
    <w:rsid w:val="003E438C"/>
    <w:rsid w:val="003F1D6E"/>
    <w:rsid w:val="003F766A"/>
    <w:rsid w:val="00434231"/>
    <w:rsid w:val="0046703C"/>
    <w:rsid w:val="004A0610"/>
    <w:rsid w:val="004A279E"/>
    <w:rsid w:val="004A3370"/>
    <w:rsid w:val="004A4B81"/>
    <w:rsid w:val="004A71EF"/>
    <w:rsid w:val="004D1C11"/>
    <w:rsid w:val="004E3FF0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5C54"/>
    <w:rsid w:val="005B48A6"/>
    <w:rsid w:val="005E1449"/>
    <w:rsid w:val="005E2ADA"/>
    <w:rsid w:val="005E4647"/>
    <w:rsid w:val="005F0EB8"/>
    <w:rsid w:val="005F7CFF"/>
    <w:rsid w:val="00604AE4"/>
    <w:rsid w:val="00611301"/>
    <w:rsid w:val="00620950"/>
    <w:rsid w:val="006247D2"/>
    <w:rsid w:val="006338C3"/>
    <w:rsid w:val="00635CE7"/>
    <w:rsid w:val="00642F87"/>
    <w:rsid w:val="00663043"/>
    <w:rsid w:val="00683635"/>
    <w:rsid w:val="006963CA"/>
    <w:rsid w:val="006B5D41"/>
    <w:rsid w:val="006D4DE0"/>
    <w:rsid w:val="00702D6A"/>
    <w:rsid w:val="00720507"/>
    <w:rsid w:val="00721636"/>
    <w:rsid w:val="00727019"/>
    <w:rsid w:val="007275A3"/>
    <w:rsid w:val="0074307D"/>
    <w:rsid w:val="00752B41"/>
    <w:rsid w:val="00756932"/>
    <w:rsid w:val="007606FF"/>
    <w:rsid w:val="007640E1"/>
    <w:rsid w:val="00772DAC"/>
    <w:rsid w:val="007732A2"/>
    <w:rsid w:val="00780A9A"/>
    <w:rsid w:val="00796CD4"/>
    <w:rsid w:val="007C0EA0"/>
    <w:rsid w:val="007C41CD"/>
    <w:rsid w:val="007D644A"/>
    <w:rsid w:val="007D7134"/>
    <w:rsid w:val="007F50C8"/>
    <w:rsid w:val="00800C1D"/>
    <w:rsid w:val="00821B7F"/>
    <w:rsid w:val="00830BD8"/>
    <w:rsid w:val="00845A42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00E2A"/>
    <w:rsid w:val="00913D07"/>
    <w:rsid w:val="00915018"/>
    <w:rsid w:val="0093214E"/>
    <w:rsid w:val="009322A3"/>
    <w:rsid w:val="0093488F"/>
    <w:rsid w:val="00950457"/>
    <w:rsid w:val="00981DE1"/>
    <w:rsid w:val="00983E57"/>
    <w:rsid w:val="0098688C"/>
    <w:rsid w:val="009A166D"/>
    <w:rsid w:val="009A68D0"/>
    <w:rsid w:val="009C06FE"/>
    <w:rsid w:val="009C4C9A"/>
    <w:rsid w:val="009C6C5D"/>
    <w:rsid w:val="009D1046"/>
    <w:rsid w:val="009E2570"/>
    <w:rsid w:val="00A11301"/>
    <w:rsid w:val="00A30AD6"/>
    <w:rsid w:val="00A375AC"/>
    <w:rsid w:val="00A37650"/>
    <w:rsid w:val="00A46037"/>
    <w:rsid w:val="00A6090E"/>
    <w:rsid w:val="00A72B6A"/>
    <w:rsid w:val="00A739C2"/>
    <w:rsid w:val="00A857E6"/>
    <w:rsid w:val="00A976D1"/>
    <w:rsid w:val="00AA75C8"/>
    <w:rsid w:val="00AB1975"/>
    <w:rsid w:val="00AB1A12"/>
    <w:rsid w:val="00AC35E1"/>
    <w:rsid w:val="00AD452D"/>
    <w:rsid w:val="00AD6BE9"/>
    <w:rsid w:val="00B12289"/>
    <w:rsid w:val="00B137E9"/>
    <w:rsid w:val="00B144FB"/>
    <w:rsid w:val="00B3013D"/>
    <w:rsid w:val="00B3144A"/>
    <w:rsid w:val="00B5620B"/>
    <w:rsid w:val="00B71A35"/>
    <w:rsid w:val="00B87772"/>
    <w:rsid w:val="00B91E06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1877"/>
    <w:rsid w:val="00C4752B"/>
    <w:rsid w:val="00C7167D"/>
    <w:rsid w:val="00C87E36"/>
    <w:rsid w:val="00C94212"/>
    <w:rsid w:val="00CA6BEA"/>
    <w:rsid w:val="00CC47D2"/>
    <w:rsid w:val="00CC74EE"/>
    <w:rsid w:val="00CD6734"/>
    <w:rsid w:val="00CF732E"/>
    <w:rsid w:val="00D010AF"/>
    <w:rsid w:val="00D13BF5"/>
    <w:rsid w:val="00D13FF6"/>
    <w:rsid w:val="00D24817"/>
    <w:rsid w:val="00D601F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5DE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4783"/>
    <w:rsid w:val="00ED1B99"/>
    <w:rsid w:val="00EE05CC"/>
    <w:rsid w:val="00EF0DE2"/>
    <w:rsid w:val="00EF15F9"/>
    <w:rsid w:val="00EF2C19"/>
    <w:rsid w:val="00F01165"/>
    <w:rsid w:val="00F22D8A"/>
    <w:rsid w:val="00F30EEB"/>
    <w:rsid w:val="00F45076"/>
    <w:rsid w:val="00F83328"/>
    <w:rsid w:val="00F909B2"/>
    <w:rsid w:val="00FB0F38"/>
    <w:rsid w:val="00FC1914"/>
    <w:rsid w:val="00FC58BC"/>
    <w:rsid w:val="00FE7760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04717"/>
  <w15:chartTrackingRefBased/>
  <w15:docId w15:val="{D4F8E371-D1A4-445F-A9C3-A0B583A8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rmalWeb">
    <w:name w:val="Normal (Web)"/>
    <w:basedOn w:val="Normal"/>
    <w:uiPriority w:val="99"/>
    <w:unhideWhenUsed/>
    <w:rsid w:val="002547EA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166D"/>
    <w:rPr>
      <w:b/>
      <w:sz w:val="24"/>
    </w:rPr>
  </w:style>
  <w:style w:type="character" w:customStyle="1" w:styleId="apple-tab-span">
    <w:name w:val="apple-tab-span"/>
    <w:basedOn w:val="DefaultParagraphFont"/>
    <w:rsid w:val="009A166D"/>
  </w:style>
  <w:style w:type="paragraph" w:styleId="TOCHeading">
    <w:name w:val="TOC Heading"/>
    <w:basedOn w:val="Heading1"/>
    <w:next w:val="Normal"/>
    <w:uiPriority w:val="39"/>
    <w:unhideWhenUsed/>
    <w:qFormat/>
    <w:rsid w:val="00900E2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F83328"/>
    <w:pPr>
      <w:tabs>
        <w:tab w:val="right" w:leader="dot" w:pos="12950"/>
      </w:tabs>
      <w:spacing w:after="100"/>
    </w:pPr>
    <w:rPr>
      <w:noProof/>
      <w:kern w:val="36"/>
    </w:rPr>
  </w:style>
  <w:style w:type="character" w:styleId="LineNumber">
    <w:name w:val="line number"/>
    <w:basedOn w:val="DefaultParagraphFont"/>
    <w:rsid w:val="0008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kiyes\Desktop\te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42E4-3D62-4ABA-881C-724B2FA1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2908</TotalTime>
  <Pages>11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Rukiye Sahin</dc:creator>
  <cp:keywords/>
  <dc:description/>
  <cp:lastModifiedBy>Rukiye Sahin</cp:lastModifiedBy>
  <cp:revision>48</cp:revision>
  <cp:lastPrinted>2003-10-06T05:49:00Z</cp:lastPrinted>
  <dcterms:created xsi:type="dcterms:W3CDTF">2022-04-19T20:11:00Z</dcterms:created>
  <dcterms:modified xsi:type="dcterms:W3CDTF">2022-05-20T10:46:00Z</dcterms:modified>
</cp:coreProperties>
</file>