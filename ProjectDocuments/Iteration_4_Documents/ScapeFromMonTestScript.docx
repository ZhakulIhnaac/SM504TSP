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ABB3E" w14:textId="77777777" w:rsidR="00D13FF6" w:rsidRDefault="00D13FF6"/>
    <w:p w14:paraId="6A4060F4" w14:textId="77777777" w:rsidR="00D13FF6" w:rsidRDefault="00D13FF6"/>
    <w:p w14:paraId="6995702D" w14:textId="77777777" w:rsidR="00D13FF6" w:rsidRDefault="00D13FF6"/>
    <w:p w14:paraId="258D56AE" w14:textId="77777777" w:rsidR="00D13FF6" w:rsidRDefault="00D13FF6"/>
    <w:p w14:paraId="382EA493" w14:textId="77777777" w:rsidR="00D13FF6" w:rsidRDefault="00D13FF6"/>
    <w:p w14:paraId="0C9854AA" w14:textId="77777777" w:rsidR="00D13FF6" w:rsidRDefault="00D13FF6"/>
    <w:p w14:paraId="27AAA332" w14:textId="77777777" w:rsidR="00D13FF6" w:rsidRDefault="00D13FF6"/>
    <w:p w14:paraId="305F473B" w14:textId="77777777" w:rsidR="00D13FF6" w:rsidRDefault="00D13FF6"/>
    <w:p w14:paraId="4A50D2B0" w14:textId="77777777" w:rsidR="00D13FF6" w:rsidRPr="00D13FF6" w:rsidRDefault="00D13FF6" w:rsidP="00D13FF6">
      <w:pPr>
        <w:rPr>
          <w:sz w:val="24"/>
          <w:szCs w:val="24"/>
        </w:rPr>
      </w:pPr>
    </w:p>
    <w:p w14:paraId="19AF965D" w14:textId="77777777" w:rsidR="00D13FF6" w:rsidRPr="00D13FF6" w:rsidRDefault="00D13FF6" w:rsidP="00D13FF6">
      <w:pPr>
        <w:spacing w:before="240" w:after="60"/>
        <w:jc w:val="right"/>
        <w:rPr>
          <w:sz w:val="24"/>
          <w:szCs w:val="24"/>
        </w:rPr>
      </w:pPr>
      <w:r w:rsidRPr="00D13FF6">
        <w:rPr>
          <w:rFonts w:ascii="Calibri" w:hAnsi="Calibri" w:cs="Calibri"/>
          <w:b/>
          <w:bCs/>
          <w:color w:val="000000"/>
          <w:szCs w:val="22"/>
        </w:rPr>
        <w:t>SCAPE FROM MON Project</w:t>
      </w:r>
    </w:p>
    <w:p w14:paraId="00281AE5" w14:textId="384A60E5" w:rsidR="00D13FF6" w:rsidRPr="00D13FF6" w:rsidRDefault="00D13FF6" w:rsidP="00D13FF6">
      <w:pPr>
        <w:spacing w:before="240" w:after="60"/>
        <w:jc w:val="right"/>
        <w:rPr>
          <w:sz w:val="24"/>
          <w:szCs w:val="24"/>
        </w:rPr>
      </w:pPr>
      <w:r w:rsidRPr="00D13FF6">
        <w:rPr>
          <w:rFonts w:ascii="Calibri" w:hAnsi="Calibri" w:cs="Calibri"/>
          <w:b/>
          <w:bCs/>
          <w:color w:val="000000"/>
          <w:szCs w:val="22"/>
        </w:rPr>
        <w:t xml:space="preserve">Test </w:t>
      </w:r>
      <w:r>
        <w:rPr>
          <w:rFonts w:ascii="Calibri" w:hAnsi="Calibri" w:cs="Calibri"/>
          <w:b/>
          <w:bCs/>
          <w:color w:val="000000"/>
          <w:szCs w:val="22"/>
        </w:rPr>
        <w:t>Scripts</w:t>
      </w:r>
      <w:r w:rsidRPr="00D13FF6">
        <w:rPr>
          <w:rFonts w:ascii="Calibri" w:hAnsi="Calibri" w:cs="Calibri"/>
          <w:b/>
          <w:bCs/>
          <w:color w:val="000000"/>
          <w:szCs w:val="22"/>
        </w:rPr>
        <w:t> </w:t>
      </w:r>
    </w:p>
    <w:p w14:paraId="1D9C8402" w14:textId="77777777" w:rsidR="00D13FF6" w:rsidRPr="00D13FF6" w:rsidRDefault="00D13FF6" w:rsidP="00D13FF6">
      <w:pPr>
        <w:rPr>
          <w:sz w:val="24"/>
          <w:szCs w:val="24"/>
        </w:rPr>
      </w:pPr>
    </w:p>
    <w:p w14:paraId="1880F8C7" w14:textId="08168D2F" w:rsidR="00D13FF6" w:rsidRPr="00D13FF6" w:rsidRDefault="00D13FF6" w:rsidP="00D13FF6">
      <w:pPr>
        <w:spacing w:before="240" w:after="60"/>
        <w:jc w:val="right"/>
        <w:rPr>
          <w:sz w:val="24"/>
          <w:szCs w:val="24"/>
        </w:rPr>
      </w:pPr>
      <w:r w:rsidRPr="00D13FF6">
        <w:rPr>
          <w:rFonts w:ascii="Calibri" w:hAnsi="Calibri" w:cs="Calibri"/>
          <w:b/>
          <w:bCs/>
          <w:color w:val="000000"/>
          <w:szCs w:val="22"/>
        </w:rPr>
        <w:t>Version 1.</w:t>
      </w:r>
      <w:r w:rsidR="00F40E2D">
        <w:rPr>
          <w:rFonts w:ascii="Calibri" w:hAnsi="Calibri" w:cs="Calibri"/>
          <w:b/>
          <w:bCs/>
          <w:color w:val="000000"/>
          <w:szCs w:val="22"/>
        </w:rPr>
        <w:t>3</w:t>
      </w:r>
    </w:p>
    <w:p w14:paraId="1177205D" w14:textId="77777777" w:rsidR="00D13FF6" w:rsidRDefault="00D13FF6"/>
    <w:p w14:paraId="70C51705" w14:textId="77777777" w:rsidR="00D13FF6" w:rsidRDefault="00D13FF6">
      <w:r>
        <w:br w:type="page"/>
      </w:r>
    </w:p>
    <w:p w14:paraId="115EE83A" w14:textId="77777777" w:rsidR="00D13FF6" w:rsidRPr="00D13FF6" w:rsidRDefault="00D13FF6" w:rsidP="00D13FF6">
      <w:pPr>
        <w:rPr>
          <w:sz w:val="24"/>
          <w:szCs w:val="24"/>
        </w:rPr>
      </w:pPr>
    </w:p>
    <w:p w14:paraId="00FFC055" w14:textId="77777777" w:rsidR="00D13FF6" w:rsidRPr="00D13FF6" w:rsidRDefault="00D13FF6" w:rsidP="00D13FF6">
      <w:pPr>
        <w:rPr>
          <w:sz w:val="24"/>
          <w:szCs w:val="24"/>
        </w:rPr>
      </w:pPr>
      <w:r w:rsidRPr="00D13FF6">
        <w:rPr>
          <w:rFonts w:ascii="Arial" w:hAnsi="Arial" w:cs="Arial"/>
          <w:b/>
          <w:bCs/>
          <w:color w:val="000000"/>
          <w:sz w:val="28"/>
          <w:szCs w:val="28"/>
        </w:rPr>
        <w:t>Revision History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1037"/>
        <w:gridCol w:w="1441"/>
        <w:gridCol w:w="9052"/>
      </w:tblGrid>
      <w:tr w:rsidR="00D13FF6" w:rsidRPr="00D13FF6" w14:paraId="4E049EF7" w14:textId="77777777" w:rsidTr="00D13FF6">
        <w:trPr>
          <w:trHeight w:val="4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822663" w14:textId="77777777" w:rsidR="00D13FF6" w:rsidRPr="00D13FF6" w:rsidRDefault="00D13FF6" w:rsidP="00D13FF6">
            <w:pPr>
              <w:spacing w:after="120"/>
              <w:jc w:val="center"/>
              <w:rPr>
                <w:sz w:val="24"/>
                <w:szCs w:val="24"/>
              </w:rPr>
            </w:pPr>
            <w:r w:rsidRPr="00D13FF6">
              <w:rPr>
                <w:rFonts w:ascii="Arial" w:hAnsi="Arial" w:cs="Arial"/>
                <w:b/>
                <w:bCs/>
                <w:color w:val="000000"/>
                <w:szCs w:val="22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0795EF" w14:textId="77777777" w:rsidR="00D13FF6" w:rsidRPr="00D13FF6" w:rsidRDefault="00D13FF6" w:rsidP="00D13FF6">
            <w:pPr>
              <w:spacing w:after="120"/>
              <w:jc w:val="center"/>
              <w:rPr>
                <w:sz w:val="24"/>
                <w:szCs w:val="24"/>
              </w:rPr>
            </w:pPr>
            <w:r w:rsidRPr="00D13FF6">
              <w:rPr>
                <w:rFonts w:ascii="Arial" w:hAnsi="Arial" w:cs="Arial"/>
                <w:b/>
                <w:bCs/>
                <w:color w:val="000000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0FBB7B" w14:textId="77777777" w:rsidR="00D13FF6" w:rsidRPr="00D13FF6" w:rsidRDefault="00D13FF6" w:rsidP="00D13FF6">
            <w:pPr>
              <w:spacing w:after="120"/>
              <w:jc w:val="center"/>
              <w:rPr>
                <w:sz w:val="24"/>
                <w:szCs w:val="24"/>
              </w:rPr>
            </w:pPr>
            <w:r w:rsidRPr="00D13FF6">
              <w:rPr>
                <w:rFonts w:ascii="Arial" w:hAnsi="Arial"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9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98265E" w14:textId="77777777" w:rsidR="00D13FF6" w:rsidRPr="00D13FF6" w:rsidRDefault="00D13FF6" w:rsidP="00D13FF6">
            <w:pPr>
              <w:spacing w:after="120"/>
              <w:jc w:val="center"/>
              <w:rPr>
                <w:sz w:val="24"/>
                <w:szCs w:val="24"/>
              </w:rPr>
            </w:pPr>
            <w:r w:rsidRPr="00D13FF6">
              <w:rPr>
                <w:rFonts w:ascii="Arial" w:hAnsi="Arial" w:cs="Arial"/>
                <w:b/>
                <w:bCs/>
                <w:color w:val="000000"/>
                <w:szCs w:val="22"/>
              </w:rPr>
              <w:t>Author</w:t>
            </w:r>
          </w:p>
        </w:tc>
      </w:tr>
      <w:tr w:rsidR="00D13FF6" w:rsidRPr="00D13FF6" w14:paraId="5CE130B3" w14:textId="77777777" w:rsidTr="00D13FF6">
        <w:trPr>
          <w:trHeight w:val="4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535A20" w14:textId="7C8F79F3" w:rsidR="00D13FF6" w:rsidRPr="00D13FF6" w:rsidRDefault="00D13FF6" w:rsidP="00D13FF6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21</w:t>
            </w:r>
            <w:r w:rsidRPr="00D13FF6">
              <w:rPr>
                <w:rFonts w:ascii="Arial" w:hAnsi="Arial" w:cs="Arial"/>
                <w:color w:val="000000"/>
                <w:szCs w:val="22"/>
              </w:rPr>
              <w:t>/04/2022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B542C8" w14:textId="77777777" w:rsidR="00D13FF6" w:rsidRPr="00D13FF6" w:rsidRDefault="00D13FF6" w:rsidP="00D13FF6">
            <w:pPr>
              <w:spacing w:after="120"/>
              <w:jc w:val="center"/>
              <w:rPr>
                <w:sz w:val="24"/>
                <w:szCs w:val="24"/>
              </w:rPr>
            </w:pPr>
            <w:r w:rsidRPr="00D13FF6">
              <w:rPr>
                <w:rFonts w:ascii="Arial" w:hAnsi="Arial" w:cs="Arial"/>
                <w:color w:val="000000"/>
                <w:szCs w:val="22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CFE599" w14:textId="77777777" w:rsidR="00D13FF6" w:rsidRPr="00D13FF6" w:rsidRDefault="00D13FF6" w:rsidP="00D13FF6">
            <w:pPr>
              <w:spacing w:after="120"/>
              <w:rPr>
                <w:sz w:val="24"/>
                <w:szCs w:val="24"/>
              </w:rPr>
            </w:pPr>
            <w:r w:rsidRPr="00D13FF6">
              <w:rPr>
                <w:rFonts w:ascii="Arial" w:hAnsi="Arial" w:cs="Arial"/>
                <w:color w:val="000000"/>
                <w:szCs w:val="22"/>
              </w:rPr>
              <w:t>Draft 1</w:t>
            </w:r>
          </w:p>
        </w:tc>
        <w:tc>
          <w:tcPr>
            <w:tcW w:w="9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A7EAA2" w14:textId="77777777" w:rsidR="00D13FF6" w:rsidRPr="00D13FF6" w:rsidRDefault="00D13FF6" w:rsidP="00D13FF6">
            <w:pPr>
              <w:spacing w:after="120"/>
              <w:jc w:val="center"/>
              <w:rPr>
                <w:sz w:val="24"/>
                <w:szCs w:val="24"/>
              </w:rPr>
            </w:pPr>
            <w:r w:rsidRPr="00D13FF6">
              <w:rPr>
                <w:rFonts w:ascii="Arial" w:hAnsi="Arial" w:cs="Arial"/>
                <w:color w:val="000000"/>
                <w:szCs w:val="22"/>
              </w:rPr>
              <w:t>SCAPE FROM MON</w:t>
            </w:r>
          </w:p>
        </w:tc>
      </w:tr>
      <w:tr w:rsidR="00235F6C" w:rsidRPr="00D13FF6" w14:paraId="34303813" w14:textId="77777777" w:rsidTr="00D13FF6">
        <w:trPr>
          <w:trHeight w:val="4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6B159D" w14:textId="57726EFD" w:rsidR="00235F6C" w:rsidRDefault="00235F6C" w:rsidP="00D13FF6">
            <w:pPr>
              <w:spacing w:after="120"/>
              <w:jc w:val="center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20/05/2022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2914C2" w14:textId="10997F4C" w:rsidR="00235F6C" w:rsidRPr="00D13FF6" w:rsidRDefault="00235F6C" w:rsidP="00D13FF6">
            <w:pPr>
              <w:spacing w:after="120"/>
              <w:jc w:val="center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0E1F76" w14:textId="27793028" w:rsidR="00235F6C" w:rsidRPr="00D13FF6" w:rsidRDefault="00235F6C" w:rsidP="00D13FF6">
            <w:pPr>
              <w:spacing w:after="12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Version 1.1</w:t>
            </w:r>
          </w:p>
        </w:tc>
        <w:tc>
          <w:tcPr>
            <w:tcW w:w="9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D9A233" w14:textId="75A79739" w:rsidR="00235F6C" w:rsidRPr="00D13FF6" w:rsidRDefault="00235F6C" w:rsidP="00D13FF6">
            <w:pPr>
              <w:spacing w:after="120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D13FF6">
              <w:rPr>
                <w:rFonts w:ascii="Arial" w:hAnsi="Arial" w:cs="Arial"/>
                <w:color w:val="000000"/>
                <w:szCs w:val="22"/>
              </w:rPr>
              <w:t>SCAPE FROM MON</w:t>
            </w:r>
          </w:p>
        </w:tc>
      </w:tr>
      <w:tr w:rsidR="001E5C9E" w:rsidRPr="00D13FF6" w14:paraId="64E6F831" w14:textId="77777777" w:rsidTr="00D13FF6">
        <w:trPr>
          <w:trHeight w:val="4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A0C60F" w14:textId="0B68D801" w:rsidR="001E5C9E" w:rsidRDefault="001E5C9E" w:rsidP="001E5C9E">
            <w:pPr>
              <w:spacing w:after="120"/>
              <w:jc w:val="center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10/03/2022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DAE25A" w14:textId="5DF99E34" w:rsidR="001E5C9E" w:rsidRDefault="001E5C9E" w:rsidP="001E5C9E">
            <w:pPr>
              <w:spacing w:after="120"/>
              <w:jc w:val="center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2A5350" w14:textId="79F65352" w:rsidR="001E5C9E" w:rsidRDefault="001E5C9E" w:rsidP="001E5C9E">
            <w:pPr>
              <w:spacing w:after="12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Version 1.2</w:t>
            </w:r>
          </w:p>
        </w:tc>
        <w:tc>
          <w:tcPr>
            <w:tcW w:w="9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CB0762" w14:textId="7EA33BA7" w:rsidR="001E5C9E" w:rsidRPr="00D13FF6" w:rsidRDefault="001E5C9E" w:rsidP="001E5C9E">
            <w:pPr>
              <w:spacing w:after="120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D13FF6">
              <w:rPr>
                <w:rFonts w:ascii="Arial" w:hAnsi="Arial" w:cs="Arial"/>
                <w:color w:val="000000"/>
                <w:szCs w:val="22"/>
              </w:rPr>
              <w:t>SCAPE FROM MON</w:t>
            </w:r>
          </w:p>
        </w:tc>
      </w:tr>
      <w:tr w:rsidR="00F40E2D" w:rsidRPr="00D13FF6" w14:paraId="105403A4" w14:textId="77777777" w:rsidTr="00D13FF6">
        <w:trPr>
          <w:trHeight w:val="4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7225C3" w14:textId="73254E5D" w:rsidR="00F40E2D" w:rsidRDefault="00F40E2D" w:rsidP="00F40E2D">
            <w:pPr>
              <w:spacing w:after="120"/>
              <w:jc w:val="center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11/06/2022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1F79F0" w14:textId="7576A698" w:rsidR="00F40E2D" w:rsidRDefault="00F40E2D" w:rsidP="00F40E2D">
            <w:pPr>
              <w:spacing w:after="120"/>
              <w:jc w:val="center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95CCB2" w14:textId="729EEA84" w:rsidR="00F40E2D" w:rsidRDefault="00F40E2D" w:rsidP="00F40E2D">
            <w:pPr>
              <w:spacing w:after="120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Version 1.3</w:t>
            </w:r>
          </w:p>
        </w:tc>
        <w:tc>
          <w:tcPr>
            <w:tcW w:w="9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DAA0B4" w14:textId="49BAE28C" w:rsidR="00F40E2D" w:rsidRPr="00D13FF6" w:rsidRDefault="00F40E2D" w:rsidP="00F40E2D">
            <w:pPr>
              <w:spacing w:after="120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D13FF6">
              <w:rPr>
                <w:rFonts w:ascii="Arial" w:hAnsi="Arial" w:cs="Arial"/>
                <w:color w:val="000000"/>
                <w:szCs w:val="22"/>
              </w:rPr>
              <w:t>SCAPE FROM MON</w:t>
            </w:r>
          </w:p>
        </w:tc>
      </w:tr>
    </w:tbl>
    <w:p w14:paraId="2B5B45CF" w14:textId="08285C82" w:rsidR="00D13FF6" w:rsidRDefault="00D13FF6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</w:rPr>
        <w:id w:val="13031173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0717E4" w14:textId="2C4DDEC3" w:rsidR="00900E2A" w:rsidRPr="00900E2A" w:rsidRDefault="00900E2A">
          <w:pPr>
            <w:pStyle w:val="TOCHeading"/>
          </w:pPr>
          <w:r>
            <w:t>Content</w:t>
          </w:r>
          <w:r w:rsidRPr="00900E2A">
            <w:t>s</w:t>
          </w:r>
        </w:p>
        <w:p w14:paraId="44A4E113" w14:textId="4378F861" w:rsidR="004A3370" w:rsidRDefault="00900E2A">
          <w:pPr>
            <w:pStyle w:val="TOC1"/>
            <w:rPr>
              <w:rFonts w:asciiTheme="minorHAnsi" w:eastAsiaTheme="minorEastAsia" w:hAnsiTheme="minorHAnsi" w:cstheme="minorBidi"/>
              <w:kern w:val="0"/>
              <w:szCs w:val="22"/>
            </w:rPr>
          </w:pPr>
          <w:r w:rsidRPr="00F83328">
            <w:fldChar w:fldCharType="begin"/>
          </w:r>
          <w:r w:rsidRPr="00F83328">
            <w:instrText xml:space="preserve"> TOC \o "1-3" \h \z \u </w:instrText>
          </w:r>
          <w:r w:rsidRPr="00F83328">
            <w:fldChar w:fldCharType="separate"/>
          </w:r>
          <w:hyperlink w:anchor="_Toc101479033" w:history="1">
            <w:r w:rsidR="004A3370" w:rsidRPr="00201713">
              <w:rPr>
                <w:rStyle w:val="Hyperlink"/>
                <w:b/>
                <w:bCs/>
              </w:rPr>
              <w:t>Test Case 1: Switching Successfully Sound on</w:t>
            </w:r>
            <w:r w:rsidR="004A3370">
              <w:rPr>
                <w:webHidden/>
              </w:rPr>
              <w:tab/>
            </w:r>
            <w:r w:rsidR="004A3370">
              <w:rPr>
                <w:webHidden/>
              </w:rPr>
              <w:fldChar w:fldCharType="begin"/>
            </w:r>
            <w:r w:rsidR="004A3370">
              <w:rPr>
                <w:webHidden/>
              </w:rPr>
              <w:instrText xml:space="preserve"> PAGEREF _Toc101479033 \h </w:instrText>
            </w:r>
            <w:r w:rsidR="004A3370">
              <w:rPr>
                <w:webHidden/>
              </w:rPr>
            </w:r>
            <w:r w:rsidR="004A3370">
              <w:rPr>
                <w:webHidden/>
              </w:rPr>
              <w:fldChar w:fldCharType="separate"/>
            </w:r>
            <w:r w:rsidR="00F14AFB">
              <w:rPr>
                <w:webHidden/>
              </w:rPr>
              <w:t>4</w:t>
            </w:r>
            <w:r w:rsidR="004A3370">
              <w:rPr>
                <w:webHidden/>
              </w:rPr>
              <w:fldChar w:fldCharType="end"/>
            </w:r>
          </w:hyperlink>
        </w:p>
        <w:p w14:paraId="045B6A93" w14:textId="385C1B2B" w:rsidR="004A3370" w:rsidRDefault="00A47F89">
          <w:pPr>
            <w:pStyle w:val="TOC1"/>
            <w:rPr>
              <w:rFonts w:asciiTheme="minorHAnsi" w:eastAsiaTheme="minorEastAsia" w:hAnsiTheme="minorHAnsi" w:cstheme="minorBidi"/>
              <w:kern w:val="0"/>
              <w:szCs w:val="22"/>
            </w:rPr>
          </w:pPr>
          <w:hyperlink w:anchor="_Toc101479034" w:history="1">
            <w:r w:rsidR="004A3370" w:rsidRPr="00201713">
              <w:rPr>
                <w:rStyle w:val="Hyperlink"/>
                <w:b/>
                <w:bCs/>
              </w:rPr>
              <w:t>Test Case 2: Switching Successfully Sound off</w:t>
            </w:r>
            <w:r w:rsidR="004A3370">
              <w:rPr>
                <w:webHidden/>
              </w:rPr>
              <w:tab/>
            </w:r>
            <w:r w:rsidR="004A3370">
              <w:rPr>
                <w:webHidden/>
              </w:rPr>
              <w:fldChar w:fldCharType="begin"/>
            </w:r>
            <w:r w:rsidR="004A3370">
              <w:rPr>
                <w:webHidden/>
              </w:rPr>
              <w:instrText xml:space="preserve"> PAGEREF _Toc101479034 \h </w:instrText>
            </w:r>
            <w:r w:rsidR="004A3370">
              <w:rPr>
                <w:webHidden/>
              </w:rPr>
            </w:r>
            <w:r w:rsidR="004A3370">
              <w:rPr>
                <w:webHidden/>
              </w:rPr>
              <w:fldChar w:fldCharType="separate"/>
            </w:r>
            <w:r w:rsidR="00F14AFB">
              <w:rPr>
                <w:webHidden/>
              </w:rPr>
              <w:t>5</w:t>
            </w:r>
            <w:r w:rsidR="004A3370">
              <w:rPr>
                <w:webHidden/>
              </w:rPr>
              <w:fldChar w:fldCharType="end"/>
            </w:r>
          </w:hyperlink>
        </w:p>
        <w:p w14:paraId="4214469E" w14:textId="3C09E270" w:rsidR="004A3370" w:rsidRDefault="00A47F89">
          <w:pPr>
            <w:pStyle w:val="TOC1"/>
            <w:rPr>
              <w:rFonts w:asciiTheme="minorHAnsi" w:eastAsiaTheme="minorEastAsia" w:hAnsiTheme="minorHAnsi" w:cstheme="minorBidi"/>
              <w:kern w:val="0"/>
              <w:szCs w:val="22"/>
            </w:rPr>
          </w:pPr>
          <w:hyperlink w:anchor="_Toc101479035" w:history="1">
            <w:r w:rsidR="004A3370" w:rsidRPr="00201713">
              <w:rPr>
                <w:rStyle w:val="Hyperlink"/>
                <w:b/>
                <w:bCs/>
              </w:rPr>
              <w:t>Test Case 3: Switching Successfully Language Turkish</w:t>
            </w:r>
            <w:r w:rsidR="004A3370">
              <w:rPr>
                <w:webHidden/>
              </w:rPr>
              <w:tab/>
            </w:r>
            <w:r w:rsidR="004A3370">
              <w:rPr>
                <w:webHidden/>
              </w:rPr>
              <w:fldChar w:fldCharType="begin"/>
            </w:r>
            <w:r w:rsidR="004A3370">
              <w:rPr>
                <w:webHidden/>
              </w:rPr>
              <w:instrText xml:space="preserve"> PAGEREF _Toc101479035 \h </w:instrText>
            </w:r>
            <w:r w:rsidR="004A3370">
              <w:rPr>
                <w:webHidden/>
              </w:rPr>
            </w:r>
            <w:r w:rsidR="004A3370">
              <w:rPr>
                <w:webHidden/>
              </w:rPr>
              <w:fldChar w:fldCharType="separate"/>
            </w:r>
            <w:r w:rsidR="00F14AFB">
              <w:rPr>
                <w:webHidden/>
              </w:rPr>
              <w:t>6</w:t>
            </w:r>
            <w:r w:rsidR="004A3370">
              <w:rPr>
                <w:webHidden/>
              </w:rPr>
              <w:fldChar w:fldCharType="end"/>
            </w:r>
          </w:hyperlink>
        </w:p>
        <w:p w14:paraId="1EE6049A" w14:textId="4AAAE56F" w:rsidR="004A3370" w:rsidRDefault="00A47F89">
          <w:pPr>
            <w:pStyle w:val="TOC1"/>
            <w:rPr>
              <w:rFonts w:asciiTheme="minorHAnsi" w:eastAsiaTheme="minorEastAsia" w:hAnsiTheme="minorHAnsi" w:cstheme="minorBidi"/>
              <w:kern w:val="0"/>
              <w:szCs w:val="22"/>
            </w:rPr>
          </w:pPr>
          <w:hyperlink w:anchor="_Toc101479036" w:history="1">
            <w:r w:rsidR="004A3370" w:rsidRPr="00201713">
              <w:rPr>
                <w:rStyle w:val="Hyperlink"/>
                <w:b/>
                <w:bCs/>
              </w:rPr>
              <w:t>Test Case 4: Switching Successfully Language English</w:t>
            </w:r>
            <w:r w:rsidR="004A3370">
              <w:rPr>
                <w:webHidden/>
              </w:rPr>
              <w:tab/>
            </w:r>
            <w:r w:rsidR="004A3370">
              <w:rPr>
                <w:webHidden/>
              </w:rPr>
              <w:fldChar w:fldCharType="begin"/>
            </w:r>
            <w:r w:rsidR="004A3370">
              <w:rPr>
                <w:webHidden/>
              </w:rPr>
              <w:instrText xml:space="preserve"> PAGEREF _Toc101479036 \h </w:instrText>
            </w:r>
            <w:r w:rsidR="004A3370">
              <w:rPr>
                <w:webHidden/>
              </w:rPr>
            </w:r>
            <w:r w:rsidR="004A3370">
              <w:rPr>
                <w:webHidden/>
              </w:rPr>
              <w:fldChar w:fldCharType="separate"/>
            </w:r>
            <w:r w:rsidR="00F14AFB">
              <w:rPr>
                <w:webHidden/>
              </w:rPr>
              <w:t>7</w:t>
            </w:r>
            <w:r w:rsidR="004A3370">
              <w:rPr>
                <w:webHidden/>
              </w:rPr>
              <w:fldChar w:fldCharType="end"/>
            </w:r>
          </w:hyperlink>
        </w:p>
        <w:p w14:paraId="794B3C51" w14:textId="6A18AD9C" w:rsidR="004A3370" w:rsidRDefault="00A47F89">
          <w:pPr>
            <w:pStyle w:val="TOC1"/>
            <w:rPr>
              <w:rFonts w:asciiTheme="minorHAnsi" w:eastAsiaTheme="minorEastAsia" w:hAnsiTheme="minorHAnsi" w:cstheme="minorBidi"/>
              <w:kern w:val="0"/>
              <w:szCs w:val="22"/>
            </w:rPr>
          </w:pPr>
          <w:hyperlink w:anchor="_Toc101479037" w:history="1">
            <w:r w:rsidR="004A3370" w:rsidRPr="00201713">
              <w:rPr>
                <w:rStyle w:val="Hyperlink"/>
                <w:b/>
                <w:bCs/>
              </w:rPr>
              <w:t>Test Case 5: Select Successfully Level</w:t>
            </w:r>
            <w:r w:rsidR="004A3370">
              <w:rPr>
                <w:webHidden/>
              </w:rPr>
              <w:tab/>
            </w:r>
            <w:r w:rsidR="004A3370">
              <w:rPr>
                <w:webHidden/>
              </w:rPr>
              <w:fldChar w:fldCharType="begin"/>
            </w:r>
            <w:r w:rsidR="004A3370">
              <w:rPr>
                <w:webHidden/>
              </w:rPr>
              <w:instrText xml:space="preserve"> PAGEREF _Toc101479037 \h </w:instrText>
            </w:r>
            <w:r w:rsidR="004A3370">
              <w:rPr>
                <w:webHidden/>
              </w:rPr>
            </w:r>
            <w:r w:rsidR="004A3370">
              <w:rPr>
                <w:webHidden/>
              </w:rPr>
              <w:fldChar w:fldCharType="separate"/>
            </w:r>
            <w:r w:rsidR="00F14AFB">
              <w:rPr>
                <w:webHidden/>
              </w:rPr>
              <w:t>8</w:t>
            </w:r>
            <w:r w:rsidR="004A3370">
              <w:rPr>
                <w:webHidden/>
              </w:rPr>
              <w:fldChar w:fldCharType="end"/>
            </w:r>
          </w:hyperlink>
        </w:p>
        <w:p w14:paraId="39A5E782" w14:textId="79C2A84C" w:rsidR="004A3370" w:rsidRDefault="00A47F89">
          <w:pPr>
            <w:pStyle w:val="TOC1"/>
            <w:rPr>
              <w:rFonts w:asciiTheme="minorHAnsi" w:eastAsiaTheme="minorEastAsia" w:hAnsiTheme="minorHAnsi" w:cstheme="minorBidi"/>
              <w:kern w:val="0"/>
              <w:szCs w:val="22"/>
            </w:rPr>
          </w:pPr>
          <w:hyperlink w:anchor="_Toc101479039" w:history="1">
            <w:r w:rsidR="004A3370" w:rsidRPr="00201713">
              <w:rPr>
                <w:rStyle w:val="Hyperlink"/>
                <w:b/>
                <w:bCs/>
              </w:rPr>
              <w:t>Test Case 6: Reach Successfully Game End</w:t>
            </w:r>
            <w:r w:rsidR="004A3370">
              <w:rPr>
                <w:webHidden/>
              </w:rPr>
              <w:tab/>
            </w:r>
            <w:r w:rsidR="004A3370">
              <w:rPr>
                <w:webHidden/>
              </w:rPr>
              <w:fldChar w:fldCharType="begin"/>
            </w:r>
            <w:r w:rsidR="004A3370">
              <w:rPr>
                <w:webHidden/>
              </w:rPr>
              <w:instrText xml:space="preserve"> PAGEREF _Toc101479039 \h </w:instrText>
            </w:r>
            <w:r w:rsidR="004A3370">
              <w:rPr>
                <w:webHidden/>
              </w:rPr>
            </w:r>
            <w:r w:rsidR="004A3370">
              <w:rPr>
                <w:webHidden/>
              </w:rPr>
              <w:fldChar w:fldCharType="separate"/>
            </w:r>
            <w:r w:rsidR="00F14AFB">
              <w:rPr>
                <w:webHidden/>
              </w:rPr>
              <w:t>9</w:t>
            </w:r>
            <w:r w:rsidR="004A3370">
              <w:rPr>
                <w:webHidden/>
              </w:rPr>
              <w:fldChar w:fldCharType="end"/>
            </w:r>
          </w:hyperlink>
        </w:p>
        <w:p w14:paraId="2CAF46E3" w14:textId="4775BCB5" w:rsidR="004A3370" w:rsidRDefault="00A47F89">
          <w:pPr>
            <w:pStyle w:val="TOC1"/>
            <w:rPr>
              <w:rFonts w:asciiTheme="minorHAnsi" w:eastAsiaTheme="minorEastAsia" w:hAnsiTheme="minorHAnsi" w:cstheme="minorBidi"/>
              <w:kern w:val="0"/>
              <w:szCs w:val="22"/>
            </w:rPr>
          </w:pPr>
          <w:hyperlink w:anchor="_Toc101479040" w:history="1">
            <w:r w:rsidR="004A3370" w:rsidRPr="00201713">
              <w:rPr>
                <w:rStyle w:val="Hyperlink"/>
                <w:b/>
                <w:bCs/>
              </w:rPr>
              <w:t>Test Case 7: The Level Unsuccessfully End</w:t>
            </w:r>
            <w:r w:rsidR="004A3370">
              <w:rPr>
                <w:webHidden/>
              </w:rPr>
              <w:tab/>
            </w:r>
            <w:r w:rsidR="004A3370">
              <w:rPr>
                <w:webHidden/>
              </w:rPr>
              <w:fldChar w:fldCharType="begin"/>
            </w:r>
            <w:r w:rsidR="004A3370">
              <w:rPr>
                <w:webHidden/>
              </w:rPr>
              <w:instrText xml:space="preserve"> PAGEREF _Toc101479040 \h </w:instrText>
            </w:r>
            <w:r w:rsidR="004A3370">
              <w:rPr>
                <w:webHidden/>
              </w:rPr>
            </w:r>
            <w:r w:rsidR="004A3370">
              <w:rPr>
                <w:webHidden/>
              </w:rPr>
              <w:fldChar w:fldCharType="separate"/>
            </w:r>
            <w:r w:rsidR="00F14AFB">
              <w:rPr>
                <w:webHidden/>
              </w:rPr>
              <w:t>12</w:t>
            </w:r>
            <w:r w:rsidR="004A3370">
              <w:rPr>
                <w:webHidden/>
              </w:rPr>
              <w:fldChar w:fldCharType="end"/>
            </w:r>
          </w:hyperlink>
        </w:p>
        <w:p w14:paraId="5B3F3214" w14:textId="5FA89C76" w:rsidR="004A3370" w:rsidRDefault="00A47F89">
          <w:pPr>
            <w:pStyle w:val="TOC1"/>
            <w:rPr>
              <w:rFonts w:asciiTheme="minorHAnsi" w:eastAsiaTheme="minorEastAsia" w:hAnsiTheme="minorHAnsi" w:cstheme="minorBidi"/>
              <w:kern w:val="0"/>
              <w:szCs w:val="22"/>
            </w:rPr>
          </w:pPr>
          <w:hyperlink w:anchor="_Toc101479041" w:history="1">
            <w:r w:rsidR="004A3370" w:rsidRPr="00201713">
              <w:rPr>
                <w:rStyle w:val="Hyperlink"/>
                <w:b/>
                <w:bCs/>
              </w:rPr>
              <w:t>Test Case 8: The Level successfully End</w:t>
            </w:r>
            <w:r w:rsidR="004A3370">
              <w:rPr>
                <w:webHidden/>
              </w:rPr>
              <w:tab/>
            </w:r>
            <w:r w:rsidR="004A3370">
              <w:rPr>
                <w:webHidden/>
              </w:rPr>
              <w:fldChar w:fldCharType="begin"/>
            </w:r>
            <w:r w:rsidR="004A3370">
              <w:rPr>
                <w:webHidden/>
              </w:rPr>
              <w:instrText xml:space="preserve"> PAGEREF _Toc101479041 \h </w:instrText>
            </w:r>
            <w:r w:rsidR="004A3370">
              <w:rPr>
                <w:webHidden/>
              </w:rPr>
            </w:r>
            <w:r w:rsidR="004A3370">
              <w:rPr>
                <w:webHidden/>
              </w:rPr>
              <w:fldChar w:fldCharType="separate"/>
            </w:r>
            <w:r w:rsidR="00F14AFB">
              <w:rPr>
                <w:webHidden/>
              </w:rPr>
              <w:t>9</w:t>
            </w:r>
            <w:r w:rsidR="004A3370">
              <w:rPr>
                <w:webHidden/>
              </w:rPr>
              <w:fldChar w:fldCharType="end"/>
            </w:r>
          </w:hyperlink>
        </w:p>
        <w:p w14:paraId="652C4105" w14:textId="22710B46" w:rsidR="00900E2A" w:rsidRDefault="00900E2A">
          <w:r w:rsidRPr="00F83328">
            <w:rPr>
              <w:noProof/>
            </w:rPr>
            <w:fldChar w:fldCharType="end"/>
          </w:r>
        </w:p>
      </w:sdtContent>
    </w:sdt>
    <w:p w14:paraId="0F719FCD" w14:textId="150C3445" w:rsidR="00900E2A" w:rsidRDefault="00900E2A"/>
    <w:p w14:paraId="103E08C5" w14:textId="36E32EE8" w:rsidR="00900E2A" w:rsidRDefault="00900E2A"/>
    <w:p w14:paraId="448B3CBE" w14:textId="2CA62349" w:rsidR="00900E2A" w:rsidRDefault="00900E2A"/>
    <w:p w14:paraId="7CA46E53" w14:textId="4B2958F1" w:rsidR="00900E2A" w:rsidRDefault="00900E2A"/>
    <w:p w14:paraId="0C45F9E2" w14:textId="73900EE4" w:rsidR="00900E2A" w:rsidRDefault="00900E2A"/>
    <w:p w14:paraId="78983F14" w14:textId="03B8E505" w:rsidR="00900E2A" w:rsidRDefault="00900E2A"/>
    <w:p w14:paraId="6736A2F1" w14:textId="3615E53F" w:rsidR="00900E2A" w:rsidRDefault="00900E2A"/>
    <w:p w14:paraId="010878BC" w14:textId="3D0C656A" w:rsidR="00900E2A" w:rsidRDefault="00900E2A"/>
    <w:p w14:paraId="1F9B784A" w14:textId="2A627997" w:rsidR="00900E2A" w:rsidRDefault="00900E2A"/>
    <w:p w14:paraId="1EDF4D01" w14:textId="7799ED36" w:rsidR="00900E2A" w:rsidRDefault="00900E2A"/>
    <w:p w14:paraId="672E2641" w14:textId="707E6C58" w:rsidR="00900E2A" w:rsidRDefault="00900E2A"/>
    <w:p w14:paraId="3D0F58EA" w14:textId="77777777" w:rsidR="00900E2A" w:rsidRDefault="00900E2A"/>
    <w:tbl>
      <w:tblPr>
        <w:tblpPr w:leftFromText="180" w:rightFromText="180" w:horzAnchor="margin" w:tblpY="1290"/>
        <w:tblW w:w="13178" w:type="dxa"/>
        <w:tblLayout w:type="fixed"/>
        <w:tblLook w:val="0000" w:firstRow="0" w:lastRow="0" w:firstColumn="0" w:lastColumn="0" w:noHBand="0" w:noVBand="0"/>
      </w:tblPr>
      <w:tblGrid>
        <w:gridCol w:w="625"/>
        <w:gridCol w:w="2813"/>
        <w:gridCol w:w="30"/>
        <w:gridCol w:w="2686"/>
        <w:gridCol w:w="5596"/>
        <w:gridCol w:w="714"/>
        <w:gridCol w:w="714"/>
      </w:tblGrid>
      <w:tr w:rsidR="00E303EF" w:rsidRPr="007F50C8" w14:paraId="2E7AC025" w14:textId="77777777" w:rsidTr="009A166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E297A81" w14:textId="0AB05FE3" w:rsidR="00E303EF" w:rsidRPr="007F50C8" w:rsidRDefault="00E303EF" w:rsidP="009A166D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4D747D" w14:textId="5C2E98B7" w:rsidR="00E303EF" w:rsidRPr="007F50C8" w:rsidRDefault="002547EA" w:rsidP="003F766A">
            <w:pPr>
              <w:pStyle w:val="bp"/>
              <w:tabs>
                <w:tab w:val="left" w:pos="5685"/>
              </w:tabs>
              <w:rPr>
                <w:color w:val="0000FF"/>
                <w:sz w:val="20"/>
              </w:rPr>
            </w:pPr>
            <w:r w:rsidRPr="007F50C8">
              <w:rPr>
                <w:color w:val="000000"/>
                <w:sz w:val="20"/>
              </w:rPr>
              <w:t>Switching Successfully Sound on</w:t>
            </w:r>
          </w:p>
        </w:tc>
      </w:tr>
      <w:tr w:rsidR="00A30AD6" w:rsidRPr="007F50C8" w14:paraId="7E79AC80" w14:textId="77777777" w:rsidTr="009A166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62A1206" w14:textId="77777777" w:rsidR="00A30AD6" w:rsidRPr="007F50C8" w:rsidRDefault="00E303EF" w:rsidP="009A166D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Use</w:t>
            </w:r>
            <w:r w:rsidR="00531B5A" w:rsidRPr="007F50C8">
              <w:rPr>
                <w:b/>
                <w:sz w:val="20"/>
              </w:rPr>
              <w:t xml:space="preserve"> </w:t>
            </w:r>
            <w:r w:rsidRPr="007F50C8">
              <w:rPr>
                <w:b/>
                <w:sz w:val="20"/>
              </w:rPr>
              <w:t xml:space="preserve">Case </w:t>
            </w:r>
            <w:r w:rsidR="00A30AD6" w:rsidRPr="007F50C8">
              <w:rPr>
                <w:b/>
                <w:sz w:val="20"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7024E12" w14:textId="1E98C5DE" w:rsidR="00A30AD6" w:rsidRPr="007F50C8" w:rsidRDefault="002547EA" w:rsidP="003F766A">
            <w:pPr>
              <w:pStyle w:val="bp"/>
              <w:tabs>
                <w:tab w:val="left" w:pos="5685"/>
              </w:tabs>
              <w:rPr>
                <w:color w:val="0000FF"/>
                <w:sz w:val="20"/>
              </w:rPr>
            </w:pPr>
            <w:r w:rsidRPr="007F50C8">
              <w:rPr>
                <w:color w:val="000000"/>
                <w:sz w:val="20"/>
              </w:rPr>
              <w:t>Change Settings</w:t>
            </w:r>
          </w:p>
        </w:tc>
      </w:tr>
      <w:tr w:rsidR="00E303EF" w:rsidRPr="007F50C8" w14:paraId="660B0D93" w14:textId="77777777" w:rsidTr="009A166D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CDBB1E6" w14:textId="77777777" w:rsidR="00E303EF" w:rsidRPr="007F50C8" w:rsidRDefault="00E303EF" w:rsidP="009A166D">
            <w:pPr>
              <w:pStyle w:val="bp"/>
              <w:jc w:val="both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34480B9" w14:textId="11C2E89D" w:rsidR="00E303EF" w:rsidRPr="007F50C8" w:rsidRDefault="002547EA" w:rsidP="003F766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A player should be able to successfully be turning on sound in the game.</w:t>
            </w:r>
          </w:p>
        </w:tc>
      </w:tr>
      <w:tr w:rsidR="00E303EF" w:rsidRPr="007F50C8" w14:paraId="4D671C08" w14:textId="77777777" w:rsidTr="009A166D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114AE79" w14:textId="77777777" w:rsidR="00E303EF" w:rsidRPr="007F50C8" w:rsidRDefault="00E303EF" w:rsidP="009A166D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D41352B" w14:textId="15540350" w:rsidR="002547EA" w:rsidRPr="007F50C8" w:rsidRDefault="002547EA" w:rsidP="003F766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The player must already be logged in to see the “Setting” screen.</w:t>
            </w:r>
          </w:p>
          <w:p w14:paraId="21762B48" w14:textId="6943E8A7" w:rsidR="00E303EF" w:rsidRPr="007F50C8" w:rsidRDefault="00E303EF" w:rsidP="003F766A">
            <w:pPr>
              <w:pStyle w:val="bp"/>
              <w:rPr>
                <w:color w:val="0000FF"/>
                <w:sz w:val="20"/>
              </w:rPr>
            </w:pPr>
          </w:p>
        </w:tc>
      </w:tr>
      <w:tr w:rsidR="00E303EF" w:rsidRPr="007F50C8" w14:paraId="7EB2D923" w14:textId="77777777" w:rsidTr="009A166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7AB4590" w14:textId="77777777" w:rsidR="00E303EF" w:rsidRPr="007F50C8" w:rsidRDefault="00E303EF" w:rsidP="009A166D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9852F1" w14:textId="530FD89F" w:rsidR="00E303EF" w:rsidRPr="007F50C8" w:rsidRDefault="002547EA" w:rsidP="003F766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50C8">
              <w:rPr>
                <w:color w:val="0000FF"/>
                <w:sz w:val="20"/>
                <w:szCs w:val="20"/>
              </w:rPr>
              <w:t>“</w:t>
            </w:r>
            <w:r w:rsidRPr="007F50C8">
              <w:rPr>
                <w:color w:val="000000"/>
                <w:sz w:val="20"/>
                <w:szCs w:val="20"/>
              </w:rPr>
              <w:t>On” Option selected for Sound: Game of the sound is turned on.</w:t>
            </w:r>
          </w:p>
        </w:tc>
      </w:tr>
      <w:tr w:rsidR="00E303EF" w:rsidRPr="007F50C8" w14:paraId="6EC39820" w14:textId="77777777" w:rsidTr="009A166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412201" w14:textId="77777777" w:rsidR="00E303EF" w:rsidRPr="007F50C8" w:rsidRDefault="00A37650" w:rsidP="009A166D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Notes</w:t>
            </w:r>
            <w:r w:rsidR="00E303EF" w:rsidRPr="007F50C8">
              <w:rPr>
                <w:b/>
                <w:sz w:val="20"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048733" w14:textId="77777777" w:rsidR="00E303EF" w:rsidRPr="007F50C8" w:rsidRDefault="00E303EF" w:rsidP="009A166D">
            <w:pPr>
              <w:pStyle w:val="bp"/>
              <w:rPr>
                <w:b/>
                <w:bCs/>
                <w:color w:val="FF0000"/>
                <w:sz w:val="20"/>
              </w:rPr>
            </w:pPr>
          </w:p>
        </w:tc>
      </w:tr>
      <w:tr w:rsidR="00536681" w:rsidRPr="007F50C8" w14:paraId="6D86F240" w14:textId="77777777" w:rsidTr="009A166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0AFF357" w14:textId="77777777" w:rsidR="00536681" w:rsidRPr="007F50C8" w:rsidRDefault="00536681" w:rsidP="009A166D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9174A36" w14:textId="3B50DC8E" w:rsidR="00536681" w:rsidRPr="007F50C8" w:rsidRDefault="001E5C9E" w:rsidP="009A166D">
            <w:pPr>
              <w:pStyle w:val="bp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Pass</w:t>
            </w:r>
          </w:p>
        </w:tc>
      </w:tr>
      <w:tr w:rsidR="00DF1585" w:rsidRPr="007F50C8" w14:paraId="1419CF9E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6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D086C05" w14:textId="77777777" w:rsidR="00DF1585" w:rsidRPr="007F50C8" w:rsidRDefault="00DF1585" w:rsidP="009A166D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724F5DF" w14:textId="77777777" w:rsidR="00DF1585" w:rsidRPr="007F50C8" w:rsidRDefault="00DF1585" w:rsidP="009A166D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5FF9682B" w14:textId="77777777" w:rsidR="00DF1585" w:rsidRPr="007F50C8" w:rsidRDefault="00DF1585" w:rsidP="009A166D">
            <w:pPr>
              <w:pStyle w:val="bp"/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E1E12B5" w14:textId="77777777" w:rsidR="00DF1585" w:rsidRPr="007F50C8" w:rsidRDefault="00DF1585" w:rsidP="009A166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62C0A8D5" w14:textId="77777777" w:rsidR="00DF1585" w:rsidRPr="007F50C8" w:rsidRDefault="00DF1585" w:rsidP="009A166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F</w:t>
            </w:r>
          </w:p>
        </w:tc>
      </w:tr>
      <w:tr w:rsidR="00DF1585" w:rsidRPr="007F50C8" w14:paraId="39C597A8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25" w:type="dxa"/>
            <w:tcBorders>
              <w:top w:val="single" w:sz="4" w:space="0" w:color="auto"/>
              <w:right w:val="single" w:sz="4" w:space="0" w:color="auto"/>
            </w:tcBorders>
          </w:tcPr>
          <w:p w14:paraId="3D3EAAE1" w14:textId="77777777" w:rsidR="00DF1585" w:rsidRPr="007F50C8" w:rsidRDefault="00DF1585" w:rsidP="009A166D">
            <w:pPr>
              <w:pStyle w:val="proc"/>
              <w:rPr>
                <w:sz w:val="20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282E4258" w14:textId="31699D8B" w:rsidR="00DF1585" w:rsidRPr="007F50C8" w:rsidRDefault="002547EA" w:rsidP="009A166D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Click ’Settings’ button</w:t>
            </w:r>
          </w:p>
        </w:tc>
        <w:tc>
          <w:tcPr>
            <w:tcW w:w="5596" w:type="dxa"/>
          </w:tcPr>
          <w:p w14:paraId="11B40430" w14:textId="09955470" w:rsidR="00DF1585" w:rsidRPr="007F50C8" w:rsidRDefault="002547EA" w:rsidP="009A166D">
            <w:pPr>
              <w:pStyle w:val="bp"/>
              <w:rPr>
                <w:sz w:val="20"/>
              </w:rPr>
            </w:pPr>
            <w:r w:rsidRPr="007F50C8">
              <w:rPr>
                <w:sz w:val="20"/>
              </w:rPr>
              <w:t>View ‘Setting’ button and click it.</w:t>
            </w:r>
          </w:p>
        </w:tc>
        <w:tc>
          <w:tcPr>
            <w:tcW w:w="714" w:type="dxa"/>
          </w:tcPr>
          <w:p w14:paraId="42114D3A" w14:textId="1BD16ACE" w:rsidR="00DF1585" w:rsidRPr="007F50C8" w:rsidRDefault="002547EA" w:rsidP="009A166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2CCC6EDB" w14:textId="77777777" w:rsidR="00DF1585" w:rsidRPr="007F50C8" w:rsidRDefault="00DF1585" w:rsidP="009A166D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</w:p>
        </w:tc>
      </w:tr>
      <w:tr w:rsidR="00DF1585" w:rsidRPr="007F50C8" w14:paraId="08092713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25" w:type="dxa"/>
            <w:tcBorders>
              <w:right w:val="single" w:sz="4" w:space="0" w:color="auto"/>
            </w:tcBorders>
          </w:tcPr>
          <w:p w14:paraId="6C57E889" w14:textId="77777777" w:rsidR="00DF1585" w:rsidRPr="007F50C8" w:rsidRDefault="00DF1585" w:rsidP="009A166D">
            <w:pPr>
              <w:pStyle w:val="proc"/>
              <w:rPr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auto"/>
            </w:tcBorders>
          </w:tcPr>
          <w:p w14:paraId="0380CE2D" w14:textId="63454337" w:rsidR="00DF1585" w:rsidRPr="007F50C8" w:rsidRDefault="002547EA" w:rsidP="009A166D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7F50C8">
              <w:rPr>
                <w:sz w:val="20"/>
              </w:rPr>
              <w:t>View the sound button</w:t>
            </w:r>
          </w:p>
        </w:tc>
        <w:tc>
          <w:tcPr>
            <w:tcW w:w="5596" w:type="dxa"/>
          </w:tcPr>
          <w:p w14:paraId="7F72584E" w14:textId="517E090F" w:rsidR="00DF1585" w:rsidRPr="007F50C8" w:rsidRDefault="00E75DEC" w:rsidP="009A166D">
            <w:pPr>
              <w:pStyle w:val="bp"/>
              <w:rPr>
                <w:sz w:val="20"/>
              </w:rPr>
            </w:pPr>
            <w:r w:rsidRPr="007F50C8">
              <w:rPr>
                <w:sz w:val="20"/>
              </w:rPr>
              <w:t>View the sound button.</w:t>
            </w:r>
          </w:p>
        </w:tc>
        <w:tc>
          <w:tcPr>
            <w:tcW w:w="714" w:type="dxa"/>
          </w:tcPr>
          <w:p w14:paraId="60B29EDF" w14:textId="4BFB2BD7" w:rsidR="00DF1585" w:rsidRPr="007F50C8" w:rsidRDefault="002547EA" w:rsidP="009A166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3F85B8A3" w14:textId="77777777" w:rsidR="00DF1585" w:rsidRPr="007F50C8" w:rsidRDefault="00DF1585" w:rsidP="009A166D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</w:p>
        </w:tc>
      </w:tr>
      <w:tr w:rsidR="00DF1585" w:rsidRPr="007F50C8" w14:paraId="19E4C124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25" w:type="dxa"/>
            <w:tcBorders>
              <w:right w:val="single" w:sz="4" w:space="0" w:color="auto"/>
            </w:tcBorders>
          </w:tcPr>
          <w:p w14:paraId="622CBFEB" w14:textId="77777777" w:rsidR="00DF1585" w:rsidRPr="007F50C8" w:rsidRDefault="00DF1585" w:rsidP="009A166D">
            <w:pPr>
              <w:pStyle w:val="proc"/>
              <w:rPr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auto"/>
            </w:tcBorders>
          </w:tcPr>
          <w:p w14:paraId="69CB872A" w14:textId="31C6344E" w:rsidR="00DF1585" w:rsidRPr="007F50C8" w:rsidRDefault="002547EA" w:rsidP="009A166D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7F50C8">
              <w:rPr>
                <w:sz w:val="20"/>
              </w:rPr>
              <w:t>Click the sound button on</w:t>
            </w:r>
          </w:p>
        </w:tc>
        <w:tc>
          <w:tcPr>
            <w:tcW w:w="5596" w:type="dxa"/>
          </w:tcPr>
          <w:p w14:paraId="400D4C92" w14:textId="52B9FB7E" w:rsidR="00DF1585" w:rsidRPr="007F50C8" w:rsidRDefault="00E75DEC" w:rsidP="009A166D">
            <w:pPr>
              <w:pStyle w:val="bp"/>
              <w:rPr>
                <w:sz w:val="20"/>
              </w:rPr>
            </w:pPr>
            <w:r w:rsidRPr="007F50C8">
              <w:rPr>
                <w:sz w:val="20"/>
              </w:rPr>
              <w:t>Game of the sound is turned on.</w:t>
            </w:r>
          </w:p>
        </w:tc>
        <w:tc>
          <w:tcPr>
            <w:tcW w:w="714" w:type="dxa"/>
          </w:tcPr>
          <w:p w14:paraId="593F4F9C" w14:textId="7DCDAA1F" w:rsidR="00DF1585" w:rsidRPr="007F50C8" w:rsidRDefault="002547EA" w:rsidP="009A166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6CDDF3F4" w14:textId="77777777" w:rsidR="00DF1585" w:rsidRPr="007F50C8" w:rsidRDefault="00DF1585" w:rsidP="009A166D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</w:p>
        </w:tc>
      </w:tr>
    </w:tbl>
    <w:p w14:paraId="77D25253" w14:textId="7089F8A7" w:rsidR="00A30AD6" w:rsidRPr="009A166D" w:rsidRDefault="009A166D" w:rsidP="009A166D">
      <w:pPr>
        <w:ind w:firstLine="720"/>
        <w:outlineLvl w:val="0"/>
        <w:rPr>
          <w:b/>
          <w:bCs/>
          <w:kern w:val="36"/>
          <w:sz w:val="48"/>
          <w:szCs w:val="48"/>
        </w:rPr>
      </w:pPr>
      <w:bookmarkStart w:id="0" w:name="_Toc101479033"/>
      <w:r w:rsidRPr="009A166D">
        <w:rPr>
          <w:b/>
          <w:bCs/>
          <w:color w:val="000000"/>
          <w:kern w:val="36"/>
          <w:sz w:val="24"/>
          <w:szCs w:val="24"/>
        </w:rPr>
        <w:t>Test Case 1: Switching Successfully Sound on</w:t>
      </w:r>
      <w:bookmarkEnd w:id="0"/>
    </w:p>
    <w:tbl>
      <w:tblPr>
        <w:tblStyle w:val="TableGrid"/>
        <w:tblpPr w:leftFromText="180" w:rightFromText="180" w:vertAnchor="text" w:horzAnchor="margin" w:tblpY="6480"/>
        <w:tblW w:w="0" w:type="auto"/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082B49" w:rsidRPr="007F50C8" w14:paraId="55AF6732" w14:textId="77777777" w:rsidTr="00082B49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243FC6" w14:textId="77777777" w:rsidR="00082B49" w:rsidRPr="007F50C8" w:rsidRDefault="00082B49" w:rsidP="00082B49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Test Data Table</w:t>
            </w:r>
          </w:p>
        </w:tc>
      </w:tr>
      <w:tr w:rsidR="00082B49" w:rsidRPr="007F50C8" w14:paraId="49DF612E" w14:textId="77777777" w:rsidTr="00082B49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516C1F4" w14:textId="77777777" w:rsidR="00082B49" w:rsidRPr="007F50C8" w:rsidRDefault="00082B49" w:rsidP="00082B49">
            <w:pPr>
              <w:pStyle w:val="bp"/>
              <w:spacing w:before="0" w:after="0"/>
              <w:rPr>
                <w:b/>
                <w:color w:val="0000FF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51B90D9" w14:textId="77777777" w:rsidR="00082B49" w:rsidRPr="007F50C8" w:rsidRDefault="00082B49" w:rsidP="00082B49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D909B30" w14:textId="77777777" w:rsidR="00082B49" w:rsidRPr="007F50C8" w:rsidRDefault="00082B49" w:rsidP="00082B49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F9E6FC9" w14:textId="77777777" w:rsidR="00082B49" w:rsidRPr="007F50C8" w:rsidRDefault="00082B49" w:rsidP="00082B49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332259" w14:textId="77777777" w:rsidR="00082B49" w:rsidRPr="007F50C8" w:rsidRDefault="00082B49" w:rsidP="00082B49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B9903D" w14:textId="77777777" w:rsidR="00082B49" w:rsidRPr="007F50C8" w:rsidRDefault="00082B49" w:rsidP="00082B49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5</w:t>
            </w:r>
          </w:p>
        </w:tc>
      </w:tr>
      <w:tr w:rsidR="00082B49" w:rsidRPr="007F50C8" w14:paraId="239D4A69" w14:textId="77777777" w:rsidTr="00082B49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19A00691" w14:textId="77777777" w:rsidR="00082B49" w:rsidRPr="00082B49" w:rsidRDefault="00082B49" w:rsidP="00082B49">
            <w:pPr>
              <w:pStyle w:val="bp"/>
              <w:spacing w:before="0" w:after="0"/>
              <w:rPr>
                <w:color w:val="000000" w:themeColor="text1"/>
                <w:sz w:val="18"/>
                <w:szCs w:val="18"/>
              </w:rPr>
            </w:pPr>
            <w:r w:rsidRPr="00082B49">
              <w:rPr>
                <w:color w:val="000000" w:themeColor="text1"/>
                <w:sz w:val="18"/>
                <w:szCs w:val="18"/>
              </w:rPr>
              <w:t>No Data Field</w:t>
            </w:r>
          </w:p>
        </w:tc>
        <w:tc>
          <w:tcPr>
            <w:tcW w:w="1917" w:type="dxa"/>
            <w:tcBorders>
              <w:top w:val="single" w:sz="4" w:space="0" w:color="auto"/>
            </w:tcBorders>
          </w:tcPr>
          <w:p w14:paraId="2B28AEE3" w14:textId="77777777" w:rsidR="00082B49" w:rsidRPr="007F50C8" w:rsidRDefault="00082B49" w:rsidP="00082B49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52C9F582" w14:textId="77777777" w:rsidR="00082B49" w:rsidRPr="007F50C8" w:rsidRDefault="00082B49" w:rsidP="00082B49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28DC5B2A" w14:textId="77777777" w:rsidR="00082B49" w:rsidRPr="007F50C8" w:rsidRDefault="00082B49" w:rsidP="00082B49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28A2130E" w14:textId="77777777" w:rsidR="00082B49" w:rsidRPr="007F50C8" w:rsidRDefault="00082B49" w:rsidP="00082B49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6CC1CDC9" w14:textId="77777777" w:rsidR="00082B49" w:rsidRPr="007F50C8" w:rsidRDefault="00082B49" w:rsidP="00082B49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62007FB8" w14:textId="77777777" w:rsidR="00082B49" w:rsidRPr="007F50C8" w:rsidRDefault="00082B49" w:rsidP="00082B49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48309EAB" w14:textId="77777777" w:rsidR="00082B49" w:rsidRPr="007F50C8" w:rsidRDefault="00082B49" w:rsidP="00082B49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0C43E462" w14:textId="77777777" w:rsidR="00082B49" w:rsidRPr="007F50C8" w:rsidRDefault="00082B49" w:rsidP="00082B49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</w:tr>
    </w:tbl>
    <w:p w14:paraId="3FFB4588" w14:textId="77777777" w:rsidR="00A37650" w:rsidRDefault="00A37650" w:rsidP="00780A9A">
      <w:pPr>
        <w:pStyle w:val="bp"/>
        <w:spacing w:before="0" w:after="0"/>
        <w:sectPr w:rsidR="00A37650" w:rsidSect="00A976D1">
          <w:headerReference w:type="default" r:id="rId8"/>
          <w:footerReference w:type="even" r:id="rId9"/>
          <w:footerReference w:type="default" r:id="rId10"/>
          <w:type w:val="continuous"/>
          <w:pgSz w:w="16838" w:h="11906" w:orient="landscape" w:code="9"/>
          <w:pgMar w:top="1440" w:right="1440" w:bottom="1440" w:left="1440" w:header="720" w:footer="720" w:gutter="0"/>
          <w:cols w:space="720"/>
          <w:formProt w:val="0"/>
          <w:docGrid w:linePitch="299"/>
        </w:sectPr>
      </w:pPr>
    </w:p>
    <w:p w14:paraId="62157A24" w14:textId="77777777" w:rsidR="007F50C8" w:rsidRPr="005E4647" w:rsidRDefault="007F50C8" w:rsidP="007F50C8">
      <w:pPr>
        <w:ind w:firstLine="720"/>
        <w:outlineLvl w:val="0"/>
        <w:rPr>
          <w:b/>
          <w:bCs/>
          <w:color w:val="000000"/>
          <w:kern w:val="36"/>
          <w:sz w:val="24"/>
          <w:szCs w:val="24"/>
        </w:rPr>
      </w:pPr>
      <w:bookmarkStart w:id="1" w:name="_Toc101479034"/>
      <w:r w:rsidRPr="009A166D">
        <w:rPr>
          <w:b/>
          <w:bCs/>
          <w:color w:val="000000"/>
          <w:kern w:val="36"/>
          <w:sz w:val="24"/>
          <w:szCs w:val="24"/>
        </w:rPr>
        <w:lastRenderedPageBreak/>
        <w:t>Test Case 2: Switching Successfully Sound off</w:t>
      </w:r>
      <w:bookmarkEnd w:id="1"/>
    </w:p>
    <w:p w14:paraId="25A744FB" w14:textId="77777777" w:rsidR="00780A9A" w:rsidRDefault="00780A9A" w:rsidP="00780A9A">
      <w:pPr>
        <w:pStyle w:val="bp"/>
        <w:spacing w:before="0" w:after="0"/>
      </w:pPr>
    </w:p>
    <w:p w14:paraId="4B190F2B" w14:textId="77777777" w:rsidR="00780A9A" w:rsidRDefault="00780A9A" w:rsidP="00780A9A">
      <w:pPr>
        <w:pStyle w:val="bp"/>
        <w:spacing w:before="0" w:after="0"/>
      </w:pPr>
    </w:p>
    <w:p w14:paraId="5080AD86" w14:textId="77777777" w:rsidR="00721636" w:rsidRDefault="00721636" w:rsidP="009A166D">
      <w:pPr>
        <w:ind w:firstLine="72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61C72742" w14:textId="2E7D3787" w:rsidR="00721636" w:rsidRDefault="00721636" w:rsidP="00721636">
      <w:pPr>
        <w:outlineLvl w:val="0"/>
        <w:rPr>
          <w:b/>
          <w:bCs/>
          <w:color w:val="000000"/>
          <w:kern w:val="36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66"/>
        <w:tblW w:w="0" w:type="auto"/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7F50C8" w:rsidRPr="007F50C8" w14:paraId="117DEFA7" w14:textId="77777777" w:rsidTr="007F50C8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722EA28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Test Data Table</w:t>
            </w:r>
          </w:p>
        </w:tc>
      </w:tr>
      <w:tr w:rsidR="007F50C8" w:rsidRPr="007F50C8" w14:paraId="469EFE84" w14:textId="77777777" w:rsidTr="007F50C8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5F9B88" w14:textId="77777777" w:rsidR="007F50C8" w:rsidRPr="007F50C8" w:rsidRDefault="007F50C8" w:rsidP="007F50C8">
            <w:pPr>
              <w:pStyle w:val="bp"/>
              <w:spacing w:before="0" w:after="0"/>
              <w:rPr>
                <w:b/>
                <w:color w:val="0000FF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9DE7D49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7791AF0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0B0C41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EE1F3C0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D50FA4C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5</w:t>
            </w:r>
          </w:p>
        </w:tc>
      </w:tr>
      <w:tr w:rsidR="007F50C8" w:rsidRPr="007F50C8" w14:paraId="157E369F" w14:textId="77777777" w:rsidTr="007F50C8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5C96DDAD" w14:textId="77777777" w:rsidR="007F50C8" w:rsidRPr="00663043" w:rsidRDefault="007F50C8" w:rsidP="007F50C8">
            <w:pPr>
              <w:pStyle w:val="bp"/>
              <w:spacing w:before="0" w:after="0"/>
              <w:rPr>
                <w:color w:val="000000" w:themeColor="text1"/>
                <w:sz w:val="18"/>
                <w:szCs w:val="18"/>
              </w:rPr>
            </w:pPr>
            <w:r w:rsidRPr="00663043">
              <w:rPr>
                <w:color w:val="000000" w:themeColor="text1"/>
                <w:sz w:val="18"/>
                <w:szCs w:val="18"/>
              </w:rPr>
              <w:t>No Data Field</w:t>
            </w:r>
          </w:p>
        </w:tc>
        <w:tc>
          <w:tcPr>
            <w:tcW w:w="1917" w:type="dxa"/>
            <w:tcBorders>
              <w:top w:val="single" w:sz="4" w:space="0" w:color="auto"/>
            </w:tcBorders>
          </w:tcPr>
          <w:p w14:paraId="22C319E1" w14:textId="77777777" w:rsidR="007F50C8" w:rsidRPr="007F50C8" w:rsidRDefault="007F50C8" w:rsidP="007F50C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31C49306" w14:textId="77777777" w:rsidR="007F50C8" w:rsidRPr="007F50C8" w:rsidRDefault="007F50C8" w:rsidP="007F50C8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5D490F31" w14:textId="77777777" w:rsidR="007F50C8" w:rsidRPr="007F50C8" w:rsidRDefault="007F50C8" w:rsidP="007F50C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56D8A59D" w14:textId="77777777" w:rsidR="007F50C8" w:rsidRPr="007F50C8" w:rsidRDefault="007F50C8" w:rsidP="007F50C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50565791" w14:textId="77777777" w:rsidR="007F50C8" w:rsidRPr="007F50C8" w:rsidRDefault="007F50C8" w:rsidP="007F50C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1B6A4638" w14:textId="77777777" w:rsidR="007F50C8" w:rsidRPr="007F50C8" w:rsidRDefault="007F50C8" w:rsidP="007F50C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5714A570" w14:textId="77777777" w:rsidR="007F50C8" w:rsidRPr="007F50C8" w:rsidRDefault="007F50C8" w:rsidP="007F50C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4E1BA463" w14:textId="77777777" w:rsidR="007F50C8" w:rsidRPr="007F50C8" w:rsidRDefault="007F50C8" w:rsidP="007F50C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</w:tr>
    </w:tbl>
    <w:p w14:paraId="14C806D2" w14:textId="58BA526C" w:rsidR="00721636" w:rsidRDefault="00721636" w:rsidP="00721636">
      <w:pPr>
        <w:outlineLvl w:val="0"/>
        <w:rPr>
          <w:b/>
          <w:bCs/>
          <w:color w:val="000000"/>
          <w:kern w:val="36"/>
          <w:sz w:val="24"/>
          <w:szCs w:val="24"/>
        </w:rPr>
      </w:pPr>
    </w:p>
    <w:tbl>
      <w:tblPr>
        <w:tblpPr w:leftFromText="180" w:rightFromText="180" w:horzAnchor="margin" w:tblpY="1290"/>
        <w:tblW w:w="13178" w:type="dxa"/>
        <w:tblLayout w:type="fixed"/>
        <w:tblLook w:val="0000" w:firstRow="0" w:lastRow="0" w:firstColumn="0" w:lastColumn="0" w:noHBand="0" w:noVBand="0"/>
      </w:tblPr>
      <w:tblGrid>
        <w:gridCol w:w="805"/>
        <w:gridCol w:w="2633"/>
        <w:gridCol w:w="30"/>
        <w:gridCol w:w="2686"/>
        <w:gridCol w:w="5596"/>
        <w:gridCol w:w="714"/>
        <w:gridCol w:w="714"/>
      </w:tblGrid>
      <w:tr w:rsidR="00721636" w:rsidRPr="007F50C8" w14:paraId="7B85E16B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AB2327B" w14:textId="77777777" w:rsidR="00721636" w:rsidRPr="007F50C8" w:rsidRDefault="00721636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4768A3" w14:textId="6927CBF8" w:rsidR="00721636" w:rsidRPr="007F50C8" w:rsidRDefault="00721636" w:rsidP="005E4647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 xml:space="preserve">Switching Successfully Sound </w:t>
            </w:r>
            <w:r w:rsidR="001B7E93" w:rsidRPr="007F50C8">
              <w:rPr>
                <w:color w:val="000000"/>
                <w:sz w:val="20"/>
                <w:szCs w:val="20"/>
              </w:rPr>
              <w:t>off</w:t>
            </w:r>
          </w:p>
        </w:tc>
      </w:tr>
      <w:tr w:rsidR="00721636" w:rsidRPr="007F50C8" w14:paraId="33908B43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A25CC84" w14:textId="77777777" w:rsidR="00721636" w:rsidRPr="007F50C8" w:rsidRDefault="00721636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723CD86" w14:textId="77777777" w:rsidR="00721636" w:rsidRPr="007F50C8" w:rsidRDefault="00721636" w:rsidP="005E4647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Change Settings</w:t>
            </w:r>
          </w:p>
        </w:tc>
      </w:tr>
      <w:tr w:rsidR="00721636" w:rsidRPr="007F50C8" w14:paraId="5CAF99EA" w14:textId="77777777" w:rsidTr="006110C5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B3B4D4D" w14:textId="77777777" w:rsidR="00721636" w:rsidRPr="007F50C8" w:rsidRDefault="00721636" w:rsidP="006110C5">
            <w:pPr>
              <w:pStyle w:val="bp"/>
              <w:jc w:val="both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D115325" w14:textId="77777777" w:rsidR="00721636" w:rsidRPr="007F50C8" w:rsidRDefault="00721636" w:rsidP="006110C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A player should be able to successfully be turning on sound in the game.</w:t>
            </w:r>
          </w:p>
        </w:tc>
      </w:tr>
      <w:tr w:rsidR="00721636" w:rsidRPr="007F50C8" w14:paraId="106FEAA4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7B0A04A" w14:textId="77777777" w:rsidR="00721636" w:rsidRPr="007F50C8" w:rsidRDefault="00721636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E022182" w14:textId="77777777" w:rsidR="00721636" w:rsidRPr="007F50C8" w:rsidRDefault="00721636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 The player must already be logged in to see the “Setting” screen.</w:t>
            </w:r>
          </w:p>
          <w:p w14:paraId="22CC3DE9" w14:textId="77777777" w:rsidR="00721636" w:rsidRPr="007F50C8" w:rsidRDefault="00721636" w:rsidP="006110C5">
            <w:pPr>
              <w:pStyle w:val="bp"/>
              <w:rPr>
                <w:color w:val="0000FF"/>
                <w:sz w:val="20"/>
              </w:rPr>
            </w:pPr>
          </w:p>
        </w:tc>
      </w:tr>
      <w:tr w:rsidR="00721636" w:rsidRPr="007F50C8" w14:paraId="29C5D752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08944A2" w14:textId="77777777" w:rsidR="00721636" w:rsidRPr="007F50C8" w:rsidRDefault="00721636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1AD764" w14:textId="20BA05F1" w:rsidR="00721636" w:rsidRPr="007F50C8" w:rsidRDefault="00721636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 </w:t>
            </w:r>
            <w:r w:rsidRPr="007F50C8">
              <w:rPr>
                <w:color w:val="0000FF"/>
                <w:sz w:val="20"/>
                <w:szCs w:val="20"/>
              </w:rPr>
              <w:t>“</w:t>
            </w:r>
            <w:r w:rsidRPr="007F50C8">
              <w:rPr>
                <w:color w:val="000000"/>
                <w:sz w:val="20"/>
                <w:szCs w:val="20"/>
              </w:rPr>
              <w:t xml:space="preserve">On” Option selected for Sound: Game of the sound is </w:t>
            </w:r>
            <w:r w:rsidR="001B7E93" w:rsidRPr="007F50C8">
              <w:rPr>
                <w:color w:val="000000"/>
                <w:sz w:val="20"/>
                <w:szCs w:val="20"/>
              </w:rPr>
              <w:t xml:space="preserve">turned </w:t>
            </w:r>
            <w:r w:rsidR="00950457" w:rsidRPr="007F50C8">
              <w:rPr>
                <w:color w:val="000000"/>
                <w:sz w:val="20"/>
                <w:szCs w:val="20"/>
              </w:rPr>
              <w:t>off.</w:t>
            </w:r>
          </w:p>
        </w:tc>
      </w:tr>
      <w:tr w:rsidR="00721636" w:rsidRPr="007F50C8" w14:paraId="2B2482F7" w14:textId="77777777" w:rsidTr="006110C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5E21CEA" w14:textId="77777777" w:rsidR="00721636" w:rsidRPr="007F50C8" w:rsidRDefault="00721636" w:rsidP="006110C5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3144193" w14:textId="77777777" w:rsidR="00721636" w:rsidRPr="007F50C8" w:rsidRDefault="00721636" w:rsidP="006110C5">
            <w:pPr>
              <w:pStyle w:val="bp"/>
              <w:rPr>
                <w:b/>
                <w:bCs/>
                <w:color w:val="FF0000"/>
                <w:sz w:val="20"/>
              </w:rPr>
            </w:pPr>
          </w:p>
        </w:tc>
      </w:tr>
      <w:tr w:rsidR="00721636" w:rsidRPr="007F50C8" w14:paraId="7565DF95" w14:textId="77777777" w:rsidTr="006110C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2C0FA0D" w14:textId="77777777" w:rsidR="00721636" w:rsidRPr="007F50C8" w:rsidRDefault="00721636" w:rsidP="006110C5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04580AB" w14:textId="50AE06C3" w:rsidR="00721636" w:rsidRPr="007F50C8" w:rsidRDefault="001E5C9E" w:rsidP="006110C5">
            <w:pPr>
              <w:pStyle w:val="bp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Pass</w:t>
            </w:r>
          </w:p>
        </w:tc>
      </w:tr>
      <w:tr w:rsidR="00721636" w:rsidRPr="007F50C8" w14:paraId="0FF49D6C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8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03F518F" w14:textId="77777777" w:rsidR="00721636" w:rsidRPr="007F50C8" w:rsidRDefault="00721636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34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828D3A8" w14:textId="77777777" w:rsidR="00721636" w:rsidRPr="007F50C8" w:rsidRDefault="00721636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514CC5C6" w14:textId="77777777" w:rsidR="00721636" w:rsidRPr="007F50C8" w:rsidRDefault="00721636" w:rsidP="006110C5">
            <w:pPr>
              <w:pStyle w:val="bp"/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094C0C95" w14:textId="77777777" w:rsidR="00721636" w:rsidRPr="007F50C8" w:rsidRDefault="00721636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458B66D4" w14:textId="77777777" w:rsidR="00721636" w:rsidRPr="007F50C8" w:rsidRDefault="00721636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F</w:t>
            </w:r>
          </w:p>
        </w:tc>
      </w:tr>
      <w:tr w:rsidR="00721636" w:rsidRPr="007F50C8" w14:paraId="51B0B21C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05" w:type="dxa"/>
            <w:tcBorders>
              <w:top w:val="single" w:sz="4" w:space="0" w:color="auto"/>
              <w:right w:val="single" w:sz="4" w:space="0" w:color="auto"/>
            </w:tcBorders>
          </w:tcPr>
          <w:p w14:paraId="3647F9DF" w14:textId="77777777" w:rsidR="00721636" w:rsidRPr="000862AB" w:rsidRDefault="00721636" w:rsidP="000862AB">
            <w:pPr>
              <w:pStyle w:val="proc"/>
              <w:numPr>
                <w:ilvl w:val="0"/>
                <w:numId w:val="31"/>
              </w:numPr>
              <w:rPr>
                <w:sz w:val="20"/>
              </w:rPr>
            </w:pP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0249BE5A" w14:textId="77777777" w:rsidR="00721636" w:rsidRPr="007F50C8" w:rsidRDefault="00721636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Click ’Settings’ button</w:t>
            </w:r>
          </w:p>
        </w:tc>
        <w:tc>
          <w:tcPr>
            <w:tcW w:w="5596" w:type="dxa"/>
          </w:tcPr>
          <w:p w14:paraId="62182A1B" w14:textId="77777777" w:rsidR="00721636" w:rsidRPr="007F50C8" w:rsidRDefault="00721636" w:rsidP="006110C5">
            <w:pPr>
              <w:pStyle w:val="bp"/>
              <w:rPr>
                <w:sz w:val="20"/>
              </w:rPr>
            </w:pPr>
            <w:r w:rsidRPr="007F50C8">
              <w:rPr>
                <w:sz w:val="20"/>
              </w:rPr>
              <w:t>View ‘Setting’ button and click it.</w:t>
            </w:r>
          </w:p>
        </w:tc>
        <w:tc>
          <w:tcPr>
            <w:tcW w:w="714" w:type="dxa"/>
          </w:tcPr>
          <w:p w14:paraId="54143C7B" w14:textId="77777777" w:rsidR="00721636" w:rsidRPr="007F50C8" w:rsidRDefault="00721636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27611007" w14:textId="77777777" w:rsidR="00721636" w:rsidRPr="007F50C8" w:rsidRDefault="00721636" w:rsidP="006110C5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</w:p>
        </w:tc>
      </w:tr>
      <w:tr w:rsidR="00721636" w:rsidRPr="007F50C8" w14:paraId="6A00AB71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05" w:type="dxa"/>
            <w:tcBorders>
              <w:right w:val="single" w:sz="4" w:space="0" w:color="auto"/>
            </w:tcBorders>
          </w:tcPr>
          <w:p w14:paraId="02ADC6A6" w14:textId="77777777" w:rsidR="00721636" w:rsidRPr="007F50C8" w:rsidRDefault="00721636" w:rsidP="006110C5">
            <w:pPr>
              <w:pStyle w:val="proc"/>
              <w:rPr>
                <w:sz w:val="20"/>
              </w:rPr>
            </w:pPr>
          </w:p>
        </w:tc>
        <w:tc>
          <w:tcPr>
            <w:tcW w:w="5349" w:type="dxa"/>
            <w:gridSpan w:val="3"/>
            <w:tcBorders>
              <w:left w:val="single" w:sz="4" w:space="0" w:color="auto"/>
            </w:tcBorders>
          </w:tcPr>
          <w:p w14:paraId="5FAA860D" w14:textId="77777777" w:rsidR="00721636" w:rsidRPr="007F50C8" w:rsidRDefault="00721636" w:rsidP="006110C5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7F50C8">
              <w:rPr>
                <w:sz w:val="20"/>
              </w:rPr>
              <w:t>View the sound button</w:t>
            </w:r>
          </w:p>
        </w:tc>
        <w:tc>
          <w:tcPr>
            <w:tcW w:w="5596" w:type="dxa"/>
          </w:tcPr>
          <w:p w14:paraId="2BE57FF6" w14:textId="77777777" w:rsidR="00721636" w:rsidRPr="007F50C8" w:rsidRDefault="00721636" w:rsidP="006110C5">
            <w:pPr>
              <w:pStyle w:val="bp"/>
              <w:rPr>
                <w:sz w:val="20"/>
              </w:rPr>
            </w:pPr>
            <w:r w:rsidRPr="007F50C8">
              <w:rPr>
                <w:sz w:val="20"/>
              </w:rPr>
              <w:t>View the sound button.</w:t>
            </w:r>
          </w:p>
        </w:tc>
        <w:tc>
          <w:tcPr>
            <w:tcW w:w="714" w:type="dxa"/>
          </w:tcPr>
          <w:p w14:paraId="1E6AC5AE" w14:textId="77777777" w:rsidR="00721636" w:rsidRPr="007F50C8" w:rsidRDefault="00721636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012E585D" w14:textId="77777777" w:rsidR="00721636" w:rsidRPr="007F50C8" w:rsidRDefault="00721636" w:rsidP="006110C5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</w:p>
        </w:tc>
      </w:tr>
      <w:tr w:rsidR="00721636" w:rsidRPr="007F50C8" w14:paraId="617A7A9B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05" w:type="dxa"/>
            <w:tcBorders>
              <w:right w:val="single" w:sz="4" w:space="0" w:color="auto"/>
            </w:tcBorders>
          </w:tcPr>
          <w:p w14:paraId="36BE0F14" w14:textId="77777777" w:rsidR="00721636" w:rsidRPr="000862AB" w:rsidRDefault="00721636" w:rsidP="006110C5">
            <w:pPr>
              <w:pStyle w:val="proc"/>
              <w:rPr>
                <w:sz w:val="20"/>
              </w:rPr>
            </w:pPr>
          </w:p>
        </w:tc>
        <w:tc>
          <w:tcPr>
            <w:tcW w:w="5349" w:type="dxa"/>
            <w:gridSpan w:val="3"/>
            <w:tcBorders>
              <w:left w:val="single" w:sz="4" w:space="0" w:color="auto"/>
            </w:tcBorders>
          </w:tcPr>
          <w:p w14:paraId="34554F54" w14:textId="77777777" w:rsidR="00721636" w:rsidRPr="000862AB" w:rsidRDefault="00721636" w:rsidP="006110C5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0862AB">
              <w:rPr>
                <w:sz w:val="20"/>
              </w:rPr>
              <w:t>Click the sound button on</w:t>
            </w:r>
          </w:p>
        </w:tc>
        <w:tc>
          <w:tcPr>
            <w:tcW w:w="5596" w:type="dxa"/>
          </w:tcPr>
          <w:p w14:paraId="47D113EB" w14:textId="41685112" w:rsidR="00721636" w:rsidRPr="000862AB" w:rsidRDefault="00721636" w:rsidP="006110C5">
            <w:pPr>
              <w:pStyle w:val="bp"/>
              <w:rPr>
                <w:sz w:val="20"/>
              </w:rPr>
            </w:pPr>
            <w:r w:rsidRPr="000862AB">
              <w:rPr>
                <w:sz w:val="20"/>
              </w:rPr>
              <w:t xml:space="preserve">Game of the sound is </w:t>
            </w:r>
            <w:r w:rsidR="001B7E93" w:rsidRPr="000862AB">
              <w:rPr>
                <w:sz w:val="20"/>
              </w:rPr>
              <w:t xml:space="preserve">turned </w:t>
            </w:r>
            <w:r w:rsidR="005E4647" w:rsidRPr="000862AB">
              <w:rPr>
                <w:color w:val="000000"/>
                <w:sz w:val="20"/>
              </w:rPr>
              <w:t>off</w:t>
            </w:r>
            <w:r w:rsidR="005E4647" w:rsidRPr="000862AB">
              <w:rPr>
                <w:sz w:val="20"/>
              </w:rPr>
              <w:t>.</w:t>
            </w:r>
          </w:p>
        </w:tc>
        <w:tc>
          <w:tcPr>
            <w:tcW w:w="714" w:type="dxa"/>
          </w:tcPr>
          <w:p w14:paraId="3AF6065F" w14:textId="77777777" w:rsidR="00721636" w:rsidRPr="007F50C8" w:rsidRDefault="00721636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Cs/>
                <w:sz w:val="20"/>
              </w:rPr>
            </w:pPr>
            <w:r w:rsidRPr="007F50C8">
              <w:rPr>
                <w:rFonts w:ascii="Times New Roman" w:hAnsi="Times New Roman"/>
                <w:bCs/>
                <w:sz w:val="20"/>
              </w:rPr>
              <w:t>P</w:t>
            </w:r>
          </w:p>
        </w:tc>
        <w:tc>
          <w:tcPr>
            <w:tcW w:w="714" w:type="dxa"/>
          </w:tcPr>
          <w:p w14:paraId="0B5F48DA" w14:textId="77777777" w:rsidR="00721636" w:rsidRPr="007F50C8" w:rsidRDefault="00721636" w:rsidP="006110C5">
            <w:pPr>
              <w:pStyle w:val="RowHeadings"/>
              <w:spacing w:before="80" w:after="80"/>
              <w:rPr>
                <w:rFonts w:ascii="Times New Roman" w:hAnsi="Times New Roman"/>
                <w:bCs/>
                <w:sz w:val="20"/>
              </w:rPr>
            </w:pPr>
          </w:p>
        </w:tc>
      </w:tr>
    </w:tbl>
    <w:p w14:paraId="7EF8D28C" w14:textId="77777777" w:rsidR="00721636" w:rsidRPr="009A166D" w:rsidRDefault="00721636" w:rsidP="00721636">
      <w:pPr>
        <w:outlineLvl w:val="0"/>
        <w:rPr>
          <w:b/>
          <w:bCs/>
          <w:kern w:val="36"/>
          <w:sz w:val="48"/>
          <w:szCs w:val="48"/>
        </w:rPr>
      </w:pPr>
    </w:p>
    <w:p w14:paraId="395F10B2" w14:textId="0F104187" w:rsidR="00727019" w:rsidRPr="00727019" w:rsidRDefault="00727019" w:rsidP="00727019"/>
    <w:p w14:paraId="0774106B" w14:textId="77777777" w:rsidR="009C6C5D" w:rsidRDefault="007F50C8" w:rsidP="00727019">
      <w:pPr>
        <w:rPr>
          <w:b/>
          <w:bCs/>
          <w:color w:val="000000"/>
          <w:kern w:val="36"/>
          <w:sz w:val="24"/>
          <w:szCs w:val="24"/>
        </w:rPr>
      </w:pPr>
      <w:r w:rsidRPr="00356B10">
        <w:rPr>
          <w:b/>
          <w:bCs/>
          <w:color w:val="000000"/>
          <w:kern w:val="36"/>
          <w:sz w:val="24"/>
          <w:szCs w:val="24"/>
        </w:rPr>
        <w:t xml:space="preserve">Test </w:t>
      </w:r>
    </w:p>
    <w:p w14:paraId="32A800E7" w14:textId="77777777" w:rsidR="009C6C5D" w:rsidRDefault="009C6C5D" w:rsidP="00727019">
      <w:pPr>
        <w:rPr>
          <w:b/>
          <w:bCs/>
          <w:color w:val="000000"/>
          <w:kern w:val="36"/>
          <w:sz w:val="24"/>
          <w:szCs w:val="24"/>
        </w:rPr>
      </w:pPr>
    </w:p>
    <w:p w14:paraId="51960634" w14:textId="77777777" w:rsidR="009C6C5D" w:rsidRDefault="009C6C5D" w:rsidP="00727019">
      <w:pPr>
        <w:rPr>
          <w:b/>
          <w:bCs/>
          <w:color w:val="000000"/>
          <w:kern w:val="36"/>
          <w:sz w:val="24"/>
          <w:szCs w:val="24"/>
        </w:rPr>
      </w:pPr>
    </w:p>
    <w:p w14:paraId="7DAE88BE" w14:textId="2E0A7FAA" w:rsidR="00727019" w:rsidRPr="004A3370" w:rsidRDefault="0098688C" w:rsidP="004A3370">
      <w:pPr>
        <w:ind w:firstLine="720"/>
        <w:outlineLvl w:val="0"/>
        <w:rPr>
          <w:b/>
          <w:bCs/>
          <w:color w:val="000000"/>
          <w:kern w:val="36"/>
          <w:sz w:val="24"/>
          <w:szCs w:val="24"/>
        </w:rPr>
      </w:pPr>
      <w:bookmarkStart w:id="2" w:name="_Toc101479035"/>
      <w:r>
        <w:rPr>
          <w:b/>
          <w:bCs/>
          <w:color w:val="000000"/>
          <w:kern w:val="36"/>
          <w:sz w:val="24"/>
          <w:szCs w:val="24"/>
        </w:rPr>
        <w:lastRenderedPageBreak/>
        <w:t xml:space="preserve">Test </w:t>
      </w:r>
      <w:r w:rsidR="007F50C8" w:rsidRPr="00356B10">
        <w:rPr>
          <w:b/>
          <w:bCs/>
          <w:color w:val="000000"/>
          <w:kern w:val="36"/>
          <w:sz w:val="24"/>
          <w:szCs w:val="24"/>
        </w:rPr>
        <w:t>Case 3: Switching Successfully Language Turkis</w:t>
      </w:r>
      <w:r w:rsidR="007F50C8">
        <w:rPr>
          <w:b/>
          <w:bCs/>
          <w:color w:val="000000"/>
          <w:kern w:val="36"/>
          <w:sz w:val="24"/>
          <w:szCs w:val="24"/>
        </w:rPr>
        <w:t>h</w:t>
      </w:r>
      <w:bookmarkEnd w:id="2"/>
    </w:p>
    <w:p w14:paraId="21EEFB6C" w14:textId="68302590" w:rsidR="00727019" w:rsidRPr="00727019" w:rsidRDefault="00727019" w:rsidP="00727019"/>
    <w:p w14:paraId="1A1E0285" w14:textId="6589F5F0" w:rsidR="00727019" w:rsidRDefault="00727019" w:rsidP="00727019"/>
    <w:p w14:paraId="78ACE19C" w14:textId="1B580D51" w:rsidR="00727019" w:rsidRDefault="00727019" w:rsidP="00727019"/>
    <w:p w14:paraId="1C03A8C8" w14:textId="536EB7A7" w:rsidR="00727019" w:rsidRDefault="00727019" w:rsidP="00727019"/>
    <w:p w14:paraId="598867F2" w14:textId="77777777" w:rsidR="00727019" w:rsidRDefault="00727019" w:rsidP="00727019"/>
    <w:p w14:paraId="0D327359" w14:textId="637FCEDC" w:rsidR="004E3FF0" w:rsidRDefault="004E3FF0" w:rsidP="007F50C8"/>
    <w:p w14:paraId="5DC86CD0" w14:textId="77777777" w:rsidR="007F50C8" w:rsidRDefault="007F50C8" w:rsidP="00356B10">
      <w:pPr>
        <w:ind w:firstLine="720"/>
        <w:outlineLvl w:val="0"/>
      </w:pPr>
    </w:p>
    <w:p w14:paraId="6DCC946A" w14:textId="3A5012DC" w:rsidR="00D601F8" w:rsidRDefault="00D601F8" w:rsidP="007F50C8">
      <w:pPr>
        <w:ind w:firstLine="720"/>
        <w:outlineLvl w:val="0"/>
        <w:rPr>
          <w:b/>
          <w:bCs/>
          <w:color w:val="000000"/>
          <w:kern w:val="36"/>
          <w:sz w:val="24"/>
          <w:szCs w:val="24"/>
        </w:rPr>
      </w:pPr>
    </w:p>
    <w:tbl>
      <w:tblPr>
        <w:tblpPr w:leftFromText="180" w:rightFromText="180" w:horzAnchor="margin" w:tblpY="1290"/>
        <w:tblW w:w="13178" w:type="dxa"/>
        <w:tblLayout w:type="fixed"/>
        <w:tblLook w:val="0000" w:firstRow="0" w:lastRow="0" w:firstColumn="0" w:lastColumn="0" w:noHBand="0" w:noVBand="0"/>
      </w:tblPr>
      <w:tblGrid>
        <w:gridCol w:w="625"/>
        <w:gridCol w:w="2813"/>
        <w:gridCol w:w="30"/>
        <w:gridCol w:w="2686"/>
        <w:gridCol w:w="5596"/>
        <w:gridCol w:w="714"/>
        <w:gridCol w:w="714"/>
      </w:tblGrid>
      <w:tr w:rsidR="004E3FF0" w:rsidRPr="007F50C8" w14:paraId="26F62680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6962FCF" w14:textId="77777777" w:rsidR="004E3FF0" w:rsidRPr="007F50C8" w:rsidRDefault="004E3FF0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AB4D904" w14:textId="7EEB5C75" w:rsidR="004E3FF0" w:rsidRPr="007F50C8" w:rsidRDefault="00611301" w:rsidP="006110C5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Switching Successfully Language Turkish</w:t>
            </w:r>
          </w:p>
        </w:tc>
      </w:tr>
      <w:tr w:rsidR="004E3FF0" w:rsidRPr="007F50C8" w14:paraId="4BD6F19E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C2FD13E" w14:textId="77777777" w:rsidR="004E3FF0" w:rsidRPr="007F50C8" w:rsidRDefault="004E3FF0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7B2212" w14:textId="77777777" w:rsidR="004E3FF0" w:rsidRPr="007F50C8" w:rsidRDefault="004E3FF0" w:rsidP="006110C5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Change Settings</w:t>
            </w:r>
          </w:p>
        </w:tc>
      </w:tr>
      <w:tr w:rsidR="004E3FF0" w:rsidRPr="007F50C8" w14:paraId="120581EA" w14:textId="77777777" w:rsidTr="006110C5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0001584" w14:textId="77777777" w:rsidR="004E3FF0" w:rsidRPr="007F50C8" w:rsidRDefault="004E3FF0" w:rsidP="006110C5">
            <w:pPr>
              <w:pStyle w:val="bp"/>
              <w:jc w:val="both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E4617A2" w14:textId="0A94F961" w:rsidR="004E3FF0" w:rsidRPr="007F50C8" w:rsidRDefault="00611301" w:rsidP="006110C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A player should be able to successfully switch Turkish language in the game.</w:t>
            </w:r>
          </w:p>
        </w:tc>
      </w:tr>
      <w:tr w:rsidR="004E3FF0" w:rsidRPr="007F50C8" w14:paraId="1EF6B4FA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8559C63" w14:textId="77777777" w:rsidR="004E3FF0" w:rsidRPr="007F50C8" w:rsidRDefault="004E3FF0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618C2D2" w14:textId="741C353D" w:rsidR="004E3FF0" w:rsidRPr="007F50C8" w:rsidRDefault="00611301" w:rsidP="006110C5">
            <w:pPr>
              <w:pStyle w:val="bp"/>
              <w:rPr>
                <w:color w:val="0000FF"/>
                <w:sz w:val="20"/>
              </w:rPr>
            </w:pPr>
            <w:r w:rsidRPr="007F50C8">
              <w:rPr>
                <w:color w:val="000000"/>
                <w:sz w:val="20"/>
              </w:rPr>
              <w:t>The player must already be logged in to see the “Setting” screen.</w:t>
            </w:r>
          </w:p>
        </w:tc>
      </w:tr>
      <w:tr w:rsidR="004E3FF0" w:rsidRPr="007F50C8" w14:paraId="108F3198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989A79E" w14:textId="77777777" w:rsidR="004E3FF0" w:rsidRPr="007F50C8" w:rsidRDefault="004E3FF0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0F05F92" w14:textId="7F0E1C73" w:rsidR="004E3FF0" w:rsidRPr="007F50C8" w:rsidRDefault="00611301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“Turkish” Option selected for Language: Game of the language is turned on Turkish.</w:t>
            </w:r>
          </w:p>
        </w:tc>
      </w:tr>
      <w:tr w:rsidR="004E3FF0" w:rsidRPr="007F50C8" w14:paraId="31D4B4A6" w14:textId="77777777" w:rsidTr="006110C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06E479E" w14:textId="77777777" w:rsidR="004E3FF0" w:rsidRPr="007F50C8" w:rsidRDefault="004E3FF0" w:rsidP="006110C5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C161E0" w14:textId="2211CDA7" w:rsidR="004E3FF0" w:rsidRPr="00663043" w:rsidRDefault="003B49FE" w:rsidP="006110C5">
            <w:pPr>
              <w:pStyle w:val="bp"/>
              <w:rPr>
                <w:color w:val="000000"/>
                <w:sz w:val="20"/>
              </w:rPr>
            </w:pPr>
            <w:r w:rsidRPr="003B49FE">
              <w:rPr>
                <w:color w:val="000000"/>
                <w:sz w:val="20"/>
              </w:rPr>
              <w:t xml:space="preserve">This </w:t>
            </w:r>
            <w:r>
              <w:rPr>
                <w:color w:val="000000"/>
                <w:sz w:val="20"/>
              </w:rPr>
              <w:t>case is not implemented backend. It is implemented frontend side.</w:t>
            </w:r>
          </w:p>
        </w:tc>
      </w:tr>
      <w:tr w:rsidR="004E3FF0" w:rsidRPr="007F50C8" w14:paraId="6A993C31" w14:textId="77777777" w:rsidTr="006110C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82308B7" w14:textId="77777777" w:rsidR="004E3FF0" w:rsidRPr="007F50C8" w:rsidRDefault="004E3FF0" w:rsidP="006110C5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312281B" w14:textId="7EDBC8A9" w:rsidR="004E3FF0" w:rsidRPr="007F50C8" w:rsidRDefault="001E5C9E" w:rsidP="006110C5">
            <w:pPr>
              <w:pStyle w:val="bp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Pass</w:t>
            </w:r>
          </w:p>
        </w:tc>
      </w:tr>
      <w:tr w:rsidR="004E3FF0" w:rsidRPr="007F50C8" w14:paraId="1E8C3D8A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6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3A72056" w14:textId="77777777" w:rsidR="004E3FF0" w:rsidRPr="007F50C8" w:rsidRDefault="004E3FF0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0D904961" w14:textId="77777777" w:rsidR="004E3FF0" w:rsidRPr="007F50C8" w:rsidRDefault="004E3FF0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735BC250" w14:textId="77777777" w:rsidR="004E3FF0" w:rsidRPr="007F50C8" w:rsidRDefault="004E3FF0" w:rsidP="006110C5">
            <w:pPr>
              <w:pStyle w:val="bp"/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223A5A1F" w14:textId="77777777" w:rsidR="004E3FF0" w:rsidRPr="007F50C8" w:rsidRDefault="004E3FF0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33A00FD5" w14:textId="77777777" w:rsidR="004E3FF0" w:rsidRPr="007F50C8" w:rsidRDefault="004E3FF0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F</w:t>
            </w:r>
          </w:p>
        </w:tc>
      </w:tr>
      <w:tr w:rsidR="004E3FF0" w:rsidRPr="007F50C8" w14:paraId="7B51BA91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25" w:type="dxa"/>
            <w:tcBorders>
              <w:top w:val="single" w:sz="4" w:space="0" w:color="auto"/>
              <w:right w:val="single" w:sz="4" w:space="0" w:color="auto"/>
            </w:tcBorders>
          </w:tcPr>
          <w:p w14:paraId="0521A4D6" w14:textId="77777777" w:rsidR="004E3FF0" w:rsidRPr="000862AB" w:rsidRDefault="004E3FF0" w:rsidP="000862AB">
            <w:pPr>
              <w:pStyle w:val="proc"/>
              <w:numPr>
                <w:ilvl w:val="0"/>
                <w:numId w:val="32"/>
              </w:numPr>
              <w:rPr>
                <w:sz w:val="20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76BD6714" w14:textId="77777777" w:rsidR="004E3FF0" w:rsidRPr="007F50C8" w:rsidRDefault="004E3FF0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Click ’Settings’ button</w:t>
            </w:r>
          </w:p>
        </w:tc>
        <w:tc>
          <w:tcPr>
            <w:tcW w:w="5596" w:type="dxa"/>
          </w:tcPr>
          <w:p w14:paraId="5B285317" w14:textId="77777777" w:rsidR="004E3FF0" w:rsidRPr="007F50C8" w:rsidRDefault="004E3FF0" w:rsidP="006110C5">
            <w:pPr>
              <w:pStyle w:val="bp"/>
              <w:rPr>
                <w:sz w:val="20"/>
              </w:rPr>
            </w:pPr>
            <w:r w:rsidRPr="007F50C8">
              <w:rPr>
                <w:sz w:val="20"/>
              </w:rPr>
              <w:t>View ‘Setting’ button and click it.</w:t>
            </w:r>
          </w:p>
        </w:tc>
        <w:tc>
          <w:tcPr>
            <w:tcW w:w="714" w:type="dxa"/>
          </w:tcPr>
          <w:p w14:paraId="350877B1" w14:textId="433423E2" w:rsidR="004E3FF0" w:rsidRPr="007F50C8" w:rsidRDefault="000862AB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20E48F14" w14:textId="77777777" w:rsidR="004E3FF0" w:rsidRPr="007F50C8" w:rsidRDefault="004E3FF0" w:rsidP="006110C5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</w:p>
        </w:tc>
      </w:tr>
      <w:tr w:rsidR="004E3FF0" w:rsidRPr="007F50C8" w14:paraId="39B542BD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25" w:type="dxa"/>
            <w:tcBorders>
              <w:right w:val="single" w:sz="4" w:space="0" w:color="auto"/>
            </w:tcBorders>
          </w:tcPr>
          <w:p w14:paraId="096F57BF" w14:textId="77777777" w:rsidR="004E3FF0" w:rsidRPr="007F50C8" w:rsidRDefault="004E3FF0" w:rsidP="006110C5">
            <w:pPr>
              <w:pStyle w:val="proc"/>
              <w:rPr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auto"/>
            </w:tcBorders>
          </w:tcPr>
          <w:p w14:paraId="0F85F2A9" w14:textId="141ACBA2" w:rsidR="004E3FF0" w:rsidRPr="007F50C8" w:rsidRDefault="00611301" w:rsidP="006110C5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7F50C8">
              <w:rPr>
                <w:sz w:val="20"/>
              </w:rPr>
              <w:t>View the language options</w:t>
            </w:r>
          </w:p>
        </w:tc>
        <w:tc>
          <w:tcPr>
            <w:tcW w:w="5596" w:type="dxa"/>
          </w:tcPr>
          <w:p w14:paraId="20BB00AF" w14:textId="71187ED8" w:rsidR="004E3FF0" w:rsidRPr="007F50C8" w:rsidRDefault="004E3FF0" w:rsidP="006110C5">
            <w:pPr>
              <w:pStyle w:val="bp"/>
              <w:rPr>
                <w:sz w:val="20"/>
              </w:rPr>
            </w:pPr>
            <w:r w:rsidRPr="007F50C8">
              <w:rPr>
                <w:sz w:val="20"/>
              </w:rPr>
              <w:t xml:space="preserve">View </w:t>
            </w:r>
            <w:r w:rsidR="00611301" w:rsidRPr="007F50C8">
              <w:rPr>
                <w:sz w:val="20"/>
              </w:rPr>
              <w:t>the language options</w:t>
            </w:r>
            <w:r w:rsidRPr="007F50C8">
              <w:rPr>
                <w:sz w:val="20"/>
              </w:rPr>
              <w:t>.</w:t>
            </w:r>
          </w:p>
        </w:tc>
        <w:tc>
          <w:tcPr>
            <w:tcW w:w="714" w:type="dxa"/>
          </w:tcPr>
          <w:p w14:paraId="4115F165" w14:textId="495EE21E" w:rsidR="004E3FF0" w:rsidRPr="007F50C8" w:rsidRDefault="000862AB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01DA95E6" w14:textId="77777777" w:rsidR="004E3FF0" w:rsidRPr="007F50C8" w:rsidRDefault="004E3FF0" w:rsidP="006110C5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</w:p>
        </w:tc>
      </w:tr>
      <w:tr w:rsidR="00C41877" w:rsidRPr="007F50C8" w14:paraId="3F919232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25" w:type="dxa"/>
            <w:tcBorders>
              <w:right w:val="single" w:sz="4" w:space="0" w:color="auto"/>
            </w:tcBorders>
          </w:tcPr>
          <w:p w14:paraId="79CE309D" w14:textId="77777777" w:rsidR="00C41877" w:rsidRPr="007F50C8" w:rsidRDefault="00C41877" w:rsidP="00C41877">
            <w:pPr>
              <w:pStyle w:val="proc"/>
              <w:rPr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auto"/>
            </w:tcBorders>
          </w:tcPr>
          <w:p w14:paraId="762BF3B6" w14:textId="115D490C" w:rsidR="00C41877" w:rsidRPr="007F50C8" w:rsidRDefault="00C41877" w:rsidP="00C41877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7F50C8">
              <w:rPr>
                <w:sz w:val="20"/>
              </w:rPr>
              <w:t>Select the Turkish from the combo box</w:t>
            </w:r>
          </w:p>
        </w:tc>
        <w:tc>
          <w:tcPr>
            <w:tcW w:w="5596" w:type="dxa"/>
          </w:tcPr>
          <w:p w14:paraId="0F3196EA" w14:textId="6532C1E5" w:rsidR="00C41877" w:rsidRPr="007F50C8" w:rsidRDefault="00C41877" w:rsidP="00C41877">
            <w:pPr>
              <w:pStyle w:val="bp"/>
              <w:rPr>
                <w:sz w:val="20"/>
              </w:rPr>
            </w:pPr>
            <w:r w:rsidRPr="007F50C8">
              <w:rPr>
                <w:color w:val="000000"/>
                <w:sz w:val="20"/>
              </w:rPr>
              <w:t>Game of the language is turned on Turkish.</w:t>
            </w:r>
          </w:p>
        </w:tc>
        <w:tc>
          <w:tcPr>
            <w:tcW w:w="714" w:type="dxa"/>
          </w:tcPr>
          <w:p w14:paraId="7C7743FB" w14:textId="5614EC5F" w:rsidR="00C41877" w:rsidRPr="007F50C8" w:rsidRDefault="007732A2" w:rsidP="00C4187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P</w:t>
            </w:r>
          </w:p>
        </w:tc>
        <w:tc>
          <w:tcPr>
            <w:tcW w:w="714" w:type="dxa"/>
          </w:tcPr>
          <w:p w14:paraId="0677DE23" w14:textId="56A01365" w:rsidR="00C41877" w:rsidRPr="007F50C8" w:rsidRDefault="00C41877" w:rsidP="00C41877">
            <w:pPr>
              <w:pStyle w:val="RowHeadings"/>
              <w:spacing w:before="80" w:after="80"/>
              <w:rPr>
                <w:rFonts w:ascii="Times New Roman" w:hAnsi="Times New Roman"/>
                <w:bCs/>
                <w:sz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94"/>
        <w:tblW w:w="0" w:type="auto"/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7F50C8" w:rsidRPr="007F50C8" w14:paraId="7BFFB408" w14:textId="77777777" w:rsidTr="007F50C8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099EC02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Test Data Table</w:t>
            </w:r>
          </w:p>
        </w:tc>
      </w:tr>
      <w:tr w:rsidR="007F50C8" w:rsidRPr="007F50C8" w14:paraId="31B84BF6" w14:textId="77777777" w:rsidTr="007F50C8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AA96A9" w14:textId="77777777" w:rsidR="007F50C8" w:rsidRPr="007F50C8" w:rsidRDefault="007F50C8" w:rsidP="007F50C8">
            <w:pPr>
              <w:pStyle w:val="bp"/>
              <w:spacing w:before="0" w:after="0"/>
              <w:rPr>
                <w:b/>
                <w:color w:val="0000FF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A629FB1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4954263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D2097D2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66D348C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685AFDB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5</w:t>
            </w:r>
          </w:p>
        </w:tc>
      </w:tr>
      <w:tr w:rsidR="007F50C8" w:rsidRPr="007F50C8" w14:paraId="40940CAD" w14:textId="77777777" w:rsidTr="007F50C8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0646E953" w14:textId="77777777" w:rsidR="007F50C8" w:rsidRPr="00663043" w:rsidRDefault="007F50C8" w:rsidP="007F50C8">
            <w:pPr>
              <w:pStyle w:val="bp"/>
              <w:spacing w:before="0" w:after="0"/>
              <w:rPr>
                <w:color w:val="000000" w:themeColor="text1"/>
                <w:sz w:val="18"/>
                <w:szCs w:val="18"/>
              </w:rPr>
            </w:pPr>
            <w:r w:rsidRPr="00663043">
              <w:rPr>
                <w:color w:val="000000" w:themeColor="text1"/>
                <w:sz w:val="18"/>
                <w:szCs w:val="18"/>
              </w:rPr>
              <w:t>No Data Field</w:t>
            </w:r>
          </w:p>
        </w:tc>
        <w:tc>
          <w:tcPr>
            <w:tcW w:w="1917" w:type="dxa"/>
            <w:tcBorders>
              <w:top w:val="single" w:sz="4" w:space="0" w:color="auto"/>
            </w:tcBorders>
          </w:tcPr>
          <w:p w14:paraId="6971B72B" w14:textId="77777777" w:rsidR="007F50C8" w:rsidRPr="007F50C8" w:rsidRDefault="007F50C8" w:rsidP="007F50C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4A8CD84B" w14:textId="77777777" w:rsidR="007F50C8" w:rsidRPr="007F50C8" w:rsidRDefault="007F50C8" w:rsidP="007F50C8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18528FC3" w14:textId="77777777" w:rsidR="007F50C8" w:rsidRPr="007F50C8" w:rsidRDefault="007F50C8" w:rsidP="007F50C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3261EF80" w14:textId="77777777" w:rsidR="007F50C8" w:rsidRPr="007F50C8" w:rsidRDefault="007F50C8" w:rsidP="007F50C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722DDC29" w14:textId="77777777" w:rsidR="007F50C8" w:rsidRPr="007F50C8" w:rsidRDefault="007F50C8" w:rsidP="007F50C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646408DA" w14:textId="77777777" w:rsidR="007F50C8" w:rsidRPr="007F50C8" w:rsidRDefault="007F50C8" w:rsidP="007F50C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6CB48C0D" w14:textId="77777777" w:rsidR="007F50C8" w:rsidRPr="007F50C8" w:rsidRDefault="007F50C8" w:rsidP="007F50C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656DCE66" w14:textId="77777777" w:rsidR="007F50C8" w:rsidRPr="007F50C8" w:rsidRDefault="007F50C8" w:rsidP="007F50C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</w:tr>
    </w:tbl>
    <w:p w14:paraId="4EF41898" w14:textId="07864FB6" w:rsidR="00B144FB" w:rsidRDefault="00B144FB" w:rsidP="007F50C8">
      <w:pPr>
        <w:outlineLvl w:val="0"/>
        <w:rPr>
          <w:b/>
          <w:bCs/>
          <w:kern w:val="36"/>
          <w:sz w:val="48"/>
          <w:szCs w:val="48"/>
        </w:rPr>
      </w:pPr>
    </w:p>
    <w:p w14:paraId="0DC40A80" w14:textId="77777777" w:rsidR="001F0CEE" w:rsidRPr="00356B10" w:rsidRDefault="001F0CEE" w:rsidP="007F50C8">
      <w:pPr>
        <w:outlineLvl w:val="0"/>
        <w:rPr>
          <w:b/>
          <w:bCs/>
          <w:kern w:val="36"/>
          <w:sz w:val="48"/>
          <w:szCs w:val="48"/>
        </w:rPr>
      </w:pPr>
    </w:p>
    <w:p w14:paraId="201921CA" w14:textId="77777777" w:rsidR="00B91E06" w:rsidRDefault="00B91E06" w:rsidP="007F50C8">
      <w:pPr>
        <w:outlineLvl w:val="0"/>
        <w:rPr>
          <w:b/>
          <w:bCs/>
          <w:color w:val="000000"/>
          <w:kern w:val="36"/>
          <w:sz w:val="24"/>
          <w:szCs w:val="24"/>
        </w:rPr>
      </w:pPr>
    </w:p>
    <w:p w14:paraId="322D2223" w14:textId="77777777" w:rsidR="003B49FE" w:rsidRDefault="003B49FE" w:rsidP="00845A42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3638DE79" w14:textId="77777777" w:rsidR="003B49FE" w:rsidRDefault="003B49FE" w:rsidP="00845A42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4FB18527" w14:textId="77777777" w:rsidR="009C6C5D" w:rsidRDefault="009C6C5D" w:rsidP="00845A42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3BC89E0D" w14:textId="0378E338" w:rsidR="00B91E06" w:rsidRDefault="007F50C8" w:rsidP="00845A42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  <w:bookmarkStart w:id="3" w:name="_Toc101479036"/>
      <w:r w:rsidRPr="00845A42">
        <w:rPr>
          <w:b/>
          <w:bCs/>
          <w:color w:val="000000"/>
          <w:kern w:val="36"/>
          <w:sz w:val="24"/>
          <w:szCs w:val="24"/>
        </w:rPr>
        <w:lastRenderedPageBreak/>
        <w:t>Test Case 4: Switching Successfully Language English</w:t>
      </w:r>
      <w:bookmarkEnd w:id="3"/>
    </w:p>
    <w:p w14:paraId="0E7C2C70" w14:textId="77777777" w:rsidR="00B91E06" w:rsidRDefault="00B91E06" w:rsidP="00845A42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38BDCBCE" w14:textId="77777777" w:rsidR="00B91E06" w:rsidRDefault="00B91E06" w:rsidP="00845A42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173F04E7" w14:textId="77777777" w:rsidR="00B91E06" w:rsidRDefault="00B91E06" w:rsidP="00845A42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464A2823" w14:textId="77777777" w:rsidR="00B91E06" w:rsidRDefault="00B91E06" w:rsidP="00845A42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665CCC65" w14:textId="77777777" w:rsidR="00B91E06" w:rsidRDefault="00B91E06" w:rsidP="00845A42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195DEC69" w14:textId="4D0957E8" w:rsidR="007F50C8" w:rsidRDefault="007F50C8" w:rsidP="007F50C8">
      <w:pPr>
        <w:outlineLvl w:val="0"/>
        <w:rPr>
          <w:b/>
          <w:bCs/>
          <w:color w:val="000000"/>
          <w:kern w:val="36"/>
          <w:sz w:val="24"/>
          <w:szCs w:val="24"/>
        </w:rPr>
      </w:pPr>
    </w:p>
    <w:p w14:paraId="29E18A17" w14:textId="449AA3D9" w:rsidR="00845A42" w:rsidRPr="00845A42" w:rsidRDefault="00845A42" w:rsidP="007F50C8">
      <w:pPr>
        <w:outlineLvl w:val="0"/>
        <w:rPr>
          <w:b/>
          <w:bCs/>
          <w:kern w:val="36"/>
          <w:sz w:val="48"/>
          <w:szCs w:val="48"/>
        </w:rPr>
      </w:pPr>
    </w:p>
    <w:tbl>
      <w:tblPr>
        <w:tblpPr w:leftFromText="180" w:rightFromText="180" w:horzAnchor="margin" w:tblpY="1290"/>
        <w:tblW w:w="13178" w:type="dxa"/>
        <w:tblLayout w:type="fixed"/>
        <w:tblLook w:val="0000" w:firstRow="0" w:lastRow="0" w:firstColumn="0" w:lastColumn="0" w:noHBand="0" w:noVBand="0"/>
      </w:tblPr>
      <w:tblGrid>
        <w:gridCol w:w="805"/>
        <w:gridCol w:w="2633"/>
        <w:gridCol w:w="30"/>
        <w:gridCol w:w="2686"/>
        <w:gridCol w:w="5596"/>
        <w:gridCol w:w="714"/>
        <w:gridCol w:w="714"/>
      </w:tblGrid>
      <w:tr w:rsidR="00B91E06" w:rsidRPr="007F50C8" w14:paraId="75AE624D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C54382A" w14:textId="77777777" w:rsidR="00B91E06" w:rsidRPr="007F50C8" w:rsidRDefault="00B91E06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5FB530F" w14:textId="72093E98" w:rsidR="00B91E06" w:rsidRPr="007F50C8" w:rsidRDefault="00B91E06" w:rsidP="006110C5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Switching Successfully Language English</w:t>
            </w:r>
          </w:p>
        </w:tc>
      </w:tr>
      <w:tr w:rsidR="00B91E06" w:rsidRPr="007F50C8" w14:paraId="1322891B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FE2DD7" w14:textId="77777777" w:rsidR="00B91E06" w:rsidRPr="007F50C8" w:rsidRDefault="00B91E06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317356" w14:textId="77777777" w:rsidR="00B91E06" w:rsidRPr="007F50C8" w:rsidRDefault="00B91E06" w:rsidP="006110C5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Change Settings</w:t>
            </w:r>
          </w:p>
        </w:tc>
      </w:tr>
      <w:tr w:rsidR="00B91E06" w:rsidRPr="007F50C8" w14:paraId="63523598" w14:textId="77777777" w:rsidTr="006110C5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F282A3" w14:textId="77777777" w:rsidR="00B91E06" w:rsidRPr="007F50C8" w:rsidRDefault="00B91E06" w:rsidP="006110C5">
            <w:pPr>
              <w:pStyle w:val="bp"/>
              <w:jc w:val="both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EBDF805" w14:textId="77777777" w:rsidR="00B91E06" w:rsidRPr="007F50C8" w:rsidRDefault="00B91E06" w:rsidP="00B91E06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A player should be able to successfully switch the English language in the game.</w:t>
            </w:r>
          </w:p>
          <w:p w14:paraId="288A790A" w14:textId="0737477B" w:rsidR="00B91E06" w:rsidRPr="007F50C8" w:rsidRDefault="00B91E06" w:rsidP="006110C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  <w:tr w:rsidR="00B91E06" w:rsidRPr="007F50C8" w14:paraId="26DA48A6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3DEF490" w14:textId="77777777" w:rsidR="00B91E06" w:rsidRPr="007F50C8" w:rsidRDefault="00B91E06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592B2D" w14:textId="631DFC15" w:rsidR="00B91E06" w:rsidRPr="007F50C8" w:rsidRDefault="00B91E06" w:rsidP="00B91E06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The player must already be logged in to see the “Setting” screen.</w:t>
            </w:r>
          </w:p>
        </w:tc>
      </w:tr>
      <w:tr w:rsidR="00B91E06" w:rsidRPr="007F50C8" w14:paraId="5092CEC8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F21BFFB" w14:textId="77777777" w:rsidR="00B91E06" w:rsidRPr="007F50C8" w:rsidRDefault="00B91E06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69B88FE" w14:textId="77777777" w:rsidR="00B91E06" w:rsidRPr="007F50C8" w:rsidRDefault="00B91E06" w:rsidP="00B91E06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“English” Option selected for Language: Game of the language is turned on in English.</w:t>
            </w:r>
          </w:p>
          <w:p w14:paraId="6CCEB215" w14:textId="2EB310E2" w:rsidR="00B91E06" w:rsidRPr="007F50C8" w:rsidRDefault="00B91E06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B91E06" w:rsidRPr="007F50C8" w14:paraId="2EB5F7E0" w14:textId="77777777" w:rsidTr="006110C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B13B1F0" w14:textId="77777777" w:rsidR="00B91E06" w:rsidRPr="007F50C8" w:rsidRDefault="00B91E06" w:rsidP="006110C5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D6F37A0" w14:textId="6C4805C2" w:rsidR="00B91E06" w:rsidRPr="00663043" w:rsidRDefault="00663043" w:rsidP="006110C5">
            <w:pPr>
              <w:pStyle w:val="bp"/>
              <w:rPr>
                <w:color w:val="000000"/>
                <w:sz w:val="20"/>
              </w:rPr>
            </w:pPr>
            <w:r w:rsidRPr="00663043">
              <w:rPr>
                <w:color w:val="000000"/>
                <w:sz w:val="20"/>
              </w:rPr>
              <w:t>This case is not implemented.</w:t>
            </w:r>
          </w:p>
        </w:tc>
      </w:tr>
      <w:tr w:rsidR="00B91E06" w:rsidRPr="007F50C8" w14:paraId="6A09B706" w14:textId="77777777" w:rsidTr="006110C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5F324DE" w14:textId="77777777" w:rsidR="00B91E06" w:rsidRPr="007F50C8" w:rsidRDefault="00B91E06" w:rsidP="006110C5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BDA1FFB" w14:textId="0451AEB7" w:rsidR="00B91E06" w:rsidRPr="007F50C8" w:rsidRDefault="001E5C9E" w:rsidP="006110C5">
            <w:pPr>
              <w:pStyle w:val="bp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Pass</w:t>
            </w:r>
          </w:p>
        </w:tc>
      </w:tr>
      <w:tr w:rsidR="00B91E06" w:rsidRPr="007F50C8" w14:paraId="1FCB0CA8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8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1BF4F07" w14:textId="77777777" w:rsidR="00B91E06" w:rsidRPr="007F50C8" w:rsidRDefault="00B91E06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34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3477DF5" w14:textId="77777777" w:rsidR="00B91E06" w:rsidRPr="007F50C8" w:rsidRDefault="00B91E06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18B8059C" w14:textId="77777777" w:rsidR="00B91E06" w:rsidRPr="007F50C8" w:rsidRDefault="00B91E06" w:rsidP="006110C5">
            <w:pPr>
              <w:pStyle w:val="bp"/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66BBF0D6" w14:textId="77777777" w:rsidR="00B91E06" w:rsidRPr="007F50C8" w:rsidRDefault="00B91E06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5313204D" w14:textId="77777777" w:rsidR="00B91E06" w:rsidRPr="007F50C8" w:rsidRDefault="00B91E06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F</w:t>
            </w:r>
          </w:p>
        </w:tc>
      </w:tr>
      <w:tr w:rsidR="00FF454E" w:rsidRPr="007F50C8" w14:paraId="3062D9A8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05" w:type="dxa"/>
            <w:tcBorders>
              <w:top w:val="single" w:sz="4" w:space="0" w:color="auto"/>
              <w:right w:val="single" w:sz="4" w:space="0" w:color="auto"/>
            </w:tcBorders>
          </w:tcPr>
          <w:p w14:paraId="4BB144F9" w14:textId="77777777" w:rsidR="00FF454E" w:rsidRPr="000862AB" w:rsidRDefault="00FF454E" w:rsidP="00FF454E">
            <w:pPr>
              <w:pStyle w:val="proc"/>
              <w:numPr>
                <w:ilvl w:val="0"/>
                <w:numId w:val="33"/>
              </w:numPr>
              <w:rPr>
                <w:sz w:val="20"/>
              </w:rPr>
            </w:pP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6AAFEA48" w14:textId="77777777" w:rsidR="00FF454E" w:rsidRPr="007F50C8" w:rsidRDefault="00FF454E" w:rsidP="00FF454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Click ’Settings’ button</w:t>
            </w:r>
          </w:p>
        </w:tc>
        <w:tc>
          <w:tcPr>
            <w:tcW w:w="5596" w:type="dxa"/>
          </w:tcPr>
          <w:p w14:paraId="79BBC696" w14:textId="77777777" w:rsidR="00FF454E" w:rsidRPr="007F50C8" w:rsidRDefault="00FF454E" w:rsidP="00FF454E">
            <w:pPr>
              <w:pStyle w:val="bp"/>
              <w:rPr>
                <w:sz w:val="20"/>
              </w:rPr>
            </w:pPr>
            <w:r w:rsidRPr="007F50C8">
              <w:rPr>
                <w:sz w:val="20"/>
              </w:rPr>
              <w:t>View ‘Setting’ button and click it.</w:t>
            </w:r>
          </w:p>
        </w:tc>
        <w:tc>
          <w:tcPr>
            <w:tcW w:w="714" w:type="dxa"/>
          </w:tcPr>
          <w:p w14:paraId="33BE610E" w14:textId="69F4C5F8" w:rsidR="00FF454E" w:rsidRPr="007F50C8" w:rsidRDefault="00FF454E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299E139B" w14:textId="7053A228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</w:p>
        </w:tc>
      </w:tr>
      <w:tr w:rsidR="00FF454E" w:rsidRPr="007F50C8" w14:paraId="195553CF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05" w:type="dxa"/>
            <w:tcBorders>
              <w:right w:val="single" w:sz="4" w:space="0" w:color="auto"/>
            </w:tcBorders>
          </w:tcPr>
          <w:p w14:paraId="5B44CC49" w14:textId="77777777" w:rsidR="00FF454E" w:rsidRPr="007F50C8" w:rsidRDefault="00FF454E" w:rsidP="00FF454E">
            <w:pPr>
              <w:pStyle w:val="proc"/>
              <w:rPr>
                <w:sz w:val="20"/>
              </w:rPr>
            </w:pPr>
          </w:p>
        </w:tc>
        <w:tc>
          <w:tcPr>
            <w:tcW w:w="5349" w:type="dxa"/>
            <w:gridSpan w:val="3"/>
            <w:tcBorders>
              <w:left w:val="single" w:sz="4" w:space="0" w:color="auto"/>
            </w:tcBorders>
          </w:tcPr>
          <w:p w14:paraId="795DE695" w14:textId="77777777" w:rsidR="00FF454E" w:rsidRPr="007F50C8" w:rsidRDefault="00FF454E" w:rsidP="00FF454E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7F50C8">
              <w:rPr>
                <w:sz w:val="20"/>
              </w:rPr>
              <w:t>View the language options</w:t>
            </w:r>
          </w:p>
        </w:tc>
        <w:tc>
          <w:tcPr>
            <w:tcW w:w="5596" w:type="dxa"/>
          </w:tcPr>
          <w:p w14:paraId="2263C8B5" w14:textId="77777777" w:rsidR="00FF454E" w:rsidRPr="007F50C8" w:rsidRDefault="00FF454E" w:rsidP="00FF454E">
            <w:pPr>
              <w:pStyle w:val="bp"/>
              <w:rPr>
                <w:sz w:val="20"/>
              </w:rPr>
            </w:pPr>
            <w:r w:rsidRPr="007F50C8">
              <w:rPr>
                <w:sz w:val="20"/>
              </w:rPr>
              <w:t>View the language options.</w:t>
            </w:r>
          </w:p>
        </w:tc>
        <w:tc>
          <w:tcPr>
            <w:tcW w:w="714" w:type="dxa"/>
          </w:tcPr>
          <w:p w14:paraId="691794DA" w14:textId="6E5B98D4" w:rsidR="00FF454E" w:rsidRPr="007F50C8" w:rsidRDefault="00FF454E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48B66BE0" w14:textId="5380C95F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</w:p>
        </w:tc>
      </w:tr>
      <w:tr w:rsidR="00FF454E" w:rsidRPr="007F50C8" w14:paraId="61B35BAA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05" w:type="dxa"/>
            <w:tcBorders>
              <w:right w:val="single" w:sz="4" w:space="0" w:color="auto"/>
            </w:tcBorders>
          </w:tcPr>
          <w:p w14:paraId="797CE118" w14:textId="77777777" w:rsidR="00FF454E" w:rsidRPr="007F50C8" w:rsidRDefault="00FF454E" w:rsidP="00FF454E">
            <w:pPr>
              <w:pStyle w:val="proc"/>
              <w:rPr>
                <w:sz w:val="20"/>
              </w:rPr>
            </w:pPr>
          </w:p>
        </w:tc>
        <w:tc>
          <w:tcPr>
            <w:tcW w:w="5349" w:type="dxa"/>
            <w:gridSpan w:val="3"/>
            <w:tcBorders>
              <w:left w:val="single" w:sz="4" w:space="0" w:color="auto"/>
            </w:tcBorders>
          </w:tcPr>
          <w:p w14:paraId="46D45F10" w14:textId="354E5C64" w:rsidR="00FF454E" w:rsidRPr="007F50C8" w:rsidRDefault="00FF454E" w:rsidP="00FF454E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7F50C8">
              <w:rPr>
                <w:sz w:val="20"/>
              </w:rPr>
              <w:t>Select the English from the combo box</w:t>
            </w:r>
          </w:p>
        </w:tc>
        <w:tc>
          <w:tcPr>
            <w:tcW w:w="5596" w:type="dxa"/>
          </w:tcPr>
          <w:p w14:paraId="5C4FC0B4" w14:textId="42294E7B" w:rsidR="00FF454E" w:rsidRPr="007F50C8" w:rsidRDefault="00FF454E" w:rsidP="00FF454E">
            <w:pPr>
              <w:pStyle w:val="bp"/>
              <w:rPr>
                <w:sz w:val="20"/>
              </w:rPr>
            </w:pPr>
            <w:r w:rsidRPr="007F50C8">
              <w:rPr>
                <w:color w:val="000000"/>
                <w:sz w:val="20"/>
              </w:rPr>
              <w:t xml:space="preserve">Game of the language is turned on </w:t>
            </w:r>
            <w:r w:rsidRPr="007F50C8">
              <w:rPr>
                <w:sz w:val="20"/>
              </w:rPr>
              <w:t>English.</w:t>
            </w:r>
          </w:p>
        </w:tc>
        <w:tc>
          <w:tcPr>
            <w:tcW w:w="714" w:type="dxa"/>
          </w:tcPr>
          <w:p w14:paraId="7AA095B3" w14:textId="5213EE24" w:rsidR="00FF454E" w:rsidRPr="007F50C8" w:rsidRDefault="007732A2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P</w:t>
            </w:r>
          </w:p>
        </w:tc>
        <w:tc>
          <w:tcPr>
            <w:tcW w:w="714" w:type="dxa"/>
          </w:tcPr>
          <w:p w14:paraId="7D9BEBD6" w14:textId="449CE542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bCs/>
                <w:sz w:val="20"/>
              </w:rPr>
            </w:pPr>
          </w:p>
        </w:tc>
      </w:tr>
    </w:tbl>
    <w:p w14:paraId="003A64D1" w14:textId="2D178033" w:rsidR="00845A42" w:rsidRDefault="00845A42" w:rsidP="00727019">
      <w:pPr>
        <w:ind w:firstLine="720"/>
      </w:pPr>
    </w:p>
    <w:p w14:paraId="799DFB4B" w14:textId="3CBE5320" w:rsidR="007F50C8" w:rsidRPr="007F50C8" w:rsidRDefault="007F50C8" w:rsidP="007F50C8"/>
    <w:p w14:paraId="24ECB734" w14:textId="283D1312" w:rsidR="007F50C8" w:rsidRPr="007F50C8" w:rsidRDefault="007F50C8" w:rsidP="007F50C8"/>
    <w:tbl>
      <w:tblPr>
        <w:tblStyle w:val="TableGrid"/>
        <w:tblpPr w:leftFromText="180" w:rightFromText="180" w:vertAnchor="text" w:horzAnchor="margin" w:tblpY="-34"/>
        <w:tblW w:w="0" w:type="auto"/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7F50C8" w:rsidRPr="007F50C8" w14:paraId="78649FFF" w14:textId="77777777" w:rsidTr="007F50C8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7B290AA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Test Data Table</w:t>
            </w:r>
          </w:p>
        </w:tc>
      </w:tr>
      <w:tr w:rsidR="007F50C8" w:rsidRPr="007F50C8" w14:paraId="1409E977" w14:textId="77777777" w:rsidTr="007F50C8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75AFC76" w14:textId="77777777" w:rsidR="007F50C8" w:rsidRPr="007F50C8" w:rsidRDefault="007F50C8" w:rsidP="007F50C8">
            <w:pPr>
              <w:pStyle w:val="bp"/>
              <w:spacing w:before="0" w:after="0"/>
              <w:rPr>
                <w:b/>
                <w:color w:val="0000FF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941A68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4C5AB99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E54DFAE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15DA8C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66DF984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5</w:t>
            </w:r>
          </w:p>
        </w:tc>
      </w:tr>
      <w:tr w:rsidR="007F50C8" w:rsidRPr="007F50C8" w14:paraId="2997FC76" w14:textId="77777777" w:rsidTr="007F50C8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5B4E29A9" w14:textId="77777777" w:rsidR="007F50C8" w:rsidRPr="00663043" w:rsidRDefault="007F50C8" w:rsidP="007F50C8">
            <w:pPr>
              <w:pStyle w:val="bp"/>
              <w:spacing w:before="0" w:after="0"/>
              <w:rPr>
                <w:color w:val="000000" w:themeColor="text1"/>
                <w:sz w:val="18"/>
                <w:szCs w:val="18"/>
              </w:rPr>
            </w:pPr>
            <w:r w:rsidRPr="00663043">
              <w:rPr>
                <w:color w:val="000000" w:themeColor="text1"/>
                <w:sz w:val="18"/>
                <w:szCs w:val="18"/>
              </w:rPr>
              <w:t>No Data Field</w:t>
            </w:r>
          </w:p>
        </w:tc>
        <w:tc>
          <w:tcPr>
            <w:tcW w:w="1917" w:type="dxa"/>
            <w:tcBorders>
              <w:top w:val="single" w:sz="4" w:space="0" w:color="auto"/>
            </w:tcBorders>
          </w:tcPr>
          <w:p w14:paraId="60A11168" w14:textId="77777777" w:rsidR="007F50C8" w:rsidRPr="007F50C8" w:rsidRDefault="007F50C8" w:rsidP="007F50C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1E25BAE5" w14:textId="77777777" w:rsidR="007F50C8" w:rsidRPr="007F50C8" w:rsidRDefault="007F50C8" w:rsidP="007F50C8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287F9D30" w14:textId="77777777" w:rsidR="007F50C8" w:rsidRPr="007F50C8" w:rsidRDefault="007F50C8" w:rsidP="007F50C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42BE048B" w14:textId="77777777" w:rsidR="007F50C8" w:rsidRPr="007F50C8" w:rsidRDefault="007F50C8" w:rsidP="007F50C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0EC114A0" w14:textId="77777777" w:rsidR="007F50C8" w:rsidRPr="007F50C8" w:rsidRDefault="007F50C8" w:rsidP="007F50C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20410695" w14:textId="77777777" w:rsidR="007F50C8" w:rsidRPr="007F50C8" w:rsidRDefault="007F50C8" w:rsidP="007F50C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79A64E67" w14:textId="77777777" w:rsidR="007F50C8" w:rsidRPr="007F50C8" w:rsidRDefault="007F50C8" w:rsidP="007F50C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7C1AC22C" w14:textId="77777777" w:rsidR="007F50C8" w:rsidRPr="007F50C8" w:rsidRDefault="007F50C8" w:rsidP="007F50C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</w:tr>
    </w:tbl>
    <w:p w14:paraId="4A115076" w14:textId="15489E2E" w:rsidR="007F50C8" w:rsidRPr="007F50C8" w:rsidRDefault="007F50C8" w:rsidP="007F50C8"/>
    <w:p w14:paraId="1DE8FFFD" w14:textId="0EB14602" w:rsidR="007F50C8" w:rsidRPr="007F50C8" w:rsidRDefault="007F50C8" w:rsidP="007F50C8"/>
    <w:p w14:paraId="41D77DF0" w14:textId="03073768" w:rsidR="007F50C8" w:rsidRPr="007F50C8" w:rsidRDefault="007F50C8" w:rsidP="007F50C8"/>
    <w:p w14:paraId="6DC91136" w14:textId="55A630BD" w:rsidR="007F50C8" w:rsidRPr="007F50C8" w:rsidRDefault="007F50C8" w:rsidP="007F50C8"/>
    <w:p w14:paraId="63A8A0B1" w14:textId="5729A4EE" w:rsidR="007F50C8" w:rsidRPr="007F50C8" w:rsidRDefault="007F50C8" w:rsidP="007F50C8"/>
    <w:p w14:paraId="7AB7AEE3" w14:textId="77777777" w:rsidR="00663043" w:rsidRDefault="00663043" w:rsidP="00F22D8A">
      <w:pPr>
        <w:ind w:left="360" w:firstLine="360"/>
        <w:outlineLvl w:val="0"/>
        <w:rPr>
          <w:b/>
          <w:bCs/>
          <w:color w:val="000000"/>
        </w:rPr>
      </w:pPr>
    </w:p>
    <w:p w14:paraId="42C58E25" w14:textId="77777777" w:rsidR="00663043" w:rsidRDefault="00663043" w:rsidP="00F22D8A">
      <w:pPr>
        <w:ind w:left="360" w:firstLine="360"/>
        <w:outlineLvl w:val="0"/>
        <w:rPr>
          <w:b/>
          <w:bCs/>
          <w:color w:val="000000"/>
        </w:rPr>
      </w:pPr>
    </w:p>
    <w:p w14:paraId="67041050" w14:textId="77777777" w:rsidR="00663043" w:rsidRDefault="00663043" w:rsidP="00F22D8A">
      <w:pPr>
        <w:ind w:left="360" w:firstLine="360"/>
        <w:outlineLvl w:val="0"/>
        <w:rPr>
          <w:b/>
          <w:bCs/>
          <w:color w:val="000000"/>
        </w:rPr>
      </w:pPr>
    </w:p>
    <w:p w14:paraId="0B8B64F7" w14:textId="2FEB0AA4" w:rsidR="00F22D8A" w:rsidRDefault="00F22D8A" w:rsidP="00F22D8A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  <w:bookmarkStart w:id="4" w:name="_Toc101479037"/>
      <w:r>
        <w:rPr>
          <w:b/>
          <w:bCs/>
          <w:color w:val="000000"/>
        </w:rPr>
        <w:lastRenderedPageBreak/>
        <w:t>Test Case 5: Select Successfully Level</w:t>
      </w:r>
      <w:bookmarkEnd w:id="4"/>
    </w:p>
    <w:p w14:paraId="7DAD141F" w14:textId="77777777" w:rsidR="00F22D8A" w:rsidRDefault="00F22D8A" w:rsidP="00F22D8A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73E9D288" w14:textId="77777777" w:rsidR="00F22D8A" w:rsidRDefault="00F22D8A" w:rsidP="00F22D8A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6C3EB38C" w14:textId="77777777" w:rsidR="00F22D8A" w:rsidRDefault="00F22D8A" w:rsidP="00F22D8A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3C7B03B6" w14:textId="77777777" w:rsidR="00F22D8A" w:rsidRDefault="00F22D8A" w:rsidP="00F22D8A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564A2EB7" w14:textId="77777777" w:rsidR="00F22D8A" w:rsidRDefault="00F22D8A" w:rsidP="00F22D8A">
      <w:pPr>
        <w:outlineLvl w:val="0"/>
        <w:rPr>
          <w:b/>
          <w:bCs/>
          <w:color w:val="000000"/>
          <w:kern w:val="36"/>
          <w:sz w:val="24"/>
          <w:szCs w:val="24"/>
        </w:rPr>
      </w:pPr>
    </w:p>
    <w:p w14:paraId="76EEF4E6" w14:textId="77777777" w:rsidR="00F22D8A" w:rsidRPr="00845A42" w:rsidRDefault="00F22D8A" w:rsidP="00F22D8A">
      <w:pPr>
        <w:outlineLvl w:val="0"/>
        <w:rPr>
          <w:b/>
          <w:bCs/>
          <w:kern w:val="36"/>
          <w:sz w:val="48"/>
          <w:szCs w:val="48"/>
        </w:rPr>
      </w:pPr>
    </w:p>
    <w:tbl>
      <w:tblPr>
        <w:tblpPr w:leftFromText="180" w:rightFromText="180" w:horzAnchor="margin" w:tblpY="1290"/>
        <w:tblW w:w="13178" w:type="dxa"/>
        <w:tblLayout w:type="fixed"/>
        <w:tblLook w:val="0000" w:firstRow="0" w:lastRow="0" w:firstColumn="0" w:lastColumn="0" w:noHBand="0" w:noVBand="0"/>
      </w:tblPr>
      <w:tblGrid>
        <w:gridCol w:w="805"/>
        <w:gridCol w:w="2633"/>
        <w:gridCol w:w="30"/>
        <w:gridCol w:w="2686"/>
        <w:gridCol w:w="5596"/>
        <w:gridCol w:w="714"/>
        <w:gridCol w:w="714"/>
      </w:tblGrid>
      <w:tr w:rsidR="00F22D8A" w:rsidRPr="007F50C8" w14:paraId="670E14FF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8361444" w14:textId="77777777" w:rsidR="00F22D8A" w:rsidRPr="007F50C8" w:rsidRDefault="00F22D8A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DB44028" w14:textId="03719ED2" w:rsidR="00F22D8A" w:rsidRPr="007F50C8" w:rsidRDefault="005F7CFF" w:rsidP="005F7CFF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 w:rsidRPr="005F7CFF">
              <w:rPr>
                <w:color w:val="000000"/>
                <w:sz w:val="20"/>
                <w:szCs w:val="20"/>
              </w:rPr>
              <w:t>Select Successfully Level</w:t>
            </w:r>
          </w:p>
        </w:tc>
      </w:tr>
      <w:tr w:rsidR="00F22D8A" w:rsidRPr="007F50C8" w14:paraId="5260D455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2486C01" w14:textId="77777777" w:rsidR="00F22D8A" w:rsidRPr="007F50C8" w:rsidRDefault="00F22D8A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F643562" w14:textId="1E8C2EFC" w:rsidR="00F22D8A" w:rsidRPr="007F50C8" w:rsidRDefault="00F22D8A" w:rsidP="006110C5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Play Game Use Case</w:t>
            </w:r>
          </w:p>
        </w:tc>
      </w:tr>
      <w:tr w:rsidR="00F22D8A" w:rsidRPr="007F50C8" w14:paraId="5C5C18A8" w14:textId="77777777" w:rsidTr="006110C5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7BE91A6" w14:textId="3E357885" w:rsidR="005F7CFF" w:rsidRPr="005F7CFF" w:rsidRDefault="00F22D8A" w:rsidP="005F7CFF">
            <w:pPr>
              <w:pStyle w:val="bp"/>
              <w:jc w:val="both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Description</w:t>
            </w:r>
            <w:r w:rsidR="005F7CFF">
              <w:rPr>
                <w:b/>
                <w:sz w:val="20"/>
              </w:rPr>
              <w:t>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B5D292" w14:textId="15C2E6DE" w:rsidR="00F22D8A" w:rsidRPr="007F50C8" w:rsidRDefault="005F7CFF" w:rsidP="006110C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F7CFF">
              <w:rPr>
                <w:color w:val="000000"/>
                <w:sz w:val="20"/>
                <w:szCs w:val="20"/>
              </w:rPr>
              <w:t>A player should be able to successfully select game levels in the game.</w:t>
            </w:r>
          </w:p>
        </w:tc>
      </w:tr>
      <w:tr w:rsidR="00F22D8A" w:rsidRPr="007F50C8" w14:paraId="7FEED185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42ADB44" w14:textId="77777777" w:rsidR="00F22D8A" w:rsidRPr="007F50C8" w:rsidRDefault="00F22D8A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2AB1AC" w14:textId="3647C1EE" w:rsidR="00F22D8A" w:rsidRPr="007F50C8" w:rsidRDefault="005F7CFF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5F7CFF">
              <w:rPr>
                <w:color w:val="000000"/>
                <w:sz w:val="20"/>
                <w:szCs w:val="20"/>
              </w:rPr>
              <w:t>If it is not the first release. The player must be logged in. It is not the last level.</w:t>
            </w:r>
          </w:p>
        </w:tc>
      </w:tr>
      <w:tr w:rsidR="00F22D8A" w:rsidRPr="007F50C8" w14:paraId="22EEC074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7E8EACF" w14:textId="77777777" w:rsidR="00F22D8A" w:rsidRPr="007F50C8" w:rsidRDefault="00F22D8A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145ADE" w14:textId="25227B2C" w:rsidR="00F22D8A" w:rsidRPr="007F50C8" w:rsidRDefault="005F7CFF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5F7CFF">
              <w:rPr>
                <w:color w:val="000000"/>
                <w:sz w:val="20"/>
                <w:szCs w:val="20"/>
              </w:rPr>
              <w:t>Level successfully selected.</w:t>
            </w:r>
          </w:p>
        </w:tc>
      </w:tr>
      <w:tr w:rsidR="00F22D8A" w:rsidRPr="007F50C8" w14:paraId="0208D6C1" w14:textId="77777777" w:rsidTr="006110C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C59F8C2" w14:textId="77777777" w:rsidR="00F22D8A" w:rsidRPr="007F50C8" w:rsidRDefault="00F22D8A" w:rsidP="006110C5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DAC6C9" w14:textId="07A8A82A" w:rsidR="00F22D8A" w:rsidRPr="00663043" w:rsidRDefault="00663043" w:rsidP="006110C5">
            <w:pPr>
              <w:pStyle w:val="bp"/>
              <w:rPr>
                <w:color w:val="000000"/>
                <w:sz w:val="20"/>
              </w:rPr>
            </w:pPr>
            <w:r w:rsidRPr="00663043">
              <w:rPr>
                <w:color w:val="000000"/>
                <w:sz w:val="20"/>
              </w:rPr>
              <w:t>This case is not implemented.</w:t>
            </w:r>
          </w:p>
        </w:tc>
      </w:tr>
      <w:tr w:rsidR="00F22D8A" w:rsidRPr="007F50C8" w14:paraId="26F2594F" w14:textId="77777777" w:rsidTr="006110C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8235367" w14:textId="77777777" w:rsidR="00F22D8A" w:rsidRPr="007F50C8" w:rsidRDefault="00F22D8A" w:rsidP="006110C5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E434D1E" w14:textId="3F463AFC" w:rsidR="00F22D8A" w:rsidRPr="007F50C8" w:rsidRDefault="001E5C9E" w:rsidP="006110C5">
            <w:pPr>
              <w:pStyle w:val="bp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Pass</w:t>
            </w:r>
          </w:p>
        </w:tc>
      </w:tr>
      <w:tr w:rsidR="00F22D8A" w:rsidRPr="007F50C8" w14:paraId="6C90AD10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8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58E445" w14:textId="77777777" w:rsidR="00F22D8A" w:rsidRPr="007F50C8" w:rsidRDefault="00F22D8A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34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F3A0A39" w14:textId="77777777" w:rsidR="00F22D8A" w:rsidRPr="007F50C8" w:rsidRDefault="00F22D8A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70A720C5" w14:textId="77777777" w:rsidR="00F22D8A" w:rsidRPr="007F50C8" w:rsidRDefault="00F22D8A" w:rsidP="006110C5">
            <w:pPr>
              <w:pStyle w:val="bp"/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56A10D57" w14:textId="77777777" w:rsidR="00F22D8A" w:rsidRPr="007F50C8" w:rsidRDefault="00F22D8A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7B89B278" w14:textId="77777777" w:rsidR="00F22D8A" w:rsidRPr="007F50C8" w:rsidRDefault="00F22D8A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F</w:t>
            </w:r>
          </w:p>
        </w:tc>
      </w:tr>
      <w:tr w:rsidR="00FF454E" w:rsidRPr="007F50C8" w14:paraId="29257F64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05" w:type="dxa"/>
            <w:tcBorders>
              <w:top w:val="single" w:sz="4" w:space="0" w:color="auto"/>
              <w:right w:val="single" w:sz="4" w:space="0" w:color="auto"/>
            </w:tcBorders>
          </w:tcPr>
          <w:p w14:paraId="054C283E" w14:textId="7D7287B0" w:rsidR="00FF454E" w:rsidRPr="007F50C8" w:rsidRDefault="00FF454E" w:rsidP="00FF454E">
            <w:pPr>
              <w:pStyle w:val="proc"/>
              <w:numPr>
                <w:ilvl w:val="0"/>
                <w:numId w:val="0"/>
              </w:numPr>
              <w:ind w:left="360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55B07584" w14:textId="06EC133F" w:rsidR="00FF454E" w:rsidRPr="007F50C8" w:rsidRDefault="00FF454E" w:rsidP="00FF454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5F7CFF">
              <w:rPr>
                <w:color w:val="000000"/>
                <w:sz w:val="20"/>
                <w:szCs w:val="20"/>
              </w:rPr>
              <w:t>Click ‘Levels’ button</w:t>
            </w:r>
          </w:p>
        </w:tc>
        <w:tc>
          <w:tcPr>
            <w:tcW w:w="5596" w:type="dxa"/>
          </w:tcPr>
          <w:p w14:paraId="6D991C1F" w14:textId="4B047DCA" w:rsidR="00FF454E" w:rsidRPr="007F50C8" w:rsidRDefault="00FF454E" w:rsidP="00FF454E">
            <w:pPr>
              <w:pStyle w:val="bp"/>
              <w:rPr>
                <w:sz w:val="20"/>
              </w:rPr>
            </w:pPr>
            <w:r w:rsidRPr="007F50C8">
              <w:rPr>
                <w:sz w:val="20"/>
              </w:rPr>
              <w:t>View ‘</w:t>
            </w:r>
            <w:r w:rsidRPr="005F7CFF">
              <w:rPr>
                <w:color w:val="000000"/>
                <w:sz w:val="20"/>
              </w:rPr>
              <w:t xml:space="preserve">Level’ </w:t>
            </w:r>
            <w:r w:rsidRPr="007F50C8">
              <w:rPr>
                <w:sz w:val="20"/>
              </w:rPr>
              <w:t>button and click it.</w:t>
            </w:r>
          </w:p>
        </w:tc>
        <w:tc>
          <w:tcPr>
            <w:tcW w:w="714" w:type="dxa"/>
          </w:tcPr>
          <w:p w14:paraId="25D8C2EE" w14:textId="54A72E56" w:rsidR="00FF454E" w:rsidRPr="007F50C8" w:rsidRDefault="007732A2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07BAED12" w14:textId="61A3BAC3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</w:p>
        </w:tc>
      </w:tr>
      <w:tr w:rsidR="00FF454E" w:rsidRPr="007F50C8" w14:paraId="3C2B7069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05" w:type="dxa"/>
            <w:tcBorders>
              <w:right w:val="single" w:sz="4" w:space="0" w:color="auto"/>
            </w:tcBorders>
          </w:tcPr>
          <w:p w14:paraId="1E94ED7B" w14:textId="65B07A1E" w:rsidR="00FF454E" w:rsidRPr="000862AB" w:rsidRDefault="00FF454E" w:rsidP="00FF454E">
            <w:pPr>
              <w:pStyle w:val="proc"/>
              <w:numPr>
                <w:ilvl w:val="0"/>
                <w:numId w:val="0"/>
              </w:numPr>
              <w:ind w:left="360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5349" w:type="dxa"/>
            <w:gridSpan w:val="3"/>
            <w:tcBorders>
              <w:left w:val="single" w:sz="4" w:space="0" w:color="auto"/>
            </w:tcBorders>
          </w:tcPr>
          <w:p w14:paraId="52674C78" w14:textId="5F70C27B" w:rsidR="00FF454E" w:rsidRPr="007F50C8" w:rsidRDefault="00FF454E" w:rsidP="00FF454E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5F7CFF">
              <w:rPr>
                <w:sz w:val="20"/>
              </w:rPr>
              <w:t>View the level options</w:t>
            </w:r>
          </w:p>
        </w:tc>
        <w:tc>
          <w:tcPr>
            <w:tcW w:w="5596" w:type="dxa"/>
          </w:tcPr>
          <w:p w14:paraId="5FED67B1" w14:textId="32498F20" w:rsidR="00FF454E" w:rsidRPr="007F50C8" w:rsidRDefault="00FF454E" w:rsidP="00FF454E">
            <w:pPr>
              <w:pStyle w:val="bp"/>
              <w:rPr>
                <w:sz w:val="20"/>
              </w:rPr>
            </w:pPr>
            <w:r w:rsidRPr="007F50C8">
              <w:rPr>
                <w:sz w:val="20"/>
              </w:rPr>
              <w:t xml:space="preserve">View the </w:t>
            </w:r>
            <w:r w:rsidRPr="005F7CFF">
              <w:rPr>
                <w:color w:val="000000"/>
                <w:sz w:val="20"/>
              </w:rPr>
              <w:t xml:space="preserve">levels </w:t>
            </w:r>
            <w:r w:rsidRPr="007F50C8">
              <w:rPr>
                <w:sz w:val="20"/>
              </w:rPr>
              <w:t>options.</w:t>
            </w:r>
          </w:p>
        </w:tc>
        <w:tc>
          <w:tcPr>
            <w:tcW w:w="714" w:type="dxa"/>
          </w:tcPr>
          <w:p w14:paraId="31AFD1CF" w14:textId="2CA96944" w:rsidR="00FF454E" w:rsidRPr="007F50C8" w:rsidRDefault="007732A2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4110CA3D" w14:textId="6140A2F4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</w:p>
        </w:tc>
      </w:tr>
      <w:tr w:rsidR="00FF454E" w:rsidRPr="007F50C8" w14:paraId="74CFCA12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05" w:type="dxa"/>
            <w:tcBorders>
              <w:right w:val="single" w:sz="4" w:space="0" w:color="auto"/>
            </w:tcBorders>
          </w:tcPr>
          <w:p w14:paraId="69843559" w14:textId="2E7D9FEC" w:rsidR="00FF454E" w:rsidRPr="007F50C8" w:rsidRDefault="00FF454E" w:rsidP="00FF454E">
            <w:pPr>
              <w:pStyle w:val="proc"/>
              <w:numPr>
                <w:ilvl w:val="0"/>
                <w:numId w:val="0"/>
              </w:numPr>
              <w:ind w:left="360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5349" w:type="dxa"/>
            <w:gridSpan w:val="3"/>
            <w:tcBorders>
              <w:left w:val="single" w:sz="4" w:space="0" w:color="auto"/>
            </w:tcBorders>
          </w:tcPr>
          <w:p w14:paraId="0FFF82EF" w14:textId="2C622C72" w:rsidR="00FF454E" w:rsidRPr="007F50C8" w:rsidRDefault="00FF454E" w:rsidP="00FF454E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0862AB">
              <w:rPr>
                <w:sz w:val="20"/>
              </w:rPr>
              <w:t>Select the level from the combo box</w:t>
            </w:r>
          </w:p>
        </w:tc>
        <w:tc>
          <w:tcPr>
            <w:tcW w:w="5596" w:type="dxa"/>
          </w:tcPr>
          <w:p w14:paraId="584EB801" w14:textId="0FFC9F6F" w:rsidR="00FF454E" w:rsidRPr="007F50C8" w:rsidRDefault="00FF454E" w:rsidP="00FF454E">
            <w:pPr>
              <w:pStyle w:val="bp"/>
              <w:rPr>
                <w:sz w:val="20"/>
              </w:rPr>
            </w:pPr>
            <w:r w:rsidRPr="0038541E">
              <w:rPr>
                <w:color w:val="000000"/>
                <w:sz w:val="20"/>
              </w:rPr>
              <w:t xml:space="preserve">The level is </w:t>
            </w:r>
            <w:r>
              <w:rPr>
                <w:color w:val="000000"/>
                <w:sz w:val="20"/>
              </w:rPr>
              <w:t>selected.</w:t>
            </w:r>
          </w:p>
        </w:tc>
        <w:tc>
          <w:tcPr>
            <w:tcW w:w="714" w:type="dxa"/>
          </w:tcPr>
          <w:p w14:paraId="5EF5EC82" w14:textId="7A382F3D" w:rsidR="00FF454E" w:rsidRPr="007F50C8" w:rsidRDefault="007732A2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P</w:t>
            </w:r>
          </w:p>
        </w:tc>
        <w:tc>
          <w:tcPr>
            <w:tcW w:w="714" w:type="dxa"/>
          </w:tcPr>
          <w:p w14:paraId="1B7F1185" w14:textId="07B85BDC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bCs/>
                <w:sz w:val="20"/>
              </w:rPr>
            </w:pPr>
          </w:p>
        </w:tc>
      </w:tr>
      <w:tr w:rsidR="00FF454E" w:rsidRPr="007F50C8" w14:paraId="3962543E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05" w:type="dxa"/>
            <w:tcBorders>
              <w:right w:val="single" w:sz="4" w:space="0" w:color="auto"/>
            </w:tcBorders>
          </w:tcPr>
          <w:p w14:paraId="6CF3DBE4" w14:textId="77777777" w:rsidR="00FF454E" w:rsidRPr="007F50C8" w:rsidRDefault="00FF454E" w:rsidP="00FF454E">
            <w:pPr>
              <w:pStyle w:val="proc"/>
              <w:rPr>
                <w:sz w:val="20"/>
              </w:rPr>
            </w:pPr>
          </w:p>
        </w:tc>
        <w:tc>
          <w:tcPr>
            <w:tcW w:w="5349" w:type="dxa"/>
            <w:gridSpan w:val="3"/>
            <w:tcBorders>
              <w:left w:val="single" w:sz="4" w:space="0" w:color="auto"/>
            </w:tcBorders>
          </w:tcPr>
          <w:p w14:paraId="62479A1C" w14:textId="5F7DD668" w:rsidR="00FF454E" w:rsidRPr="000862AB" w:rsidRDefault="00FF454E" w:rsidP="00FF454E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38541E">
              <w:rPr>
                <w:sz w:val="20"/>
              </w:rPr>
              <w:t>The level is started</w:t>
            </w:r>
          </w:p>
        </w:tc>
        <w:tc>
          <w:tcPr>
            <w:tcW w:w="5596" w:type="dxa"/>
          </w:tcPr>
          <w:p w14:paraId="6FF00DBE" w14:textId="38C11FCF" w:rsidR="00FF454E" w:rsidRPr="007F50C8" w:rsidRDefault="00FF454E" w:rsidP="00FF454E">
            <w:pPr>
              <w:pStyle w:val="bp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The game is loaded for each level.</w:t>
            </w:r>
          </w:p>
        </w:tc>
        <w:tc>
          <w:tcPr>
            <w:tcW w:w="714" w:type="dxa"/>
          </w:tcPr>
          <w:p w14:paraId="674C2F9A" w14:textId="587939AF" w:rsidR="00FF454E" w:rsidRPr="007F50C8" w:rsidRDefault="007732A2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70CB1144" w14:textId="46A8CC01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bCs/>
                <w:sz w:val="20"/>
              </w:rPr>
            </w:pPr>
          </w:p>
        </w:tc>
      </w:tr>
    </w:tbl>
    <w:p w14:paraId="6287FB90" w14:textId="77777777" w:rsidR="00F22D8A" w:rsidRDefault="00F22D8A" w:rsidP="00F22D8A">
      <w:pPr>
        <w:ind w:firstLine="720"/>
      </w:pPr>
    </w:p>
    <w:p w14:paraId="15CABA3A" w14:textId="77777777" w:rsidR="00F22D8A" w:rsidRPr="007F50C8" w:rsidRDefault="00F22D8A" w:rsidP="00F22D8A"/>
    <w:tbl>
      <w:tblPr>
        <w:tblStyle w:val="TableGrid"/>
        <w:tblpPr w:leftFromText="180" w:rightFromText="180" w:vertAnchor="text" w:horzAnchor="margin" w:tblpY="62"/>
        <w:tblW w:w="0" w:type="auto"/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FB0F38" w:rsidRPr="007F50C8" w14:paraId="1052FABA" w14:textId="77777777" w:rsidTr="00FB0F38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94828D2" w14:textId="77777777" w:rsidR="00FB0F38" w:rsidRPr="007F50C8" w:rsidRDefault="00FB0F38" w:rsidP="00FB0F3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Test Data Table</w:t>
            </w:r>
          </w:p>
        </w:tc>
      </w:tr>
      <w:tr w:rsidR="00FB0F38" w:rsidRPr="007F50C8" w14:paraId="2731F69C" w14:textId="77777777" w:rsidTr="00FB0F38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695D67" w14:textId="77777777" w:rsidR="00FB0F38" w:rsidRPr="007F50C8" w:rsidRDefault="00FB0F38" w:rsidP="00FB0F38">
            <w:pPr>
              <w:pStyle w:val="bp"/>
              <w:spacing w:before="0" w:after="0"/>
              <w:rPr>
                <w:b/>
                <w:color w:val="0000FF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7311C3A" w14:textId="77777777" w:rsidR="00FB0F38" w:rsidRPr="007F50C8" w:rsidRDefault="00FB0F38" w:rsidP="00FB0F3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2148E73" w14:textId="77777777" w:rsidR="00FB0F38" w:rsidRPr="007F50C8" w:rsidRDefault="00FB0F38" w:rsidP="00FB0F3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A9A026" w14:textId="77777777" w:rsidR="00FB0F38" w:rsidRPr="007F50C8" w:rsidRDefault="00FB0F38" w:rsidP="00FB0F3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71D1DB" w14:textId="77777777" w:rsidR="00FB0F38" w:rsidRPr="007F50C8" w:rsidRDefault="00FB0F38" w:rsidP="00FB0F3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8CA8BB" w14:textId="77777777" w:rsidR="00FB0F38" w:rsidRPr="007F50C8" w:rsidRDefault="00FB0F38" w:rsidP="00FB0F3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5</w:t>
            </w:r>
          </w:p>
        </w:tc>
      </w:tr>
      <w:tr w:rsidR="00FB0F38" w:rsidRPr="007F50C8" w14:paraId="7F0FD10F" w14:textId="77777777" w:rsidTr="00FB0F38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42CE8EFF" w14:textId="77777777" w:rsidR="00FB0F38" w:rsidRPr="007F50C8" w:rsidRDefault="00FB0F38" w:rsidP="00FB0F38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  <w:r w:rsidRPr="00663043">
              <w:rPr>
                <w:color w:val="000000" w:themeColor="text1"/>
                <w:sz w:val="18"/>
                <w:szCs w:val="18"/>
              </w:rPr>
              <w:t>No Data Field</w:t>
            </w:r>
          </w:p>
        </w:tc>
        <w:tc>
          <w:tcPr>
            <w:tcW w:w="1917" w:type="dxa"/>
            <w:tcBorders>
              <w:top w:val="single" w:sz="4" w:space="0" w:color="auto"/>
            </w:tcBorders>
          </w:tcPr>
          <w:p w14:paraId="09509BB1" w14:textId="77777777" w:rsidR="00FB0F38" w:rsidRPr="007F50C8" w:rsidRDefault="00FB0F38" w:rsidP="00FB0F3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74717A9D" w14:textId="77777777" w:rsidR="00FB0F38" w:rsidRPr="007F50C8" w:rsidRDefault="00FB0F38" w:rsidP="00FB0F38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4079C468" w14:textId="77777777" w:rsidR="00FB0F38" w:rsidRPr="007F50C8" w:rsidRDefault="00FB0F38" w:rsidP="00FB0F3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1A70AEDD" w14:textId="77777777" w:rsidR="00FB0F38" w:rsidRPr="007F50C8" w:rsidRDefault="00FB0F38" w:rsidP="00FB0F3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6FF10908" w14:textId="77777777" w:rsidR="00FB0F38" w:rsidRPr="007F50C8" w:rsidRDefault="00FB0F38" w:rsidP="00FB0F3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0CF47351" w14:textId="77777777" w:rsidR="00FB0F38" w:rsidRPr="007F50C8" w:rsidRDefault="00FB0F38" w:rsidP="00FB0F3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259702AB" w14:textId="77777777" w:rsidR="007640E1" w:rsidRPr="007F50C8" w:rsidRDefault="007640E1" w:rsidP="007640E1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18F8A433" w14:textId="77777777" w:rsidR="00FB0F38" w:rsidRPr="007F50C8" w:rsidRDefault="00FB0F38" w:rsidP="00FB0F3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15BFEDBB" w14:textId="77777777" w:rsidR="00FB0F38" w:rsidRPr="007F50C8" w:rsidRDefault="00FB0F38" w:rsidP="00FB0F3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</w:tr>
    </w:tbl>
    <w:p w14:paraId="1D5700AA" w14:textId="77777777" w:rsidR="00F22D8A" w:rsidRPr="007F50C8" w:rsidRDefault="00F22D8A" w:rsidP="00F22D8A"/>
    <w:p w14:paraId="2338306A" w14:textId="77777777" w:rsidR="00F22D8A" w:rsidRPr="007F50C8" w:rsidRDefault="00F22D8A" w:rsidP="00F22D8A"/>
    <w:p w14:paraId="3DA61113" w14:textId="77777777" w:rsidR="00F22D8A" w:rsidRPr="007F50C8" w:rsidRDefault="00F22D8A" w:rsidP="00F22D8A"/>
    <w:p w14:paraId="26E9D315" w14:textId="77777777" w:rsidR="00F22D8A" w:rsidRPr="007F50C8" w:rsidRDefault="00F22D8A" w:rsidP="00F22D8A"/>
    <w:p w14:paraId="4BD4E2C1" w14:textId="77777777" w:rsidR="00663043" w:rsidRDefault="00FB0F38" w:rsidP="00C7167D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  <w:bookmarkStart w:id="5" w:name="_Toc101478305"/>
      <w:bookmarkStart w:id="6" w:name="_Toc101478642"/>
      <w:bookmarkStart w:id="7" w:name="_Toc101478701"/>
      <w:bookmarkStart w:id="8" w:name="_Toc101479038"/>
      <w:r w:rsidRPr="00FB0F38">
        <w:rPr>
          <w:b/>
          <w:bCs/>
          <w:color w:val="000000"/>
          <w:kern w:val="36"/>
          <w:sz w:val="24"/>
          <w:szCs w:val="24"/>
        </w:rPr>
        <w:t>Test</w:t>
      </w:r>
      <w:bookmarkEnd w:id="5"/>
      <w:bookmarkEnd w:id="6"/>
      <w:bookmarkEnd w:id="7"/>
      <w:bookmarkEnd w:id="8"/>
      <w:r w:rsidRPr="00FB0F38">
        <w:rPr>
          <w:b/>
          <w:bCs/>
          <w:color w:val="000000"/>
          <w:kern w:val="36"/>
          <w:sz w:val="24"/>
          <w:szCs w:val="24"/>
        </w:rPr>
        <w:t xml:space="preserve"> </w:t>
      </w:r>
    </w:p>
    <w:p w14:paraId="02A38266" w14:textId="77777777" w:rsidR="00663043" w:rsidRDefault="00663043" w:rsidP="00C7167D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62F7D21D" w14:textId="77777777" w:rsidR="00663043" w:rsidRDefault="00663043" w:rsidP="00C7167D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2C106E5E" w14:textId="70788F75" w:rsidR="008B0490" w:rsidRPr="00C7167D" w:rsidRDefault="008B0490" w:rsidP="008B0490">
      <w:pPr>
        <w:ind w:left="360" w:firstLine="360"/>
        <w:outlineLvl w:val="0"/>
        <w:rPr>
          <w:b/>
          <w:bCs/>
          <w:kern w:val="36"/>
          <w:sz w:val="48"/>
          <w:szCs w:val="48"/>
        </w:rPr>
      </w:pPr>
      <w:bookmarkStart w:id="9" w:name="_Toc101479041"/>
      <w:bookmarkStart w:id="10" w:name="_Toc101479039"/>
      <w:r w:rsidRPr="00FB0F38">
        <w:rPr>
          <w:b/>
          <w:bCs/>
          <w:color w:val="000000"/>
          <w:kern w:val="36"/>
          <w:sz w:val="24"/>
          <w:szCs w:val="24"/>
        </w:rPr>
        <w:lastRenderedPageBreak/>
        <w:t xml:space="preserve">Test Case </w:t>
      </w:r>
      <w:r>
        <w:rPr>
          <w:b/>
          <w:bCs/>
          <w:color w:val="000000"/>
          <w:kern w:val="36"/>
          <w:sz w:val="24"/>
          <w:szCs w:val="24"/>
        </w:rPr>
        <w:t>6</w:t>
      </w:r>
      <w:r w:rsidRPr="00FB0F38">
        <w:rPr>
          <w:b/>
          <w:bCs/>
          <w:color w:val="000000"/>
          <w:kern w:val="36"/>
          <w:sz w:val="24"/>
          <w:szCs w:val="24"/>
        </w:rPr>
        <w:t>:</w:t>
      </w:r>
      <w:r>
        <w:rPr>
          <w:b/>
          <w:bCs/>
          <w:color w:val="000000"/>
          <w:kern w:val="36"/>
          <w:sz w:val="24"/>
          <w:szCs w:val="24"/>
        </w:rPr>
        <w:t xml:space="preserve"> Level 1 successfully End</w:t>
      </w:r>
      <w:bookmarkEnd w:id="9"/>
    </w:p>
    <w:p w14:paraId="0D66DF8C" w14:textId="77777777" w:rsidR="008B0490" w:rsidRDefault="008B0490" w:rsidP="008B0490"/>
    <w:p w14:paraId="3E9AB7B4" w14:textId="77777777" w:rsidR="008B0490" w:rsidRDefault="008B0490" w:rsidP="008B0490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508656EC" w14:textId="77777777" w:rsidR="008B0490" w:rsidRDefault="008B0490" w:rsidP="008B0490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4CC1701A" w14:textId="77777777" w:rsidR="008B0490" w:rsidRDefault="008B0490" w:rsidP="008B0490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33F68384" w14:textId="77777777" w:rsidR="008B0490" w:rsidRDefault="008B0490" w:rsidP="008B0490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13203247" w14:textId="77777777" w:rsidR="008B0490" w:rsidRDefault="008B0490" w:rsidP="008B0490"/>
    <w:p w14:paraId="553580AB" w14:textId="77777777" w:rsidR="008B0490" w:rsidRDefault="008B0490" w:rsidP="008B0490"/>
    <w:tbl>
      <w:tblPr>
        <w:tblpPr w:leftFromText="180" w:rightFromText="180" w:horzAnchor="margin" w:tblpY="1290"/>
        <w:tblW w:w="13178" w:type="dxa"/>
        <w:tblLayout w:type="fixed"/>
        <w:tblLook w:val="0000" w:firstRow="0" w:lastRow="0" w:firstColumn="0" w:lastColumn="0" w:noHBand="0" w:noVBand="0"/>
      </w:tblPr>
      <w:tblGrid>
        <w:gridCol w:w="895"/>
        <w:gridCol w:w="2543"/>
        <w:gridCol w:w="30"/>
        <w:gridCol w:w="2686"/>
        <w:gridCol w:w="5596"/>
        <w:gridCol w:w="714"/>
        <w:gridCol w:w="714"/>
      </w:tblGrid>
      <w:tr w:rsidR="008B0490" w:rsidRPr="007F50C8" w14:paraId="7AB32853" w14:textId="77777777" w:rsidTr="003F098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09606C7" w14:textId="77777777" w:rsidR="008B0490" w:rsidRPr="007F50C8" w:rsidRDefault="008B0490" w:rsidP="003F098D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68EADED" w14:textId="2319B889" w:rsidR="008B0490" w:rsidRPr="007F50C8" w:rsidRDefault="008B0490" w:rsidP="003F098D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 w:rsidRPr="00585C54">
              <w:rPr>
                <w:color w:val="000000"/>
                <w:sz w:val="20"/>
                <w:szCs w:val="20"/>
              </w:rPr>
              <w:t>The Level</w:t>
            </w:r>
            <w:r>
              <w:rPr>
                <w:color w:val="000000"/>
                <w:sz w:val="20"/>
                <w:szCs w:val="20"/>
              </w:rPr>
              <w:t xml:space="preserve"> 1</w:t>
            </w:r>
            <w:r w:rsidRPr="00585C5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S</w:t>
            </w:r>
            <w:r w:rsidRPr="00585C54">
              <w:rPr>
                <w:color w:val="000000"/>
                <w:sz w:val="20"/>
                <w:szCs w:val="20"/>
              </w:rPr>
              <w:t>uccessfully End</w:t>
            </w:r>
          </w:p>
        </w:tc>
      </w:tr>
      <w:tr w:rsidR="008B0490" w:rsidRPr="007F50C8" w14:paraId="628484C5" w14:textId="77777777" w:rsidTr="003F098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61EEB94" w14:textId="77777777" w:rsidR="008B0490" w:rsidRPr="007F50C8" w:rsidRDefault="008B0490" w:rsidP="003F098D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B4072E5" w14:textId="77777777" w:rsidR="008B0490" w:rsidRPr="007F50C8" w:rsidRDefault="008B0490" w:rsidP="003F098D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Play Game Use Case</w:t>
            </w:r>
          </w:p>
        </w:tc>
      </w:tr>
      <w:tr w:rsidR="008B0490" w:rsidRPr="007F50C8" w14:paraId="411A68C2" w14:textId="77777777" w:rsidTr="003F098D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0E661A5" w14:textId="77777777" w:rsidR="008B0490" w:rsidRPr="007F50C8" w:rsidRDefault="008B0490" w:rsidP="003F098D">
            <w:pPr>
              <w:pStyle w:val="bp"/>
              <w:jc w:val="both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13CB5E1" w14:textId="3A869774" w:rsidR="008B0490" w:rsidRPr="007F50C8" w:rsidRDefault="008B0490" w:rsidP="003F098D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6338C3">
              <w:rPr>
                <w:color w:val="000000"/>
                <w:sz w:val="20"/>
                <w:szCs w:val="20"/>
              </w:rPr>
              <w:t>A player should be able to successfully level</w:t>
            </w:r>
            <w:r>
              <w:rPr>
                <w:color w:val="000000"/>
                <w:sz w:val="20"/>
                <w:szCs w:val="20"/>
              </w:rPr>
              <w:t xml:space="preserve"> 1</w:t>
            </w:r>
            <w:r w:rsidRPr="006338C3">
              <w:rPr>
                <w:color w:val="000000"/>
                <w:sz w:val="20"/>
                <w:szCs w:val="20"/>
              </w:rPr>
              <w:t xml:space="preserve"> in the game.</w:t>
            </w:r>
          </w:p>
        </w:tc>
      </w:tr>
      <w:tr w:rsidR="008B0490" w:rsidRPr="007F50C8" w14:paraId="6AB39E66" w14:textId="77777777" w:rsidTr="003F098D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D31A33C" w14:textId="77777777" w:rsidR="008B0490" w:rsidRPr="007F50C8" w:rsidRDefault="008B0490" w:rsidP="003F098D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44FF695" w14:textId="77777777" w:rsidR="008B0490" w:rsidRPr="007F50C8" w:rsidRDefault="008B0490" w:rsidP="003F098D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6338C3">
              <w:rPr>
                <w:color w:val="000000"/>
                <w:sz w:val="20"/>
                <w:szCs w:val="20"/>
              </w:rPr>
              <w:t>If it is not the first release. The player must be logged in.</w:t>
            </w:r>
          </w:p>
        </w:tc>
      </w:tr>
      <w:tr w:rsidR="008B0490" w:rsidRPr="007F50C8" w14:paraId="59C5C953" w14:textId="77777777" w:rsidTr="003F098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7D09AF5" w14:textId="77777777" w:rsidR="008B0490" w:rsidRPr="007F50C8" w:rsidRDefault="008B0490" w:rsidP="003F098D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69125CB" w14:textId="77777777" w:rsidR="008B0490" w:rsidRPr="008B0490" w:rsidRDefault="008B0490" w:rsidP="008B0490">
            <w:pPr>
              <w:pStyle w:val="bp"/>
              <w:spacing w:before="0" w:after="0"/>
              <w:rPr>
                <w:color w:val="000000"/>
                <w:sz w:val="20"/>
              </w:rPr>
            </w:pPr>
            <w:r w:rsidRPr="008B0490">
              <w:rPr>
                <w:color w:val="000000"/>
                <w:sz w:val="20"/>
              </w:rPr>
              <w:t>Level 1 successfully ended.</w:t>
            </w:r>
          </w:p>
          <w:p w14:paraId="68D54BB2" w14:textId="6BCCB037" w:rsidR="008B0490" w:rsidRPr="007F50C8" w:rsidRDefault="008B0490" w:rsidP="003F098D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8B0490" w:rsidRPr="007F50C8" w14:paraId="16DDD977" w14:textId="77777777" w:rsidTr="003F098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3C950F1" w14:textId="77777777" w:rsidR="008B0490" w:rsidRPr="007F50C8" w:rsidRDefault="008B0490" w:rsidP="003F098D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D32F496" w14:textId="5DCF55BD" w:rsidR="008B0490" w:rsidRPr="00663043" w:rsidRDefault="008B0490" w:rsidP="003F098D">
            <w:pPr>
              <w:pStyle w:val="bp"/>
              <w:rPr>
                <w:color w:val="000000"/>
                <w:sz w:val="20"/>
              </w:rPr>
            </w:pPr>
          </w:p>
        </w:tc>
      </w:tr>
      <w:tr w:rsidR="008B0490" w:rsidRPr="007F50C8" w14:paraId="0DC369B9" w14:textId="77777777" w:rsidTr="003F098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7EC5BD5" w14:textId="77777777" w:rsidR="008B0490" w:rsidRPr="007F50C8" w:rsidRDefault="008B0490" w:rsidP="003F098D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18BDDA9" w14:textId="77777777" w:rsidR="008B0490" w:rsidRPr="007F50C8" w:rsidRDefault="008B0490" w:rsidP="003F098D">
            <w:pPr>
              <w:pStyle w:val="bp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Pass</w:t>
            </w:r>
          </w:p>
        </w:tc>
      </w:tr>
      <w:tr w:rsidR="008B0490" w:rsidRPr="007F50C8" w14:paraId="469CFA4F" w14:textId="77777777" w:rsidTr="003F098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89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CBBA312" w14:textId="77777777" w:rsidR="008B0490" w:rsidRPr="007F50C8" w:rsidRDefault="008B0490" w:rsidP="003F098D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656B9A3E" w14:textId="77777777" w:rsidR="008B0490" w:rsidRPr="007F50C8" w:rsidRDefault="008B0490" w:rsidP="003F098D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6C0918E8" w14:textId="77777777" w:rsidR="008B0490" w:rsidRPr="007F50C8" w:rsidRDefault="008B0490" w:rsidP="003F098D">
            <w:pPr>
              <w:pStyle w:val="bp"/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340D7B10" w14:textId="77777777" w:rsidR="008B0490" w:rsidRPr="007F50C8" w:rsidRDefault="008B0490" w:rsidP="003F098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0436D52E" w14:textId="77777777" w:rsidR="008B0490" w:rsidRPr="007F50C8" w:rsidRDefault="008B0490" w:rsidP="003F098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F</w:t>
            </w:r>
          </w:p>
        </w:tc>
      </w:tr>
      <w:tr w:rsidR="008B0490" w:rsidRPr="007F50C8" w14:paraId="760C0A23" w14:textId="77777777" w:rsidTr="003F098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95" w:type="dxa"/>
            <w:tcBorders>
              <w:top w:val="single" w:sz="4" w:space="0" w:color="auto"/>
              <w:right w:val="single" w:sz="4" w:space="0" w:color="auto"/>
            </w:tcBorders>
          </w:tcPr>
          <w:p w14:paraId="0F3B962C" w14:textId="77777777" w:rsidR="008B0490" w:rsidRPr="006338C3" w:rsidRDefault="008B0490" w:rsidP="003F098D">
            <w:pPr>
              <w:pStyle w:val="proc"/>
              <w:numPr>
                <w:ilvl w:val="0"/>
                <w:numId w:val="37"/>
              </w:numPr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7BFCD7EB" w14:textId="2D2163E1" w:rsidR="008B0490" w:rsidRPr="007F50C8" w:rsidRDefault="008B0490" w:rsidP="003F098D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6338C3">
              <w:rPr>
                <w:color w:val="000000"/>
                <w:sz w:val="20"/>
                <w:szCs w:val="20"/>
              </w:rPr>
              <w:t xml:space="preserve">The level </w:t>
            </w:r>
            <w:r w:rsidR="00436F20">
              <w:rPr>
                <w:color w:val="000000"/>
                <w:sz w:val="20"/>
                <w:szCs w:val="20"/>
              </w:rPr>
              <w:t xml:space="preserve">1 </w:t>
            </w:r>
            <w:r w:rsidRPr="006338C3">
              <w:rPr>
                <w:color w:val="000000"/>
                <w:sz w:val="20"/>
                <w:szCs w:val="20"/>
              </w:rPr>
              <w:t>is started</w:t>
            </w:r>
          </w:p>
        </w:tc>
        <w:tc>
          <w:tcPr>
            <w:tcW w:w="5596" w:type="dxa"/>
          </w:tcPr>
          <w:p w14:paraId="2DF44C95" w14:textId="557A179A" w:rsidR="008B0490" w:rsidRPr="007F50C8" w:rsidRDefault="008B0490" w:rsidP="003F098D">
            <w:pPr>
              <w:pStyle w:val="bp"/>
              <w:rPr>
                <w:sz w:val="20"/>
              </w:rPr>
            </w:pPr>
            <w:r>
              <w:rPr>
                <w:sz w:val="20"/>
              </w:rPr>
              <w:t>The level</w:t>
            </w:r>
            <w:r w:rsidR="00436F20">
              <w:rPr>
                <w:sz w:val="20"/>
              </w:rPr>
              <w:t xml:space="preserve"> 1</w:t>
            </w:r>
            <w:r>
              <w:rPr>
                <w:sz w:val="20"/>
              </w:rPr>
              <w:t xml:space="preserve"> is loaded.</w:t>
            </w:r>
          </w:p>
        </w:tc>
        <w:tc>
          <w:tcPr>
            <w:tcW w:w="714" w:type="dxa"/>
          </w:tcPr>
          <w:p w14:paraId="102AAD80" w14:textId="77777777" w:rsidR="008B0490" w:rsidRPr="007F50C8" w:rsidRDefault="008B0490" w:rsidP="003F098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504EB1E9" w14:textId="77777777" w:rsidR="008B0490" w:rsidRPr="007F50C8" w:rsidRDefault="008B0490" w:rsidP="003F098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8B0490" w:rsidRPr="007F50C8" w14:paraId="48AFEE38" w14:textId="77777777" w:rsidTr="003F098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95" w:type="dxa"/>
            <w:tcBorders>
              <w:top w:val="single" w:sz="4" w:space="0" w:color="auto"/>
              <w:right w:val="single" w:sz="4" w:space="0" w:color="auto"/>
            </w:tcBorders>
          </w:tcPr>
          <w:p w14:paraId="46EDE064" w14:textId="77777777" w:rsidR="008B0490" w:rsidRPr="006338C3" w:rsidRDefault="008B0490" w:rsidP="003F098D">
            <w:pPr>
              <w:pStyle w:val="proc"/>
              <w:numPr>
                <w:ilvl w:val="0"/>
                <w:numId w:val="37"/>
              </w:numPr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2EC649F3" w14:textId="77777777" w:rsidR="008B0490" w:rsidRPr="006338C3" w:rsidRDefault="008B0490" w:rsidP="003F098D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338C3">
              <w:rPr>
                <w:sz w:val="20"/>
              </w:rPr>
              <w:t>The player solve</w:t>
            </w:r>
            <w:r>
              <w:rPr>
                <w:sz w:val="20"/>
              </w:rPr>
              <w:t>s</w:t>
            </w:r>
            <w:r w:rsidRPr="006338C3">
              <w:rPr>
                <w:sz w:val="20"/>
              </w:rPr>
              <w:t xml:space="preserve"> the puzzle belonging to this level and overcomes the obstacles.</w:t>
            </w:r>
          </w:p>
        </w:tc>
        <w:tc>
          <w:tcPr>
            <w:tcW w:w="5596" w:type="dxa"/>
          </w:tcPr>
          <w:p w14:paraId="080FBF28" w14:textId="0BD7487E" w:rsidR="008B0490" w:rsidRDefault="008B0490" w:rsidP="003F098D">
            <w:pPr>
              <w:pStyle w:val="bp"/>
              <w:rPr>
                <w:sz w:val="20"/>
              </w:rPr>
            </w:pPr>
            <w:r>
              <w:rPr>
                <w:sz w:val="20"/>
              </w:rPr>
              <w:t xml:space="preserve">The obstacles are loaded right timing according to the </w:t>
            </w:r>
            <w:r w:rsidR="00436F20">
              <w:rPr>
                <w:sz w:val="20"/>
              </w:rPr>
              <w:t>level. The player reaches the key to open the door.</w:t>
            </w:r>
          </w:p>
        </w:tc>
        <w:tc>
          <w:tcPr>
            <w:tcW w:w="714" w:type="dxa"/>
          </w:tcPr>
          <w:p w14:paraId="5F2506C5" w14:textId="77777777" w:rsidR="008B0490" w:rsidRPr="007F50C8" w:rsidRDefault="008B0490" w:rsidP="003F098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2A8197F9" w14:textId="77777777" w:rsidR="008B0490" w:rsidRPr="007F50C8" w:rsidRDefault="008B0490" w:rsidP="003F098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8B0490" w:rsidRPr="007F50C8" w14:paraId="04D61D19" w14:textId="77777777" w:rsidTr="003F098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95" w:type="dxa"/>
            <w:tcBorders>
              <w:right w:val="single" w:sz="4" w:space="0" w:color="auto"/>
            </w:tcBorders>
          </w:tcPr>
          <w:p w14:paraId="2052AE1E" w14:textId="77777777" w:rsidR="008B0490" w:rsidRPr="007F50C8" w:rsidRDefault="008B0490" w:rsidP="003F098D">
            <w:pPr>
              <w:pStyle w:val="proc"/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left w:val="single" w:sz="4" w:space="0" w:color="auto"/>
            </w:tcBorders>
          </w:tcPr>
          <w:p w14:paraId="1EEE6B39" w14:textId="48C1F66F" w:rsidR="008B0490" w:rsidRPr="007F50C8" w:rsidRDefault="00A84EF3" w:rsidP="003F098D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6338C3">
              <w:rPr>
                <w:sz w:val="20"/>
              </w:rPr>
              <w:t>Re-play current level.</w:t>
            </w:r>
          </w:p>
        </w:tc>
        <w:tc>
          <w:tcPr>
            <w:tcW w:w="5596" w:type="dxa"/>
          </w:tcPr>
          <w:p w14:paraId="3B9437A2" w14:textId="77777777" w:rsidR="008B0490" w:rsidRPr="007F50C8" w:rsidRDefault="008B0490" w:rsidP="003F098D">
            <w:pPr>
              <w:pStyle w:val="bp"/>
              <w:rPr>
                <w:sz w:val="20"/>
              </w:rPr>
            </w:pPr>
            <w:r>
              <w:rPr>
                <w:color w:val="000000"/>
                <w:sz w:val="20"/>
              </w:rPr>
              <w:t>All obstacles are not overcome.</w:t>
            </w:r>
          </w:p>
        </w:tc>
        <w:tc>
          <w:tcPr>
            <w:tcW w:w="714" w:type="dxa"/>
          </w:tcPr>
          <w:p w14:paraId="40271818" w14:textId="77777777" w:rsidR="008B0490" w:rsidRPr="007F50C8" w:rsidRDefault="008B0490" w:rsidP="003F098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P</w:t>
            </w:r>
          </w:p>
        </w:tc>
        <w:tc>
          <w:tcPr>
            <w:tcW w:w="714" w:type="dxa"/>
          </w:tcPr>
          <w:p w14:paraId="36D42D2E" w14:textId="77777777" w:rsidR="008B0490" w:rsidRPr="007F50C8" w:rsidRDefault="008B0490" w:rsidP="003F098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</w:tr>
    </w:tbl>
    <w:p w14:paraId="25270454" w14:textId="77777777" w:rsidR="008B0490" w:rsidRDefault="008B0490" w:rsidP="008B0490"/>
    <w:p w14:paraId="64DDBF7D" w14:textId="77777777" w:rsidR="008B0490" w:rsidRPr="007F50C8" w:rsidRDefault="008B0490" w:rsidP="008B0490">
      <w:pPr>
        <w:tabs>
          <w:tab w:val="left" w:pos="2792"/>
        </w:tabs>
      </w:pPr>
      <w:r>
        <w:tab/>
      </w:r>
    </w:p>
    <w:p w14:paraId="2A08085C" w14:textId="77777777" w:rsidR="008B0490" w:rsidRDefault="008B0490" w:rsidP="008B0490">
      <w:pPr>
        <w:tabs>
          <w:tab w:val="left" w:pos="2792"/>
        </w:tabs>
      </w:pPr>
    </w:p>
    <w:p w14:paraId="1135851F" w14:textId="77777777" w:rsidR="008B0490" w:rsidRPr="005F7CFF" w:rsidRDefault="008B0490" w:rsidP="008B0490"/>
    <w:p w14:paraId="4D40A59E" w14:textId="77777777" w:rsidR="008B0490" w:rsidRPr="005F7CFF" w:rsidRDefault="008B0490" w:rsidP="008B0490"/>
    <w:p w14:paraId="441E7072" w14:textId="77777777" w:rsidR="008B0490" w:rsidRPr="005F7CFF" w:rsidRDefault="008B0490" w:rsidP="008B0490"/>
    <w:p w14:paraId="5ECC9B48" w14:textId="77777777" w:rsidR="008B0490" w:rsidRPr="005F7CFF" w:rsidRDefault="008B0490" w:rsidP="008B0490"/>
    <w:p w14:paraId="6A6DF923" w14:textId="77777777" w:rsidR="008B0490" w:rsidRPr="005F7CFF" w:rsidRDefault="008B0490" w:rsidP="008B0490"/>
    <w:p w14:paraId="17FBA7B5" w14:textId="77777777" w:rsidR="008B0490" w:rsidRPr="005F7CFF" w:rsidRDefault="008B0490" w:rsidP="008B0490"/>
    <w:p w14:paraId="2C5D8520" w14:textId="77777777" w:rsidR="008B0490" w:rsidRPr="005F7CFF" w:rsidRDefault="008B0490" w:rsidP="008B0490"/>
    <w:p w14:paraId="1AC8E336" w14:textId="77777777" w:rsidR="008B0490" w:rsidRPr="005F7CFF" w:rsidRDefault="008B0490" w:rsidP="008B0490"/>
    <w:p w14:paraId="27C14624" w14:textId="77777777" w:rsidR="008B0490" w:rsidRPr="005F7CFF" w:rsidRDefault="008B0490" w:rsidP="008B0490"/>
    <w:p w14:paraId="3CAC9D68" w14:textId="77777777" w:rsidR="008B0490" w:rsidRPr="005F7CFF" w:rsidRDefault="008B0490" w:rsidP="008B0490"/>
    <w:p w14:paraId="451F7FD0" w14:textId="77777777" w:rsidR="008B0490" w:rsidRPr="005F7CFF" w:rsidRDefault="008B0490" w:rsidP="008B0490"/>
    <w:p w14:paraId="64773104" w14:textId="77777777" w:rsidR="008B0490" w:rsidRPr="005F7CFF" w:rsidRDefault="008B0490" w:rsidP="008B0490"/>
    <w:p w14:paraId="4BA05A38" w14:textId="77777777" w:rsidR="008B0490" w:rsidRPr="005F7CFF" w:rsidRDefault="008B0490" w:rsidP="008B0490"/>
    <w:tbl>
      <w:tblPr>
        <w:tblStyle w:val="TableGrid"/>
        <w:tblpPr w:leftFromText="180" w:rightFromText="180" w:vertAnchor="text" w:horzAnchor="margin" w:tblpY="398"/>
        <w:tblW w:w="0" w:type="auto"/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8B0490" w:rsidRPr="007F50C8" w14:paraId="003E84EF" w14:textId="77777777" w:rsidTr="003F098D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B1E22B" w14:textId="77777777" w:rsidR="008B0490" w:rsidRPr="007F50C8" w:rsidRDefault="008B0490" w:rsidP="003F098D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Test Data Table</w:t>
            </w:r>
          </w:p>
        </w:tc>
      </w:tr>
      <w:tr w:rsidR="008B0490" w:rsidRPr="007F50C8" w14:paraId="6657FC01" w14:textId="77777777" w:rsidTr="003F098D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7E7B38" w14:textId="77777777" w:rsidR="008B0490" w:rsidRPr="007F50C8" w:rsidRDefault="008B0490" w:rsidP="003F098D">
            <w:pPr>
              <w:pStyle w:val="bp"/>
              <w:spacing w:before="0" w:after="0"/>
              <w:rPr>
                <w:b/>
                <w:color w:val="0000FF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4A0E9B" w14:textId="77777777" w:rsidR="008B0490" w:rsidRPr="007F50C8" w:rsidRDefault="008B0490" w:rsidP="003F098D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1F0A88" w14:textId="77777777" w:rsidR="008B0490" w:rsidRPr="007F50C8" w:rsidRDefault="008B0490" w:rsidP="003F098D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9E3BC0D" w14:textId="77777777" w:rsidR="008B0490" w:rsidRPr="007F50C8" w:rsidRDefault="008B0490" w:rsidP="003F098D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0B224DA" w14:textId="77777777" w:rsidR="008B0490" w:rsidRPr="007F50C8" w:rsidRDefault="008B0490" w:rsidP="003F098D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D3C88C7" w14:textId="77777777" w:rsidR="008B0490" w:rsidRPr="007F50C8" w:rsidRDefault="008B0490" w:rsidP="003F098D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5</w:t>
            </w:r>
          </w:p>
        </w:tc>
      </w:tr>
      <w:tr w:rsidR="008B0490" w:rsidRPr="007F50C8" w14:paraId="4206B296" w14:textId="77777777" w:rsidTr="003F098D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586B97AA" w14:textId="77777777" w:rsidR="008B0490" w:rsidRPr="007F50C8" w:rsidRDefault="008B0490" w:rsidP="003F098D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  <w:r w:rsidRPr="00663043">
              <w:rPr>
                <w:color w:val="000000" w:themeColor="text1"/>
                <w:sz w:val="18"/>
                <w:szCs w:val="18"/>
              </w:rPr>
              <w:t>No Data Field</w:t>
            </w:r>
          </w:p>
        </w:tc>
        <w:tc>
          <w:tcPr>
            <w:tcW w:w="1917" w:type="dxa"/>
            <w:tcBorders>
              <w:top w:val="single" w:sz="4" w:space="0" w:color="auto"/>
            </w:tcBorders>
          </w:tcPr>
          <w:p w14:paraId="32A644C7" w14:textId="77777777" w:rsidR="008B0490" w:rsidRPr="007F50C8" w:rsidRDefault="008B0490" w:rsidP="003F098D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2FA94EFA" w14:textId="77777777" w:rsidR="008B0490" w:rsidRPr="007F50C8" w:rsidRDefault="008B0490" w:rsidP="003F098D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0D4787A4" w14:textId="77777777" w:rsidR="008B0490" w:rsidRPr="007F50C8" w:rsidRDefault="008B0490" w:rsidP="003F098D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0C2B689C" w14:textId="77777777" w:rsidR="008B0490" w:rsidRPr="007F50C8" w:rsidRDefault="008B0490" w:rsidP="003F098D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7858EDD4" w14:textId="77777777" w:rsidR="008B0490" w:rsidRPr="007F50C8" w:rsidRDefault="008B0490" w:rsidP="003F098D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06A8D0F6" w14:textId="77777777" w:rsidR="008B0490" w:rsidRPr="007F50C8" w:rsidRDefault="008B0490" w:rsidP="003F098D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1565130F" w14:textId="77777777" w:rsidR="008B0490" w:rsidRPr="007F50C8" w:rsidRDefault="008B0490" w:rsidP="003F098D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6198E7EF" w14:textId="77777777" w:rsidR="008B0490" w:rsidRPr="007F50C8" w:rsidRDefault="008B0490" w:rsidP="003F098D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</w:tr>
    </w:tbl>
    <w:p w14:paraId="15FDFA83" w14:textId="77777777" w:rsidR="008B0490" w:rsidRPr="005F7CFF" w:rsidRDefault="008B0490" w:rsidP="008B0490"/>
    <w:p w14:paraId="4B803B25" w14:textId="77777777" w:rsidR="008B0490" w:rsidRPr="005F7CFF" w:rsidRDefault="008B0490" w:rsidP="008B0490"/>
    <w:p w14:paraId="1169E631" w14:textId="77777777" w:rsidR="008B0490" w:rsidRPr="005F7CFF" w:rsidRDefault="008B0490" w:rsidP="008B0490"/>
    <w:p w14:paraId="26B0A0EC" w14:textId="77777777" w:rsidR="008B0490" w:rsidRPr="005F7CFF" w:rsidRDefault="008B0490" w:rsidP="008B0490"/>
    <w:p w14:paraId="611A3D46" w14:textId="77777777" w:rsidR="008B0490" w:rsidRDefault="008B0490" w:rsidP="008B0490"/>
    <w:p w14:paraId="46AD8178" w14:textId="77777777" w:rsidR="008B0490" w:rsidRDefault="008B0490" w:rsidP="008B0490"/>
    <w:p w14:paraId="094CA6AC" w14:textId="77777777" w:rsidR="008B0490" w:rsidRPr="005F7CFF" w:rsidRDefault="008B0490" w:rsidP="008B0490"/>
    <w:p w14:paraId="5CA2D24C" w14:textId="77777777" w:rsidR="008B0490" w:rsidRPr="005F7CFF" w:rsidRDefault="008B0490" w:rsidP="008B0490"/>
    <w:p w14:paraId="6D6AA831" w14:textId="77777777" w:rsidR="008B0490" w:rsidRPr="005F7CFF" w:rsidRDefault="008B0490" w:rsidP="008B0490"/>
    <w:p w14:paraId="47A29A42" w14:textId="14C452EB" w:rsidR="008B0490" w:rsidRPr="00C7167D" w:rsidRDefault="008B0490" w:rsidP="008B0490">
      <w:pPr>
        <w:ind w:left="360" w:firstLine="360"/>
        <w:outlineLvl w:val="0"/>
        <w:rPr>
          <w:b/>
          <w:bCs/>
          <w:kern w:val="36"/>
          <w:sz w:val="48"/>
          <w:szCs w:val="48"/>
        </w:rPr>
      </w:pPr>
      <w:r w:rsidRPr="00FB0F38">
        <w:rPr>
          <w:b/>
          <w:bCs/>
          <w:color w:val="000000"/>
          <w:kern w:val="36"/>
          <w:sz w:val="24"/>
          <w:szCs w:val="24"/>
        </w:rPr>
        <w:lastRenderedPageBreak/>
        <w:t xml:space="preserve">Test Case </w:t>
      </w:r>
      <w:r>
        <w:rPr>
          <w:b/>
          <w:bCs/>
          <w:color w:val="000000"/>
          <w:kern w:val="36"/>
          <w:sz w:val="24"/>
          <w:szCs w:val="24"/>
        </w:rPr>
        <w:t>7</w:t>
      </w:r>
      <w:r w:rsidRPr="00FB0F38">
        <w:rPr>
          <w:b/>
          <w:bCs/>
          <w:color w:val="000000"/>
          <w:kern w:val="36"/>
          <w:sz w:val="24"/>
          <w:szCs w:val="24"/>
        </w:rPr>
        <w:t>:</w:t>
      </w:r>
      <w:r>
        <w:rPr>
          <w:b/>
          <w:bCs/>
          <w:color w:val="000000"/>
          <w:kern w:val="36"/>
          <w:sz w:val="24"/>
          <w:szCs w:val="24"/>
        </w:rPr>
        <w:t xml:space="preserve"> Level </w:t>
      </w:r>
      <w:r w:rsidR="00A96C83">
        <w:rPr>
          <w:b/>
          <w:bCs/>
          <w:color w:val="000000"/>
          <w:kern w:val="36"/>
          <w:sz w:val="24"/>
          <w:szCs w:val="24"/>
        </w:rPr>
        <w:t>2</w:t>
      </w:r>
      <w:r>
        <w:rPr>
          <w:b/>
          <w:bCs/>
          <w:color w:val="000000"/>
          <w:kern w:val="36"/>
          <w:sz w:val="24"/>
          <w:szCs w:val="24"/>
        </w:rPr>
        <w:t xml:space="preserve"> successfully End</w:t>
      </w:r>
    </w:p>
    <w:p w14:paraId="4404A926" w14:textId="77777777" w:rsidR="008B0490" w:rsidRDefault="008B0490" w:rsidP="008B0490"/>
    <w:p w14:paraId="01D9ED93" w14:textId="77777777" w:rsidR="008B0490" w:rsidRDefault="008B0490" w:rsidP="008B0490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207BE0EB" w14:textId="77777777" w:rsidR="008B0490" w:rsidRDefault="008B0490" w:rsidP="008B0490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4B7059E9" w14:textId="77777777" w:rsidR="008B0490" w:rsidRDefault="008B0490" w:rsidP="008B0490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30361583" w14:textId="77777777" w:rsidR="008B0490" w:rsidRDefault="008B0490" w:rsidP="008B0490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25E42293" w14:textId="77777777" w:rsidR="008B0490" w:rsidRDefault="008B0490" w:rsidP="008B0490"/>
    <w:p w14:paraId="3C0F2F07" w14:textId="77777777" w:rsidR="008B0490" w:rsidRDefault="008B0490" w:rsidP="008B0490"/>
    <w:tbl>
      <w:tblPr>
        <w:tblpPr w:leftFromText="180" w:rightFromText="180" w:horzAnchor="margin" w:tblpY="1290"/>
        <w:tblW w:w="13178" w:type="dxa"/>
        <w:tblLayout w:type="fixed"/>
        <w:tblLook w:val="0000" w:firstRow="0" w:lastRow="0" w:firstColumn="0" w:lastColumn="0" w:noHBand="0" w:noVBand="0"/>
      </w:tblPr>
      <w:tblGrid>
        <w:gridCol w:w="895"/>
        <w:gridCol w:w="2543"/>
        <w:gridCol w:w="30"/>
        <w:gridCol w:w="2686"/>
        <w:gridCol w:w="5596"/>
        <w:gridCol w:w="714"/>
        <w:gridCol w:w="714"/>
      </w:tblGrid>
      <w:tr w:rsidR="008B0490" w:rsidRPr="007F50C8" w14:paraId="0B44C2C4" w14:textId="77777777" w:rsidTr="003F098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D8C0047" w14:textId="77777777" w:rsidR="008B0490" w:rsidRPr="007F50C8" w:rsidRDefault="008B0490" w:rsidP="003F098D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EF36A5F" w14:textId="002D6F88" w:rsidR="008B0490" w:rsidRPr="007F50C8" w:rsidRDefault="00A96C83" w:rsidP="003F098D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 w:rsidRPr="00585C54">
              <w:rPr>
                <w:color w:val="000000"/>
                <w:sz w:val="20"/>
                <w:szCs w:val="20"/>
              </w:rPr>
              <w:t>The Level</w:t>
            </w:r>
            <w:r>
              <w:rPr>
                <w:color w:val="000000"/>
                <w:sz w:val="20"/>
                <w:szCs w:val="20"/>
              </w:rPr>
              <w:t xml:space="preserve"> 2</w:t>
            </w:r>
            <w:r w:rsidRPr="00585C5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S</w:t>
            </w:r>
            <w:r w:rsidRPr="00585C54">
              <w:rPr>
                <w:color w:val="000000"/>
                <w:sz w:val="20"/>
                <w:szCs w:val="20"/>
              </w:rPr>
              <w:t>uccessfully End</w:t>
            </w:r>
          </w:p>
        </w:tc>
      </w:tr>
      <w:tr w:rsidR="008B0490" w:rsidRPr="007F50C8" w14:paraId="28B84204" w14:textId="77777777" w:rsidTr="003F098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7F07D3E" w14:textId="77777777" w:rsidR="008B0490" w:rsidRPr="007F50C8" w:rsidRDefault="008B0490" w:rsidP="003F098D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0019B87" w14:textId="77777777" w:rsidR="008B0490" w:rsidRPr="007F50C8" w:rsidRDefault="008B0490" w:rsidP="003F098D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Play Game Use Case</w:t>
            </w:r>
          </w:p>
        </w:tc>
      </w:tr>
      <w:tr w:rsidR="008B0490" w:rsidRPr="007F50C8" w14:paraId="4858235D" w14:textId="77777777" w:rsidTr="003F098D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FC9613B" w14:textId="77777777" w:rsidR="008B0490" w:rsidRPr="007F50C8" w:rsidRDefault="008B0490" w:rsidP="003F098D">
            <w:pPr>
              <w:pStyle w:val="bp"/>
              <w:jc w:val="both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BA3DCBE" w14:textId="77777777" w:rsidR="008B0490" w:rsidRPr="007F50C8" w:rsidRDefault="008B0490" w:rsidP="003F098D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6338C3">
              <w:rPr>
                <w:color w:val="000000"/>
                <w:sz w:val="20"/>
                <w:szCs w:val="20"/>
              </w:rPr>
              <w:t>A player should be able to successfully level in the game.</w:t>
            </w:r>
          </w:p>
        </w:tc>
      </w:tr>
      <w:tr w:rsidR="008B0490" w:rsidRPr="007F50C8" w14:paraId="22C323A7" w14:textId="77777777" w:rsidTr="003F098D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851856B" w14:textId="77777777" w:rsidR="008B0490" w:rsidRPr="007F50C8" w:rsidRDefault="008B0490" w:rsidP="003F098D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784385" w14:textId="5F6DC3D7" w:rsidR="008B0490" w:rsidRPr="007F50C8" w:rsidRDefault="00A96C83" w:rsidP="003F098D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A96C83">
              <w:rPr>
                <w:color w:val="000000"/>
                <w:sz w:val="20"/>
                <w:szCs w:val="20"/>
              </w:rPr>
              <w:t>The player must pass Level 1</w:t>
            </w:r>
          </w:p>
        </w:tc>
      </w:tr>
      <w:tr w:rsidR="008B0490" w:rsidRPr="007F50C8" w14:paraId="482EE38C" w14:textId="77777777" w:rsidTr="003F098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33B8B72" w14:textId="77777777" w:rsidR="008B0490" w:rsidRPr="007F50C8" w:rsidRDefault="008B0490" w:rsidP="003F098D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E615CB9" w14:textId="1426F522" w:rsidR="008B0490" w:rsidRPr="00A96C83" w:rsidRDefault="00A96C83" w:rsidP="00A96C83">
            <w:pPr>
              <w:pStyle w:val="bp"/>
              <w:spacing w:before="0" w:after="0"/>
              <w:rPr>
                <w:color w:val="000000"/>
                <w:sz w:val="20"/>
              </w:rPr>
            </w:pPr>
            <w:r w:rsidRPr="008B0490">
              <w:rPr>
                <w:color w:val="000000"/>
                <w:sz w:val="20"/>
              </w:rPr>
              <w:t xml:space="preserve">Level </w:t>
            </w:r>
            <w:r>
              <w:rPr>
                <w:color w:val="000000"/>
                <w:sz w:val="20"/>
              </w:rPr>
              <w:t>2</w:t>
            </w:r>
            <w:r w:rsidRPr="008B0490">
              <w:rPr>
                <w:color w:val="000000"/>
                <w:sz w:val="20"/>
              </w:rPr>
              <w:t xml:space="preserve"> successfully ended.</w:t>
            </w:r>
          </w:p>
        </w:tc>
      </w:tr>
      <w:tr w:rsidR="008B0490" w:rsidRPr="007F50C8" w14:paraId="02D69C6C" w14:textId="77777777" w:rsidTr="003F098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DC507E" w14:textId="77777777" w:rsidR="008B0490" w:rsidRPr="007F50C8" w:rsidRDefault="008B0490" w:rsidP="003F098D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408DB6D" w14:textId="7DAA1A84" w:rsidR="008B0490" w:rsidRPr="00663043" w:rsidRDefault="008B0490" w:rsidP="003F098D">
            <w:pPr>
              <w:pStyle w:val="bp"/>
              <w:rPr>
                <w:color w:val="000000"/>
                <w:sz w:val="20"/>
              </w:rPr>
            </w:pPr>
          </w:p>
        </w:tc>
      </w:tr>
      <w:tr w:rsidR="008B0490" w:rsidRPr="007F50C8" w14:paraId="06204EBD" w14:textId="77777777" w:rsidTr="003F098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E3B9B12" w14:textId="77777777" w:rsidR="008B0490" w:rsidRPr="007F50C8" w:rsidRDefault="008B0490" w:rsidP="003F098D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FB8F874" w14:textId="77777777" w:rsidR="008B0490" w:rsidRPr="007F50C8" w:rsidRDefault="008B0490" w:rsidP="003F098D">
            <w:pPr>
              <w:pStyle w:val="bp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Pass</w:t>
            </w:r>
          </w:p>
        </w:tc>
      </w:tr>
      <w:tr w:rsidR="008B0490" w:rsidRPr="007F50C8" w14:paraId="637E74BA" w14:textId="77777777" w:rsidTr="003F098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89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0795EE9" w14:textId="77777777" w:rsidR="008B0490" w:rsidRPr="007F50C8" w:rsidRDefault="008B0490" w:rsidP="003F098D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6B3AD799" w14:textId="77777777" w:rsidR="008B0490" w:rsidRPr="007F50C8" w:rsidRDefault="008B0490" w:rsidP="003F098D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B6E094F" w14:textId="77777777" w:rsidR="008B0490" w:rsidRPr="007F50C8" w:rsidRDefault="008B0490" w:rsidP="003F098D">
            <w:pPr>
              <w:pStyle w:val="bp"/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5767F7EF" w14:textId="77777777" w:rsidR="008B0490" w:rsidRPr="007F50C8" w:rsidRDefault="008B0490" w:rsidP="003F098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4A9F7CAA" w14:textId="77777777" w:rsidR="008B0490" w:rsidRPr="007F50C8" w:rsidRDefault="008B0490" w:rsidP="003F098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F</w:t>
            </w:r>
          </w:p>
        </w:tc>
      </w:tr>
      <w:tr w:rsidR="007E4558" w:rsidRPr="007F50C8" w14:paraId="3C2F59BF" w14:textId="77777777" w:rsidTr="003F098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95" w:type="dxa"/>
            <w:tcBorders>
              <w:top w:val="single" w:sz="4" w:space="0" w:color="auto"/>
              <w:right w:val="single" w:sz="4" w:space="0" w:color="auto"/>
            </w:tcBorders>
          </w:tcPr>
          <w:p w14:paraId="0550DDCA" w14:textId="77777777" w:rsidR="007E4558" w:rsidRPr="007E4558" w:rsidRDefault="007E4558" w:rsidP="007E4558">
            <w:pPr>
              <w:pStyle w:val="proc"/>
              <w:numPr>
                <w:ilvl w:val="0"/>
                <w:numId w:val="39"/>
              </w:numPr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0A59362C" w14:textId="5264BE79" w:rsidR="007E4558" w:rsidRPr="007F50C8" w:rsidRDefault="007E4558" w:rsidP="007E455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6338C3">
              <w:rPr>
                <w:color w:val="000000"/>
                <w:sz w:val="20"/>
                <w:szCs w:val="20"/>
              </w:rPr>
              <w:t xml:space="preserve">The level </w:t>
            </w:r>
            <w:r>
              <w:rPr>
                <w:color w:val="000000"/>
                <w:sz w:val="20"/>
                <w:szCs w:val="20"/>
              </w:rPr>
              <w:t xml:space="preserve">2 </w:t>
            </w:r>
            <w:r w:rsidRPr="006338C3">
              <w:rPr>
                <w:color w:val="000000"/>
                <w:sz w:val="20"/>
                <w:szCs w:val="20"/>
              </w:rPr>
              <w:t>is started</w:t>
            </w:r>
          </w:p>
        </w:tc>
        <w:tc>
          <w:tcPr>
            <w:tcW w:w="5596" w:type="dxa"/>
          </w:tcPr>
          <w:p w14:paraId="1B7FFAC5" w14:textId="627B0754" w:rsidR="007E4558" w:rsidRPr="007F50C8" w:rsidRDefault="007E4558" w:rsidP="007E4558">
            <w:pPr>
              <w:pStyle w:val="bp"/>
              <w:rPr>
                <w:sz w:val="20"/>
              </w:rPr>
            </w:pPr>
            <w:r>
              <w:rPr>
                <w:sz w:val="20"/>
              </w:rPr>
              <w:t>The level 2 is loaded.</w:t>
            </w:r>
          </w:p>
        </w:tc>
        <w:tc>
          <w:tcPr>
            <w:tcW w:w="714" w:type="dxa"/>
          </w:tcPr>
          <w:p w14:paraId="17C427AB" w14:textId="77777777" w:rsidR="007E4558" w:rsidRPr="007F50C8" w:rsidRDefault="007E4558" w:rsidP="007E455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5B328544" w14:textId="77777777" w:rsidR="007E4558" w:rsidRPr="007F50C8" w:rsidRDefault="007E4558" w:rsidP="007E455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7E4558" w:rsidRPr="007F50C8" w14:paraId="53653564" w14:textId="77777777" w:rsidTr="003F098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95" w:type="dxa"/>
            <w:tcBorders>
              <w:top w:val="single" w:sz="4" w:space="0" w:color="auto"/>
              <w:right w:val="single" w:sz="4" w:space="0" w:color="auto"/>
            </w:tcBorders>
          </w:tcPr>
          <w:p w14:paraId="7F92B845" w14:textId="77777777" w:rsidR="007E4558" w:rsidRPr="006338C3" w:rsidRDefault="007E4558" w:rsidP="007E4558">
            <w:pPr>
              <w:pStyle w:val="proc"/>
              <w:numPr>
                <w:ilvl w:val="0"/>
                <w:numId w:val="37"/>
              </w:numPr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3AB41EA3" w14:textId="7014494B" w:rsidR="007E4558" w:rsidRPr="006338C3" w:rsidRDefault="007E4558" w:rsidP="007E4558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338C3">
              <w:rPr>
                <w:sz w:val="20"/>
              </w:rPr>
              <w:t>The player solve</w:t>
            </w:r>
            <w:r>
              <w:rPr>
                <w:sz w:val="20"/>
              </w:rPr>
              <w:t>s</w:t>
            </w:r>
            <w:r w:rsidRPr="006338C3">
              <w:rPr>
                <w:sz w:val="20"/>
              </w:rPr>
              <w:t xml:space="preserve"> the puzzle belonging </w:t>
            </w:r>
            <w:r w:rsidR="004C6345" w:rsidRPr="006338C3">
              <w:rPr>
                <w:sz w:val="20"/>
              </w:rPr>
              <w:t>to level</w:t>
            </w:r>
            <w:r>
              <w:rPr>
                <w:sz w:val="20"/>
              </w:rPr>
              <w:t xml:space="preserve"> 2</w:t>
            </w:r>
            <w:r w:rsidRPr="006338C3">
              <w:rPr>
                <w:sz w:val="20"/>
              </w:rPr>
              <w:t xml:space="preserve"> and overcomes the obstacles.</w:t>
            </w:r>
          </w:p>
        </w:tc>
        <w:tc>
          <w:tcPr>
            <w:tcW w:w="5596" w:type="dxa"/>
          </w:tcPr>
          <w:p w14:paraId="2B081886" w14:textId="7B0A3097" w:rsidR="007E4558" w:rsidRDefault="007E4558" w:rsidP="007E4558">
            <w:pPr>
              <w:pStyle w:val="bp"/>
              <w:rPr>
                <w:sz w:val="20"/>
              </w:rPr>
            </w:pPr>
            <w:r>
              <w:rPr>
                <w:sz w:val="20"/>
              </w:rPr>
              <w:t xml:space="preserve">The obstacles are loaded right timing according to the level. The player reaches </w:t>
            </w:r>
            <w:r w:rsidR="004C6345">
              <w:rPr>
                <w:sz w:val="20"/>
              </w:rPr>
              <w:t>two</w:t>
            </w:r>
            <w:r>
              <w:rPr>
                <w:sz w:val="20"/>
              </w:rPr>
              <w:t xml:space="preserve"> key</w:t>
            </w:r>
            <w:r w:rsidR="004C6345">
              <w:rPr>
                <w:sz w:val="20"/>
              </w:rPr>
              <w:t>s</w:t>
            </w:r>
            <w:r>
              <w:rPr>
                <w:sz w:val="20"/>
              </w:rPr>
              <w:t xml:space="preserve"> to open the door.</w:t>
            </w:r>
          </w:p>
        </w:tc>
        <w:tc>
          <w:tcPr>
            <w:tcW w:w="714" w:type="dxa"/>
          </w:tcPr>
          <w:p w14:paraId="70A1A731" w14:textId="77777777" w:rsidR="007E4558" w:rsidRPr="007F50C8" w:rsidRDefault="007E4558" w:rsidP="007E455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0497ECD4" w14:textId="77777777" w:rsidR="007E4558" w:rsidRPr="007F50C8" w:rsidRDefault="007E4558" w:rsidP="007E455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7E4558" w:rsidRPr="007F50C8" w14:paraId="0116DA9C" w14:textId="77777777" w:rsidTr="003F098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95" w:type="dxa"/>
            <w:tcBorders>
              <w:right w:val="single" w:sz="4" w:space="0" w:color="auto"/>
            </w:tcBorders>
          </w:tcPr>
          <w:p w14:paraId="6CBE15E4" w14:textId="77777777" w:rsidR="007E4558" w:rsidRPr="007F50C8" w:rsidRDefault="007E4558" w:rsidP="007E4558">
            <w:pPr>
              <w:pStyle w:val="proc"/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left w:val="single" w:sz="4" w:space="0" w:color="auto"/>
            </w:tcBorders>
          </w:tcPr>
          <w:p w14:paraId="535AC07E" w14:textId="0CBF2BAE" w:rsidR="007E4558" w:rsidRPr="007F50C8" w:rsidRDefault="00A84EF3" w:rsidP="007E4558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6338C3">
              <w:rPr>
                <w:sz w:val="20"/>
              </w:rPr>
              <w:t>Re-play current level.</w:t>
            </w:r>
          </w:p>
        </w:tc>
        <w:tc>
          <w:tcPr>
            <w:tcW w:w="5596" w:type="dxa"/>
          </w:tcPr>
          <w:p w14:paraId="5B977491" w14:textId="3D40913E" w:rsidR="007E4558" w:rsidRPr="007F50C8" w:rsidRDefault="007E4558" w:rsidP="007E4558">
            <w:pPr>
              <w:pStyle w:val="bp"/>
              <w:rPr>
                <w:sz w:val="20"/>
              </w:rPr>
            </w:pPr>
            <w:r>
              <w:rPr>
                <w:color w:val="000000"/>
                <w:sz w:val="20"/>
              </w:rPr>
              <w:t>All obstacles are not overcome.</w:t>
            </w:r>
          </w:p>
        </w:tc>
        <w:tc>
          <w:tcPr>
            <w:tcW w:w="714" w:type="dxa"/>
          </w:tcPr>
          <w:p w14:paraId="5C5FD3DD" w14:textId="77777777" w:rsidR="007E4558" w:rsidRPr="007F50C8" w:rsidRDefault="007E4558" w:rsidP="007E455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P</w:t>
            </w:r>
          </w:p>
        </w:tc>
        <w:tc>
          <w:tcPr>
            <w:tcW w:w="714" w:type="dxa"/>
          </w:tcPr>
          <w:p w14:paraId="634FA26B" w14:textId="77777777" w:rsidR="007E4558" w:rsidRPr="007F50C8" w:rsidRDefault="007E4558" w:rsidP="007E455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</w:tr>
    </w:tbl>
    <w:p w14:paraId="64CD5030" w14:textId="77777777" w:rsidR="008B0490" w:rsidRDefault="008B0490" w:rsidP="008B0490"/>
    <w:p w14:paraId="338A2026" w14:textId="77777777" w:rsidR="008B0490" w:rsidRPr="007F50C8" w:rsidRDefault="008B0490" w:rsidP="008B0490">
      <w:pPr>
        <w:tabs>
          <w:tab w:val="left" w:pos="2792"/>
        </w:tabs>
      </w:pPr>
      <w:r>
        <w:tab/>
      </w:r>
    </w:p>
    <w:p w14:paraId="55002786" w14:textId="77777777" w:rsidR="008B0490" w:rsidRDefault="008B0490" w:rsidP="008B0490">
      <w:pPr>
        <w:tabs>
          <w:tab w:val="left" w:pos="2792"/>
        </w:tabs>
      </w:pPr>
    </w:p>
    <w:p w14:paraId="01F911BB" w14:textId="77777777" w:rsidR="008B0490" w:rsidRPr="005F7CFF" w:rsidRDefault="008B0490" w:rsidP="008B0490"/>
    <w:p w14:paraId="4B29E270" w14:textId="77777777" w:rsidR="008B0490" w:rsidRPr="005F7CFF" w:rsidRDefault="008B0490" w:rsidP="008B0490"/>
    <w:p w14:paraId="20E0C2AD" w14:textId="77777777" w:rsidR="008B0490" w:rsidRPr="005F7CFF" w:rsidRDefault="008B0490" w:rsidP="008B0490"/>
    <w:p w14:paraId="6999251C" w14:textId="77777777" w:rsidR="008B0490" w:rsidRPr="005F7CFF" w:rsidRDefault="008B0490" w:rsidP="008B0490"/>
    <w:p w14:paraId="3331A134" w14:textId="77777777" w:rsidR="008B0490" w:rsidRPr="005F7CFF" w:rsidRDefault="008B0490" w:rsidP="008B0490"/>
    <w:p w14:paraId="12020F4D" w14:textId="77777777" w:rsidR="008B0490" w:rsidRPr="005F7CFF" w:rsidRDefault="008B0490" w:rsidP="008B0490"/>
    <w:p w14:paraId="7411B46B" w14:textId="77777777" w:rsidR="008B0490" w:rsidRPr="005F7CFF" w:rsidRDefault="008B0490" w:rsidP="008B0490"/>
    <w:p w14:paraId="66435698" w14:textId="77777777" w:rsidR="008B0490" w:rsidRPr="005F7CFF" w:rsidRDefault="008B0490" w:rsidP="008B0490"/>
    <w:p w14:paraId="405DEA72" w14:textId="77777777" w:rsidR="008B0490" w:rsidRPr="005F7CFF" w:rsidRDefault="008B0490" w:rsidP="008B0490"/>
    <w:p w14:paraId="6DF80076" w14:textId="77777777" w:rsidR="008B0490" w:rsidRPr="005F7CFF" w:rsidRDefault="008B0490" w:rsidP="008B0490"/>
    <w:p w14:paraId="5E36A208" w14:textId="77777777" w:rsidR="008B0490" w:rsidRPr="005F7CFF" w:rsidRDefault="008B0490" w:rsidP="008B0490"/>
    <w:p w14:paraId="70F2EDC9" w14:textId="77777777" w:rsidR="008B0490" w:rsidRPr="005F7CFF" w:rsidRDefault="008B0490" w:rsidP="008B0490"/>
    <w:p w14:paraId="329932E7" w14:textId="77777777" w:rsidR="008B0490" w:rsidRPr="005F7CFF" w:rsidRDefault="008B0490" w:rsidP="008B0490"/>
    <w:tbl>
      <w:tblPr>
        <w:tblStyle w:val="TableGrid"/>
        <w:tblpPr w:leftFromText="180" w:rightFromText="180" w:vertAnchor="text" w:horzAnchor="margin" w:tblpY="398"/>
        <w:tblW w:w="0" w:type="auto"/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8B0490" w:rsidRPr="007F50C8" w14:paraId="28A36864" w14:textId="77777777" w:rsidTr="003F098D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A429D90" w14:textId="77777777" w:rsidR="008B0490" w:rsidRPr="007F50C8" w:rsidRDefault="008B0490" w:rsidP="003F098D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Test Data Table</w:t>
            </w:r>
          </w:p>
        </w:tc>
      </w:tr>
      <w:tr w:rsidR="008B0490" w:rsidRPr="007F50C8" w14:paraId="308DEAC1" w14:textId="77777777" w:rsidTr="003F098D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FE89E52" w14:textId="77777777" w:rsidR="008B0490" w:rsidRPr="007F50C8" w:rsidRDefault="008B0490" w:rsidP="003F098D">
            <w:pPr>
              <w:pStyle w:val="bp"/>
              <w:spacing w:before="0" w:after="0"/>
              <w:rPr>
                <w:b/>
                <w:color w:val="0000FF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A0E6909" w14:textId="77777777" w:rsidR="008B0490" w:rsidRPr="007F50C8" w:rsidRDefault="008B0490" w:rsidP="003F098D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5E04F6A" w14:textId="77777777" w:rsidR="008B0490" w:rsidRPr="007F50C8" w:rsidRDefault="008B0490" w:rsidP="003F098D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9538AD9" w14:textId="77777777" w:rsidR="008B0490" w:rsidRPr="007F50C8" w:rsidRDefault="008B0490" w:rsidP="003F098D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5026B8B" w14:textId="77777777" w:rsidR="008B0490" w:rsidRPr="007F50C8" w:rsidRDefault="008B0490" w:rsidP="003F098D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E47CA0" w14:textId="77777777" w:rsidR="008B0490" w:rsidRPr="007F50C8" w:rsidRDefault="008B0490" w:rsidP="003F098D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5</w:t>
            </w:r>
          </w:p>
        </w:tc>
      </w:tr>
      <w:tr w:rsidR="008B0490" w:rsidRPr="007F50C8" w14:paraId="0AF5AD08" w14:textId="77777777" w:rsidTr="003F098D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4F73C5C7" w14:textId="77777777" w:rsidR="008B0490" w:rsidRPr="007F50C8" w:rsidRDefault="008B0490" w:rsidP="003F098D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  <w:r w:rsidRPr="00663043">
              <w:rPr>
                <w:color w:val="000000" w:themeColor="text1"/>
                <w:sz w:val="18"/>
                <w:szCs w:val="18"/>
              </w:rPr>
              <w:t>No Data Field</w:t>
            </w:r>
          </w:p>
        </w:tc>
        <w:tc>
          <w:tcPr>
            <w:tcW w:w="1917" w:type="dxa"/>
            <w:tcBorders>
              <w:top w:val="single" w:sz="4" w:space="0" w:color="auto"/>
            </w:tcBorders>
          </w:tcPr>
          <w:p w14:paraId="27775111" w14:textId="77777777" w:rsidR="008B0490" w:rsidRPr="007F50C8" w:rsidRDefault="008B0490" w:rsidP="003F098D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276DB0A0" w14:textId="77777777" w:rsidR="008B0490" w:rsidRPr="007F50C8" w:rsidRDefault="008B0490" w:rsidP="003F098D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361DAD7D" w14:textId="77777777" w:rsidR="008B0490" w:rsidRPr="007F50C8" w:rsidRDefault="008B0490" w:rsidP="003F098D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2B955334" w14:textId="77777777" w:rsidR="008B0490" w:rsidRPr="007F50C8" w:rsidRDefault="008B0490" w:rsidP="003F098D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1AA5AD9C" w14:textId="77777777" w:rsidR="008B0490" w:rsidRPr="007F50C8" w:rsidRDefault="008B0490" w:rsidP="003F098D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61020A98" w14:textId="77777777" w:rsidR="008B0490" w:rsidRPr="007F50C8" w:rsidRDefault="008B0490" w:rsidP="003F098D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265D49A7" w14:textId="77777777" w:rsidR="008B0490" w:rsidRPr="007F50C8" w:rsidRDefault="008B0490" w:rsidP="003F098D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63DF5CBD" w14:textId="77777777" w:rsidR="008B0490" w:rsidRPr="007F50C8" w:rsidRDefault="008B0490" w:rsidP="003F098D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</w:tr>
    </w:tbl>
    <w:p w14:paraId="741EEF4A" w14:textId="77777777" w:rsidR="008B0490" w:rsidRDefault="008B0490" w:rsidP="00C7167D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581155AB" w14:textId="77777777" w:rsidR="008B0490" w:rsidRDefault="008B0490">
      <w:pPr>
        <w:rPr>
          <w:b/>
          <w:bCs/>
          <w:color w:val="000000"/>
          <w:kern w:val="36"/>
          <w:sz w:val="24"/>
          <w:szCs w:val="24"/>
        </w:rPr>
      </w:pPr>
      <w:r>
        <w:rPr>
          <w:b/>
          <w:bCs/>
          <w:color w:val="000000"/>
          <w:kern w:val="36"/>
          <w:sz w:val="24"/>
          <w:szCs w:val="24"/>
        </w:rPr>
        <w:br w:type="page"/>
      </w:r>
    </w:p>
    <w:p w14:paraId="31F0B285" w14:textId="77777777" w:rsidR="0086569A" w:rsidRDefault="0086569A" w:rsidP="00C7167D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4921A88B" w14:textId="62FF199A" w:rsidR="0086569A" w:rsidRPr="00C7167D" w:rsidRDefault="0086569A" w:rsidP="0086569A">
      <w:pPr>
        <w:ind w:left="360" w:firstLine="360"/>
        <w:outlineLvl w:val="0"/>
        <w:rPr>
          <w:b/>
          <w:bCs/>
          <w:kern w:val="36"/>
          <w:sz w:val="48"/>
          <w:szCs w:val="48"/>
        </w:rPr>
      </w:pPr>
      <w:r w:rsidRPr="00FB0F38">
        <w:rPr>
          <w:b/>
          <w:bCs/>
          <w:color w:val="000000"/>
          <w:kern w:val="36"/>
          <w:sz w:val="24"/>
          <w:szCs w:val="24"/>
        </w:rPr>
        <w:t xml:space="preserve">Test Case </w:t>
      </w:r>
      <w:r>
        <w:rPr>
          <w:b/>
          <w:bCs/>
          <w:color w:val="000000"/>
          <w:kern w:val="36"/>
          <w:sz w:val="24"/>
          <w:szCs w:val="24"/>
        </w:rPr>
        <w:t>8</w:t>
      </w:r>
      <w:r w:rsidRPr="00FB0F38">
        <w:rPr>
          <w:b/>
          <w:bCs/>
          <w:color w:val="000000"/>
          <w:kern w:val="36"/>
          <w:sz w:val="24"/>
          <w:szCs w:val="24"/>
        </w:rPr>
        <w:t>:</w:t>
      </w:r>
      <w:r>
        <w:rPr>
          <w:b/>
          <w:bCs/>
          <w:color w:val="000000"/>
          <w:kern w:val="36"/>
          <w:sz w:val="24"/>
          <w:szCs w:val="24"/>
        </w:rPr>
        <w:t xml:space="preserve"> Level 3 successfully End</w:t>
      </w:r>
    </w:p>
    <w:p w14:paraId="2B4BB6DC" w14:textId="77777777" w:rsidR="0086569A" w:rsidRDefault="0086569A" w:rsidP="0086569A"/>
    <w:p w14:paraId="12B2F203" w14:textId="77777777" w:rsidR="0086569A" w:rsidRDefault="0086569A" w:rsidP="0086569A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75FB19A1" w14:textId="77777777" w:rsidR="0086569A" w:rsidRDefault="0086569A" w:rsidP="0086569A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3D132CB3" w14:textId="77777777" w:rsidR="0086569A" w:rsidRDefault="0086569A" w:rsidP="0086569A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23A6A892" w14:textId="77777777" w:rsidR="0086569A" w:rsidRDefault="0086569A" w:rsidP="0086569A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4B9D9ED6" w14:textId="77777777" w:rsidR="0086569A" w:rsidRDefault="0086569A" w:rsidP="0086569A"/>
    <w:p w14:paraId="78E3619D" w14:textId="77777777" w:rsidR="0086569A" w:rsidRDefault="0086569A" w:rsidP="0086569A"/>
    <w:tbl>
      <w:tblPr>
        <w:tblpPr w:leftFromText="180" w:rightFromText="180" w:horzAnchor="margin" w:tblpY="1290"/>
        <w:tblW w:w="13178" w:type="dxa"/>
        <w:tblLayout w:type="fixed"/>
        <w:tblLook w:val="0000" w:firstRow="0" w:lastRow="0" w:firstColumn="0" w:lastColumn="0" w:noHBand="0" w:noVBand="0"/>
      </w:tblPr>
      <w:tblGrid>
        <w:gridCol w:w="895"/>
        <w:gridCol w:w="2543"/>
        <w:gridCol w:w="30"/>
        <w:gridCol w:w="2686"/>
        <w:gridCol w:w="5596"/>
        <w:gridCol w:w="714"/>
        <w:gridCol w:w="714"/>
      </w:tblGrid>
      <w:tr w:rsidR="0086569A" w:rsidRPr="007F50C8" w14:paraId="45F446E7" w14:textId="77777777" w:rsidTr="008B28C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624B720" w14:textId="77777777" w:rsidR="0086569A" w:rsidRPr="007F50C8" w:rsidRDefault="0086569A" w:rsidP="008B28C2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9922078" w14:textId="04959A24" w:rsidR="0086569A" w:rsidRPr="007F50C8" w:rsidRDefault="0086569A" w:rsidP="008B28C2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 w:rsidRPr="00585C54">
              <w:rPr>
                <w:color w:val="000000"/>
                <w:sz w:val="20"/>
                <w:szCs w:val="20"/>
              </w:rPr>
              <w:t>The Level</w:t>
            </w:r>
            <w:r>
              <w:rPr>
                <w:color w:val="000000"/>
                <w:sz w:val="20"/>
                <w:szCs w:val="20"/>
              </w:rPr>
              <w:t xml:space="preserve"> 3</w:t>
            </w:r>
            <w:r w:rsidRPr="00585C5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S</w:t>
            </w:r>
            <w:r w:rsidRPr="00585C54">
              <w:rPr>
                <w:color w:val="000000"/>
                <w:sz w:val="20"/>
                <w:szCs w:val="20"/>
              </w:rPr>
              <w:t>uccessfully End</w:t>
            </w:r>
          </w:p>
        </w:tc>
      </w:tr>
      <w:tr w:rsidR="0086569A" w:rsidRPr="007F50C8" w14:paraId="2E10B0DA" w14:textId="77777777" w:rsidTr="008B28C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750E54F" w14:textId="77777777" w:rsidR="0086569A" w:rsidRPr="007F50C8" w:rsidRDefault="0086569A" w:rsidP="008B28C2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579D5EE" w14:textId="77777777" w:rsidR="0086569A" w:rsidRPr="007F50C8" w:rsidRDefault="0086569A" w:rsidP="008B28C2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Play Game Use Case</w:t>
            </w:r>
          </w:p>
        </w:tc>
      </w:tr>
      <w:tr w:rsidR="0086569A" w:rsidRPr="007F50C8" w14:paraId="0571902C" w14:textId="77777777" w:rsidTr="008B28C2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15D672C" w14:textId="77777777" w:rsidR="0086569A" w:rsidRPr="007F50C8" w:rsidRDefault="0086569A" w:rsidP="008B28C2">
            <w:pPr>
              <w:pStyle w:val="bp"/>
              <w:jc w:val="both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74BE3DF" w14:textId="77777777" w:rsidR="0086569A" w:rsidRPr="007F50C8" w:rsidRDefault="0086569A" w:rsidP="008B28C2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6338C3">
              <w:rPr>
                <w:color w:val="000000"/>
                <w:sz w:val="20"/>
                <w:szCs w:val="20"/>
              </w:rPr>
              <w:t>A player should be able to successfully level in the game.</w:t>
            </w:r>
          </w:p>
        </w:tc>
      </w:tr>
      <w:tr w:rsidR="0086569A" w:rsidRPr="007F50C8" w14:paraId="560B90CB" w14:textId="77777777" w:rsidTr="008B28C2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0B49743" w14:textId="77777777" w:rsidR="0086569A" w:rsidRPr="007F50C8" w:rsidRDefault="0086569A" w:rsidP="008B28C2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1BD6C8" w14:textId="13D12B39" w:rsidR="0086569A" w:rsidRPr="007F50C8" w:rsidRDefault="0086569A" w:rsidP="008B28C2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A96C83">
              <w:rPr>
                <w:color w:val="000000"/>
                <w:sz w:val="20"/>
                <w:szCs w:val="20"/>
              </w:rPr>
              <w:t xml:space="preserve">The player must pass Level </w:t>
            </w: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86569A" w:rsidRPr="007F50C8" w14:paraId="272886E5" w14:textId="77777777" w:rsidTr="008B28C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BEA94B" w14:textId="77777777" w:rsidR="0086569A" w:rsidRPr="007F50C8" w:rsidRDefault="0086569A" w:rsidP="008B28C2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1716B26" w14:textId="2DD5F942" w:rsidR="0086569A" w:rsidRPr="00A96C83" w:rsidRDefault="0086569A" w:rsidP="008B28C2">
            <w:pPr>
              <w:pStyle w:val="bp"/>
              <w:spacing w:before="0" w:after="0"/>
              <w:rPr>
                <w:color w:val="000000"/>
                <w:sz w:val="20"/>
              </w:rPr>
            </w:pPr>
            <w:r w:rsidRPr="008B0490">
              <w:rPr>
                <w:color w:val="000000"/>
                <w:sz w:val="20"/>
              </w:rPr>
              <w:t xml:space="preserve">Level </w:t>
            </w:r>
            <w:r>
              <w:rPr>
                <w:color w:val="000000"/>
                <w:sz w:val="20"/>
              </w:rPr>
              <w:t>3</w:t>
            </w:r>
            <w:r w:rsidRPr="008B0490">
              <w:rPr>
                <w:color w:val="000000"/>
                <w:sz w:val="20"/>
              </w:rPr>
              <w:t xml:space="preserve"> successfully ended.</w:t>
            </w:r>
          </w:p>
        </w:tc>
      </w:tr>
      <w:tr w:rsidR="0086569A" w:rsidRPr="007F50C8" w14:paraId="2AA95544" w14:textId="77777777" w:rsidTr="008B28C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8CBBCDB" w14:textId="77777777" w:rsidR="0086569A" w:rsidRPr="007F50C8" w:rsidRDefault="0086569A" w:rsidP="008B28C2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190A35" w14:textId="77777777" w:rsidR="0086569A" w:rsidRPr="00663043" w:rsidRDefault="0086569A" w:rsidP="008B28C2">
            <w:pPr>
              <w:pStyle w:val="bp"/>
              <w:rPr>
                <w:color w:val="000000"/>
                <w:sz w:val="20"/>
              </w:rPr>
            </w:pPr>
          </w:p>
        </w:tc>
      </w:tr>
      <w:tr w:rsidR="0086569A" w:rsidRPr="007F50C8" w14:paraId="7AB37C96" w14:textId="77777777" w:rsidTr="008B28C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D38EC84" w14:textId="77777777" w:rsidR="0086569A" w:rsidRPr="007F50C8" w:rsidRDefault="0086569A" w:rsidP="008B28C2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BD6637C" w14:textId="77777777" w:rsidR="0086569A" w:rsidRPr="007F50C8" w:rsidRDefault="0086569A" w:rsidP="008B28C2">
            <w:pPr>
              <w:pStyle w:val="bp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Pass</w:t>
            </w:r>
          </w:p>
        </w:tc>
      </w:tr>
      <w:tr w:rsidR="0086569A" w:rsidRPr="007F50C8" w14:paraId="713FB195" w14:textId="77777777" w:rsidTr="008B28C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89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2BF7FF3" w14:textId="77777777" w:rsidR="0086569A" w:rsidRPr="007F50C8" w:rsidRDefault="0086569A" w:rsidP="008B28C2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179C780E" w14:textId="77777777" w:rsidR="0086569A" w:rsidRPr="007F50C8" w:rsidRDefault="0086569A" w:rsidP="008B28C2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68B65E57" w14:textId="77777777" w:rsidR="0086569A" w:rsidRPr="007F50C8" w:rsidRDefault="0086569A" w:rsidP="008B28C2">
            <w:pPr>
              <w:pStyle w:val="bp"/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374E24B8" w14:textId="77777777" w:rsidR="0086569A" w:rsidRPr="007F50C8" w:rsidRDefault="0086569A" w:rsidP="008B28C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4BE37D03" w14:textId="77777777" w:rsidR="0086569A" w:rsidRPr="007F50C8" w:rsidRDefault="0086569A" w:rsidP="008B28C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F</w:t>
            </w:r>
          </w:p>
        </w:tc>
      </w:tr>
      <w:tr w:rsidR="0086569A" w:rsidRPr="007F50C8" w14:paraId="48CFA387" w14:textId="77777777" w:rsidTr="008B28C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95" w:type="dxa"/>
            <w:tcBorders>
              <w:top w:val="single" w:sz="4" w:space="0" w:color="auto"/>
              <w:right w:val="single" w:sz="4" w:space="0" w:color="auto"/>
            </w:tcBorders>
          </w:tcPr>
          <w:p w14:paraId="338C84A2" w14:textId="77777777" w:rsidR="0086569A" w:rsidRPr="007E4558" w:rsidRDefault="0086569A" w:rsidP="008B28C2">
            <w:pPr>
              <w:pStyle w:val="proc"/>
              <w:numPr>
                <w:ilvl w:val="0"/>
                <w:numId w:val="39"/>
              </w:numPr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30C91D15" w14:textId="3F6A2555" w:rsidR="0086569A" w:rsidRPr="007F50C8" w:rsidRDefault="0086569A" w:rsidP="008B28C2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6338C3">
              <w:rPr>
                <w:color w:val="000000"/>
                <w:sz w:val="20"/>
                <w:szCs w:val="20"/>
              </w:rPr>
              <w:t xml:space="preserve">The level </w:t>
            </w:r>
            <w:r>
              <w:rPr>
                <w:color w:val="000000"/>
                <w:sz w:val="20"/>
                <w:szCs w:val="20"/>
              </w:rPr>
              <w:t xml:space="preserve">3 </w:t>
            </w:r>
            <w:r w:rsidRPr="006338C3">
              <w:rPr>
                <w:color w:val="000000"/>
                <w:sz w:val="20"/>
                <w:szCs w:val="20"/>
              </w:rPr>
              <w:t>is started</w:t>
            </w:r>
          </w:p>
        </w:tc>
        <w:tc>
          <w:tcPr>
            <w:tcW w:w="5596" w:type="dxa"/>
          </w:tcPr>
          <w:p w14:paraId="2E6D8D7D" w14:textId="0F860B46" w:rsidR="0086569A" w:rsidRPr="007F50C8" w:rsidRDefault="0086569A" w:rsidP="008B28C2">
            <w:pPr>
              <w:pStyle w:val="bp"/>
              <w:rPr>
                <w:sz w:val="20"/>
              </w:rPr>
            </w:pPr>
            <w:r>
              <w:rPr>
                <w:sz w:val="20"/>
              </w:rPr>
              <w:t>The level 3 is loaded.</w:t>
            </w:r>
          </w:p>
        </w:tc>
        <w:tc>
          <w:tcPr>
            <w:tcW w:w="714" w:type="dxa"/>
          </w:tcPr>
          <w:p w14:paraId="3BD9CC9A" w14:textId="77777777" w:rsidR="0086569A" w:rsidRPr="007F50C8" w:rsidRDefault="0086569A" w:rsidP="008B28C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2D8B01C5" w14:textId="77777777" w:rsidR="0086569A" w:rsidRPr="007F50C8" w:rsidRDefault="0086569A" w:rsidP="008B28C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86569A" w:rsidRPr="007F50C8" w14:paraId="34529AFE" w14:textId="77777777" w:rsidTr="008B28C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95" w:type="dxa"/>
            <w:tcBorders>
              <w:top w:val="single" w:sz="4" w:space="0" w:color="auto"/>
              <w:right w:val="single" w:sz="4" w:space="0" w:color="auto"/>
            </w:tcBorders>
          </w:tcPr>
          <w:p w14:paraId="60C15E63" w14:textId="77777777" w:rsidR="0086569A" w:rsidRPr="006338C3" w:rsidRDefault="0086569A" w:rsidP="008B28C2">
            <w:pPr>
              <w:pStyle w:val="proc"/>
              <w:numPr>
                <w:ilvl w:val="0"/>
                <w:numId w:val="37"/>
              </w:numPr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754EEED4" w14:textId="024330D0" w:rsidR="0086569A" w:rsidRPr="006338C3" w:rsidRDefault="0086569A" w:rsidP="008B28C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338C3">
              <w:rPr>
                <w:sz w:val="20"/>
              </w:rPr>
              <w:t>The player solve</w:t>
            </w:r>
            <w:r>
              <w:rPr>
                <w:sz w:val="20"/>
              </w:rPr>
              <w:t>s</w:t>
            </w:r>
            <w:r w:rsidRPr="006338C3">
              <w:rPr>
                <w:sz w:val="20"/>
              </w:rPr>
              <w:t xml:space="preserve"> the puzzle belonging to level</w:t>
            </w:r>
            <w:r>
              <w:rPr>
                <w:sz w:val="20"/>
              </w:rPr>
              <w:t xml:space="preserve"> 3</w:t>
            </w:r>
            <w:r w:rsidRPr="006338C3">
              <w:rPr>
                <w:sz w:val="20"/>
              </w:rPr>
              <w:t xml:space="preserve"> and overcomes the obstacles.</w:t>
            </w:r>
          </w:p>
        </w:tc>
        <w:tc>
          <w:tcPr>
            <w:tcW w:w="5596" w:type="dxa"/>
          </w:tcPr>
          <w:p w14:paraId="702D264F" w14:textId="1F688990" w:rsidR="0086569A" w:rsidRDefault="0086569A" w:rsidP="008B28C2">
            <w:pPr>
              <w:pStyle w:val="bp"/>
              <w:rPr>
                <w:sz w:val="20"/>
              </w:rPr>
            </w:pPr>
            <w:r>
              <w:rPr>
                <w:sz w:val="20"/>
              </w:rPr>
              <w:t xml:space="preserve">The obstacles are loaded right timing according to the level. The player reaches </w:t>
            </w:r>
            <w:r w:rsidR="009049B5">
              <w:rPr>
                <w:sz w:val="20"/>
              </w:rPr>
              <w:t>three</w:t>
            </w:r>
            <w:r>
              <w:rPr>
                <w:sz w:val="20"/>
              </w:rPr>
              <w:t xml:space="preserve"> keys to open the door.</w:t>
            </w:r>
          </w:p>
        </w:tc>
        <w:tc>
          <w:tcPr>
            <w:tcW w:w="714" w:type="dxa"/>
          </w:tcPr>
          <w:p w14:paraId="0F23A91A" w14:textId="77777777" w:rsidR="0086569A" w:rsidRPr="007F50C8" w:rsidRDefault="0086569A" w:rsidP="008B28C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661AFC6C" w14:textId="77777777" w:rsidR="0086569A" w:rsidRPr="007F50C8" w:rsidRDefault="0086569A" w:rsidP="008B28C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86569A" w:rsidRPr="007F50C8" w14:paraId="76BBCB99" w14:textId="77777777" w:rsidTr="008B28C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95" w:type="dxa"/>
            <w:tcBorders>
              <w:right w:val="single" w:sz="4" w:space="0" w:color="auto"/>
            </w:tcBorders>
          </w:tcPr>
          <w:p w14:paraId="6010E15B" w14:textId="77777777" w:rsidR="0086569A" w:rsidRPr="007F50C8" w:rsidRDefault="0086569A" w:rsidP="008B28C2">
            <w:pPr>
              <w:pStyle w:val="proc"/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left w:val="single" w:sz="4" w:space="0" w:color="auto"/>
            </w:tcBorders>
          </w:tcPr>
          <w:p w14:paraId="02A24D29" w14:textId="77777777" w:rsidR="0086569A" w:rsidRPr="007F50C8" w:rsidRDefault="0086569A" w:rsidP="008B28C2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6338C3">
              <w:rPr>
                <w:sz w:val="20"/>
              </w:rPr>
              <w:t>Re-play current level.</w:t>
            </w:r>
          </w:p>
        </w:tc>
        <w:tc>
          <w:tcPr>
            <w:tcW w:w="5596" w:type="dxa"/>
          </w:tcPr>
          <w:p w14:paraId="2776BCFE" w14:textId="77777777" w:rsidR="0086569A" w:rsidRPr="007F50C8" w:rsidRDefault="0086569A" w:rsidP="008B28C2">
            <w:pPr>
              <w:pStyle w:val="bp"/>
              <w:rPr>
                <w:sz w:val="20"/>
              </w:rPr>
            </w:pPr>
            <w:r>
              <w:rPr>
                <w:color w:val="000000"/>
                <w:sz w:val="20"/>
              </w:rPr>
              <w:t>All obstacles are not overcome.</w:t>
            </w:r>
          </w:p>
        </w:tc>
        <w:tc>
          <w:tcPr>
            <w:tcW w:w="714" w:type="dxa"/>
          </w:tcPr>
          <w:p w14:paraId="113D1E5E" w14:textId="77777777" w:rsidR="0086569A" w:rsidRPr="007F50C8" w:rsidRDefault="0086569A" w:rsidP="008B28C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P</w:t>
            </w:r>
          </w:p>
        </w:tc>
        <w:tc>
          <w:tcPr>
            <w:tcW w:w="714" w:type="dxa"/>
          </w:tcPr>
          <w:p w14:paraId="70C2A834" w14:textId="77777777" w:rsidR="0086569A" w:rsidRPr="007F50C8" w:rsidRDefault="0086569A" w:rsidP="008B28C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</w:tr>
    </w:tbl>
    <w:p w14:paraId="1D7E9E67" w14:textId="77777777" w:rsidR="0086569A" w:rsidRDefault="0086569A" w:rsidP="0086569A"/>
    <w:p w14:paraId="1D8F8599" w14:textId="77777777" w:rsidR="0086569A" w:rsidRPr="007F50C8" w:rsidRDefault="0086569A" w:rsidP="0086569A">
      <w:pPr>
        <w:tabs>
          <w:tab w:val="left" w:pos="2792"/>
        </w:tabs>
      </w:pPr>
      <w:r>
        <w:tab/>
      </w:r>
    </w:p>
    <w:p w14:paraId="2605108E" w14:textId="77777777" w:rsidR="0086569A" w:rsidRDefault="0086569A" w:rsidP="0086569A">
      <w:pPr>
        <w:tabs>
          <w:tab w:val="left" w:pos="2792"/>
        </w:tabs>
      </w:pPr>
    </w:p>
    <w:p w14:paraId="2B58E67D" w14:textId="77777777" w:rsidR="0086569A" w:rsidRPr="005F7CFF" w:rsidRDefault="0086569A" w:rsidP="0086569A"/>
    <w:p w14:paraId="0C8F0728" w14:textId="77777777" w:rsidR="0086569A" w:rsidRPr="005F7CFF" w:rsidRDefault="0086569A" w:rsidP="0086569A"/>
    <w:p w14:paraId="6612306B" w14:textId="77777777" w:rsidR="0086569A" w:rsidRPr="005F7CFF" w:rsidRDefault="0086569A" w:rsidP="0086569A"/>
    <w:p w14:paraId="62D85D20" w14:textId="77777777" w:rsidR="0086569A" w:rsidRPr="005F7CFF" w:rsidRDefault="0086569A" w:rsidP="0086569A"/>
    <w:p w14:paraId="21796FD1" w14:textId="77777777" w:rsidR="0086569A" w:rsidRPr="005F7CFF" w:rsidRDefault="0086569A" w:rsidP="0086569A"/>
    <w:p w14:paraId="4AC35A93" w14:textId="77777777" w:rsidR="0086569A" w:rsidRPr="005F7CFF" w:rsidRDefault="0086569A" w:rsidP="0086569A"/>
    <w:p w14:paraId="43769557" w14:textId="77777777" w:rsidR="0086569A" w:rsidRPr="005F7CFF" w:rsidRDefault="0086569A" w:rsidP="0086569A"/>
    <w:p w14:paraId="374BFF93" w14:textId="77777777" w:rsidR="0086569A" w:rsidRPr="005F7CFF" w:rsidRDefault="0086569A" w:rsidP="0086569A"/>
    <w:p w14:paraId="7998837D" w14:textId="77777777" w:rsidR="0086569A" w:rsidRPr="005F7CFF" w:rsidRDefault="0086569A" w:rsidP="0086569A"/>
    <w:p w14:paraId="6AF9517C" w14:textId="77777777" w:rsidR="0086569A" w:rsidRPr="005F7CFF" w:rsidRDefault="0086569A" w:rsidP="0086569A"/>
    <w:p w14:paraId="79B804A5" w14:textId="77777777" w:rsidR="0086569A" w:rsidRPr="005F7CFF" w:rsidRDefault="0086569A" w:rsidP="0086569A"/>
    <w:p w14:paraId="23971EDC" w14:textId="77777777" w:rsidR="0086569A" w:rsidRPr="005F7CFF" w:rsidRDefault="0086569A" w:rsidP="0086569A"/>
    <w:p w14:paraId="7787AD91" w14:textId="77777777" w:rsidR="0086569A" w:rsidRPr="005F7CFF" w:rsidRDefault="0086569A" w:rsidP="0086569A"/>
    <w:tbl>
      <w:tblPr>
        <w:tblStyle w:val="TableGrid"/>
        <w:tblpPr w:leftFromText="180" w:rightFromText="180" w:vertAnchor="text" w:horzAnchor="margin" w:tblpY="398"/>
        <w:tblW w:w="0" w:type="auto"/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86569A" w:rsidRPr="007F50C8" w14:paraId="36238B00" w14:textId="77777777" w:rsidTr="008B28C2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B1A971A" w14:textId="77777777" w:rsidR="0086569A" w:rsidRPr="007F50C8" w:rsidRDefault="0086569A" w:rsidP="008B28C2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Test Data Table</w:t>
            </w:r>
          </w:p>
        </w:tc>
      </w:tr>
      <w:tr w:rsidR="0086569A" w:rsidRPr="007F50C8" w14:paraId="4C7A9015" w14:textId="77777777" w:rsidTr="008B28C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984E94" w14:textId="77777777" w:rsidR="0086569A" w:rsidRPr="007F50C8" w:rsidRDefault="0086569A" w:rsidP="008B28C2">
            <w:pPr>
              <w:pStyle w:val="bp"/>
              <w:spacing w:before="0" w:after="0"/>
              <w:rPr>
                <w:b/>
                <w:color w:val="0000FF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337F" w14:textId="77777777" w:rsidR="0086569A" w:rsidRPr="007F50C8" w:rsidRDefault="0086569A" w:rsidP="008B28C2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AC35DAA" w14:textId="77777777" w:rsidR="0086569A" w:rsidRPr="007F50C8" w:rsidRDefault="0086569A" w:rsidP="008B28C2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ED0406" w14:textId="77777777" w:rsidR="0086569A" w:rsidRPr="007F50C8" w:rsidRDefault="0086569A" w:rsidP="008B28C2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6C015AC" w14:textId="77777777" w:rsidR="0086569A" w:rsidRPr="007F50C8" w:rsidRDefault="0086569A" w:rsidP="008B28C2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20C49DE" w14:textId="77777777" w:rsidR="0086569A" w:rsidRPr="007F50C8" w:rsidRDefault="0086569A" w:rsidP="008B28C2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5</w:t>
            </w:r>
          </w:p>
        </w:tc>
      </w:tr>
      <w:tr w:rsidR="0086569A" w:rsidRPr="007F50C8" w14:paraId="6864F383" w14:textId="77777777" w:rsidTr="008B28C2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14F64595" w14:textId="77777777" w:rsidR="0086569A" w:rsidRPr="007F50C8" w:rsidRDefault="0086569A" w:rsidP="008B28C2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  <w:r w:rsidRPr="00663043">
              <w:rPr>
                <w:color w:val="000000" w:themeColor="text1"/>
                <w:sz w:val="18"/>
                <w:szCs w:val="18"/>
              </w:rPr>
              <w:t>No Data Field</w:t>
            </w:r>
          </w:p>
        </w:tc>
        <w:tc>
          <w:tcPr>
            <w:tcW w:w="1917" w:type="dxa"/>
            <w:tcBorders>
              <w:top w:val="single" w:sz="4" w:space="0" w:color="auto"/>
            </w:tcBorders>
          </w:tcPr>
          <w:p w14:paraId="46D81156" w14:textId="77777777" w:rsidR="0086569A" w:rsidRPr="007F50C8" w:rsidRDefault="0086569A" w:rsidP="008B28C2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6A1DF086" w14:textId="77777777" w:rsidR="0086569A" w:rsidRPr="007F50C8" w:rsidRDefault="0086569A" w:rsidP="008B28C2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19A12E2E" w14:textId="77777777" w:rsidR="0086569A" w:rsidRPr="007F50C8" w:rsidRDefault="0086569A" w:rsidP="008B28C2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57756AF5" w14:textId="77777777" w:rsidR="0086569A" w:rsidRPr="007F50C8" w:rsidRDefault="0086569A" w:rsidP="008B28C2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4E952773" w14:textId="77777777" w:rsidR="0086569A" w:rsidRPr="007F50C8" w:rsidRDefault="0086569A" w:rsidP="008B28C2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4B173693" w14:textId="77777777" w:rsidR="0086569A" w:rsidRPr="007F50C8" w:rsidRDefault="0086569A" w:rsidP="008B28C2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54959066" w14:textId="77777777" w:rsidR="0086569A" w:rsidRPr="007F50C8" w:rsidRDefault="0086569A" w:rsidP="008B28C2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08D18195" w14:textId="77777777" w:rsidR="0086569A" w:rsidRPr="007F50C8" w:rsidRDefault="0086569A" w:rsidP="008B28C2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</w:tr>
    </w:tbl>
    <w:p w14:paraId="03DEE640" w14:textId="77777777" w:rsidR="0086569A" w:rsidRDefault="0086569A" w:rsidP="0086569A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0790628E" w14:textId="2EA5002C" w:rsidR="0086569A" w:rsidRDefault="0086569A">
      <w:pPr>
        <w:rPr>
          <w:b/>
          <w:bCs/>
          <w:color w:val="000000"/>
          <w:kern w:val="36"/>
          <w:sz w:val="24"/>
          <w:szCs w:val="24"/>
        </w:rPr>
      </w:pPr>
      <w:r>
        <w:rPr>
          <w:b/>
          <w:bCs/>
          <w:color w:val="000000"/>
          <w:kern w:val="36"/>
          <w:sz w:val="24"/>
          <w:szCs w:val="24"/>
        </w:rPr>
        <w:br w:type="page"/>
      </w:r>
    </w:p>
    <w:p w14:paraId="7353838C" w14:textId="3FAD1595" w:rsidR="00F22D8A" w:rsidRPr="00C7167D" w:rsidRDefault="004A3370" w:rsidP="00C7167D">
      <w:pPr>
        <w:ind w:left="360" w:firstLine="360"/>
        <w:outlineLvl w:val="0"/>
        <w:rPr>
          <w:b/>
          <w:bCs/>
          <w:kern w:val="36"/>
          <w:sz w:val="48"/>
          <w:szCs w:val="48"/>
        </w:rPr>
      </w:pPr>
      <w:r>
        <w:rPr>
          <w:b/>
          <w:bCs/>
          <w:color w:val="000000"/>
          <w:kern w:val="36"/>
          <w:sz w:val="24"/>
          <w:szCs w:val="24"/>
        </w:rPr>
        <w:lastRenderedPageBreak/>
        <w:t xml:space="preserve">Test </w:t>
      </w:r>
      <w:r w:rsidR="00FB0F38" w:rsidRPr="00FB0F38">
        <w:rPr>
          <w:b/>
          <w:bCs/>
          <w:color w:val="000000"/>
          <w:kern w:val="36"/>
          <w:sz w:val="24"/>
          <w:szCs w:val="24"/>
        </w:rPr>
        <w:t xml:space="preserve">Case </w:t>
      </w:r>
      <w:r w:rsidR="0086569A">
        <w:rPr>
          <w:b/>
          <w:bCs/>
          <w:color w:val="000000"/>
          <w:kern w:val="36"/>
          <w:sz w:val="24"/>
          <w:szCs w:val="24"/>
        </w:rPr>
        <w:t>9</w:t>
      </w:r>
      <w:r w:rsidR="00FB0F38" w:rsidRPr="00FB0F38">
        <w:rPr>
          <w:b/>
          <w:bCs/>
          <w:color w:val="000000"/>
          <w:kern w:val="36"/>
          <w:sz w:val="24"/>
          <w:szCs w:val="24"/>
        </w:rPr>
        <w:t>: Reach Successfully Game End</w:t>
      </w:r>
      <w:bookmarkEnd w:id="10"/>
    </w:p>
    <w:p w14:paraId="73A91740" w14:textId="38EDD575" w:rsidR="007F50C8" w:rsidRDefault="007F50C8" w:rsidP="007F50C8"/>
    <w:p w14:paraId="3F72CD63" w14:textId="77777777" w:rsidR="00C7167D" w:rsidRDefault="00C7167D" w:rsidP="005F7CFF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17F4F564" w14:textId="77777777" w:rsidR="00C7167D" w:rsidRDefault="00C7167D" w:rsidP="005F7CFF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1722AFDD" w14:textId="1BDAED30" w:rsidR="007F50C8" w:rsidRDefault="007F50C8" w:rsidP="007F50C8"/>
    <w:p w14:paraId="38CA04BC" w14:textId="39245FE9" w:rsidR="007F50C8" w:rsidRDefault="007F50C8" w:rsidP="007F50C8"/>
    <w:tbl>
      <w:tblPr>
        <w:tblpPr w:leftFromText="180" w:rightFromText="180" w:horzAnchor="margin" w:tblpY="1290"/>
        <w:tblW w:w="13178" w:type="dxa"/>
        <w:tblLayout w:type="fixed"/>
        <w:tblLook w:val="0000" w:firstRow="0" w:lastRow="0" w:firstColumn="0" w:lastColumn="0" w:noHBand="0" w:noVBand="0"/>
      </w:tblPr>
      <w:tblGrid>
        <w:gridCol w:w="895"/>
        <w:gridCol w:w="2543"/>
        <w:gridCol w:w="30"/>
        <w:gridCol w:w="2686"/>
        <w:gridCol w:w="5596"/>
        <w:gridCol w:w="714"/>
        <w:gridCol w:w="714"/>
      </w:tblGrid>
      <w:tr w:rsidR="005F7CFF" w:rsidRPr="007F50C8" w14:paraId="111AF051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BB30DCA" w14:textId="77777777" w:rsidR="005F7CFF" w:rsidRPr="007F50C8" w:rsidRDefault="005F7CFF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F24C80A" w14:textId="7CBEA084" w:rsidR="005F7CFF" w:rsidRPr="007F50C8" w:rsidRDefault="00FB0F38" w:rsidP="006110C5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 w:rsidRPr="00FB0F38">
              <w:rPr>
                <w:color w:val="000000"/>
                <w:sz w:val="20"/>
                <w:szCs w:val="20"/>
              </w:rPr>
              <w:t>Reach Successfully Game End</w:t>
            </w:r>
          </w:p>
        </w:tc>
      </w:tr>
      <w:tr w:rsidR="005F7CFF" w:rsidRPr="007F50C8" w14:paraId="34520C88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1820E3E" w14:textId="77777777" w:rsidR="005F7CFF" w:rsidRPr="007F50C8" w:rsidRDefault="005F7CFF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56950EB" w14:textId="77777777" w:rsidR="005F7CFF" w:rsidRPr="007F50C8" w:rsidRDefault="005F7CFF" w:rsidP="006110C5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Play Game Use Case</w:t>
            </w:r>
          </w:p>
        </w:tc>
      </w:tr>
      <w:tr w:rsidR="005F7CFF" w:rsidRPr="007F50C8" w14:paraId="0F15F3F2" w14:textId="77777777" w:rsidTr="006110C5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AB789FC" w14:textId="77777777" w:rsidR="005F7CFF" w:rsidRPr="007F50C8" w:rsidRDefault="005F7CFF" w:rsidP="006110C5">
            <w:pPr>
              <w:pStyle w:val="bp"/>
              <w:jc w:val="both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F599B1" w14:textId="41DD0DFB" w:rsidR="005F7CFF" w:rsidRPr="007F50C8" w:rsidRDefault="00A375AC" w:rsidP="006110C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A375AC">
              <w:rPr>
                <w:color w:val="000000"/>
                <w:sz w:val="20"/>
                <w:szCs w:val="20"/>
              </w:rPr>
              <w:t>A player should be able to successfully reach the last level in the game.</w:t>
            </w:r>
          </w:p>
        </w:tc>
      </w:tr>
      <w:tr w:rsidR="005F7CFF" w:rsidRPr="007F50C8" w14:paraId="5106220F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83C39D1" w14:textId="77777777" w:rsidR="005F7CFF" w:rsidRPr="007F50C8" w:rsidRDefault="005F7CFF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982FBE4" w14:textId="24B97088" w:rsidR="005F7CFF" w:rsidRPr="007F50C8" w:rsidRDefault="00FB0F38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</w:t>
            </w:r>
            <w:r w:rsidRPr="00FB0F38">
              <w:rPr>
                <w:color w:val="000000"/>
                <w:sz w:val="20"/>
                <w:szCs w:val="20"/>
              </w:rPr>
              <w:t>f it is not the first release. The player must be logged in.</w:t>
            </w:r>
            <w:r>
              <w:t xml:space="preserve"> </w:t>
            </w:r>
            <w:r w:rsidRPr="00FB0F38">
              <w:rPr>
                <w:color w:val="000000"/>
                <w:sz w:val="20"/>
                <w:szCs w:val="20"/>
              </w:rPr>
              <w:t>It must have passed the previous two levels.</w:t>
            </w:r>
          </w:p>
        </w:tc>
      </w:tr>
      <w:tr w:rsidR="005F7CFF" w:rsidRPr="007F50C8" w14:paraId="026E5656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355772F" w14:textId="77777777" w:rsidR="005F7CFF" w:rsidRPr="007F50C8" w:rsidRDefault="005F7CFF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8D3670" w14:textId="405EFBCB" w:rsidR="005F7CFF" w:rsidRPr="007F50C8" w:rsidRDefault="00FB0F38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game </w:t>
            </w:r>
            <w:r w:rsidR="00D13BF5">
              <w:rPr>
                <w:color w:val="000000"/>
                <w:sz w:val="20"/>
                <w:szCs w:val="20"/>
              </w:rPr>
              <w:t xml:space="preserve">is </w:t>
            </w:r>
            <w:r>
              <w:rPr>
                <w:color w:val="000000"/>
                <w:sz w:val="20"/>
                <w:szCs w:val="20"/>
              </w:rPr>
              <w:t>ended</w:t>
            </w:r>
            <w:r w:rsidRPr="00FB0F38">
              <w:rPr>
                <w:color w:val="000000"/>
                <w:sz w:val="20"/>
                <w:szCs w:val="20"/>
              </w:rPr>
              <w:t xml:space="preserve">. </w:t>
            </w:r>
          </w:p>
        </w:tc>
      </w:tr>
      <w:tr w:rsidR="005F7CFF" w:rsidRPr="007F50C8" w14:paraId="4241E031" w14:textId="77777777" w:rsidTr="006110C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DF2C714" w14:textId="77777777" w:rsidR="005F7CFF" w:rsidRPr="00663043" w:rsidRDefault="005F7CFF" w:rsidP="006110C5">
            <w:pPr>
              <w:pStyle w:val="bp"/>
              <w:spacing w:before="0" w:after="0"/>
              <w:rPr>
                <w:b/>
                <w:bCs/>
                <w:color w:val="000000"/>
                <w:sz w:val="20"/>
              </w:rPr>
            </w:pPr>
            <w:r w:rsidRPr="00663043">
              <w:rPr>
                <w:b/>
                <w:bCs/>
                <w:color w:val="000000"/>
                <w:sz w:val="20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F49697" w14:textId="0E059819" w:rsidR="005F7CFF" w:rsidRPr="00663043" w:rsidRDefault="00663043" w:rsidP="006110C5">
            <w:pPr>
              <w:pStyle w:val="bp"/>
              <w:rPr>
                <w:color w:val="000000"/>
                <w:sz w:val="20"/>
              </w:rPr>
            </w:pPr>
            <w:r w:rsidRPr="00663043">
              <w:rPr>
                <w:color w:val="000000"/>
                <w:sz w:val="20"/>
              </w:rPr>
              <w:t>This case is not implemented.</w:t>
            </w:r>
          </w:p>
        </w:tc>
      </w:tr>
      <w:tr w:rsidR="005F7CFF" w:rsidRPr="007F50C8" w14:paraId="49B5810F" w14:textId="77777777" w:rsidTr="006110C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442A0A0" w14:textId="77777777" w:rsidR="005F7CFF" w:rsidRPr="007F50C8" w:rsidRDefault="005F7CFF" w:rsidP="006110C5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B1903D9" w14:textId="6641DC64" w:rsidR="005F7CFF" w:rsidRPr="007F50C8" w:rsidRDefault="001E5C9E" w:rsidP="006110C5">
            <w:pPr>
              <w:pStyle w:val="bp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In Complete</w:t>
            </w:r>
          </w:p>
        </w:tc>
      </w:tr>
      <w:tr w:rsidR="005F7CFF" w:rsidRPr="007F50C8" w14:paraId="14D55DAC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89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325057F" w14:textId="77777777" w:rsidR="005F7CFF" w:rsidRPr="007F50C8" w:rsidRDefault="005F7CFF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E50CC4D" w14:textId="77777777" w:rsidR="005F7CFF" w:rsidRPr="007F50C8" w:rsidRDefault="005F7CFF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CBA86C9" w14:textId="77777777" w:rsidR="005F7CFF" w:rsidRPr="007F50C8" w:rsidRDefault="005F7CFF" w:rsidP="006110C5">
            <w:pPr>
              <w:pStyle w:val="bp"/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6AD17434" w14:textId="77777777" w:rsidR="005F7CFF" w:rsidRPr="007F50C8" w:rsidRDefault="005F7CFF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0063EF06" w14:textId="77777777" w:rsidR="005F7CFF" w:rsidRPr="007F50C8" w:rsidRDefault="005F7CFF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F</w:t>
            </w:r>
          </w:p>
        </w:tc>
      </w:tr>
      <w:tr w:rsidR="00FF454E" w:rsidRPr="007F50C8" w14:paraId="0E17D4B6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95" w:type="dxa"/>
            <w:tcBorders>
              <w:top w:val="single" w:sz="4" w:space="0" w:color="auto"/>
              <w:right w:val="single" w:sz="4" w:space="0" w:color="auto"/>
            </w:tcBorders>
          </w:tcPr>
          <w:p w14:paraId="58775492" w14:textId="77777777" w:rsidR="00FF454E" w:rsidRPr="00C7167D" w:rsidRDefault="00FF454E" w:rsidP="00FF454E">
            <w:pPr>
              <w:pStyle w:val="proc"/>
              <w:numPr>
                <w:ilvl w:val="0"/>
                <w:numId w:val="35"/>
              </w:numPr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74F43903" w14:textId="2E025728" w:rsidR="00FF454E" w:rsidRPr="007F50C8" w:rsidRDefault="00FF454E" w:rsidP="00FF454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7167D">
              <w:rPr>
                <w:color w:val="000000"/>
                <w:sz w:val="20"/>
                <w:szCs w:val="20"/>
              </w:rPr>
              <w:t>The last level is started</w:t>
            </w:r>
          </w:p>
        </w:tc>
        <w:tc>
          <w:tcPr>
            <w:tcW w:w="5596" w:type="dxa"/>
          </w:tcPr>
          <w:p w14:paraId="583C218C" w14:textId="5C2DFCB4" w:rsidR="00FF454E" w:rsidRPr="007F50C8" w:rsidRDefault="00FF454E" w:rsidP="00FF454E">
            <w:pPr>
              <w:pStyle w:val="bp"/>
              <w:rPr>
                <w:sz w:val="20"/>
              </w:rPr>
            </w:pPr>
            <w:r>
              <w:rPr>
                <w:sz w:val="20"/>
              </w:rPr>
              <w:t>The last level is loaded.</w:t>
            </w:r>
          </w:p>
        </w:tc>
        <w:tc>
          <w:tcPr>
            <w:tcW w:w="714" w:type="dxa"/>
          </w:tcPr>
          <w:p w14:paraId="15DFE2A3" w14:textId="5A164AF0" w:rsidR="00FF454E" w:rsidRPr="007F50C8" w:rsidRDefault="007732A2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49063479" w14:textId="3DA6D899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</w:p>
        </w:tc>
      </w:tr>
      <w:tr w:rsidR="00FF454E" w:rsidRPr="007F50C8" w14:paraId="1EFA8C4F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95" w:type="dxa"/>
            <w:tcBorders>
              <w:right w:val="single" w:sz="4" w:space="0" w:color="auto"/>
            </w:tcBorders>
          </w:tcPr>
          <w:p w14:paraId="4347F9EC" w14:textId="77777777" w:rsidR="00FF454E" w:rsidRPr="007F50C8" w:rsidRDefault="00FF454E" w:rsidP="00FF454E">
            <w:pPr>
              <w:pStyle w:val="proc"/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left w:val="single" w:sz="4" w:space="0" w:color="auto"/>
            </w:tcBorders>
          </w:tcPr>
          <w:p w14:paraId="3B4BA83A" w14:textId="33863C91" w:rsidR="00FF454E" w:rsidRPr="007F50C8" w:rsidRDefault="00FF454E" w:rsidP="00FF454E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C7167D">
              <w:rPr>
                <w:sz w:val="20"/>
              </w:rPr>
              <w:t>The player solves the puzzle belonging to this level and overcomes the obstacles.</w:t>
            </w:r>
          </w:p>
        </w:tc>
        <w:tc>
          <w:tcPr>
            <w:tcW w:w="5596" w:type="dxa"/>
          </w:tcPr>
          <w:p w14:paraId="60819C93" w14:textId="20C80B94" w:rsidR="00FF454E" w:rsidRPr="007F50C8" w:rsidRDefault="00FF454E" w:rsidP="00FF454E">
            <w:pPr>
              <w:pStyle w:val="bp"/>
              <w:rPr>
                <w:sz w:val="20"/>
              </w:rPr>
            </w:pPr>
            <w:r>
              <w:rPr>
                <w:sz w:val="20"/>
              </w:rPr>
              <w:t>The obstacles are loaded right timing according to the level.</w:t>
            </w:r>
          </w:p>
        </w:tc>
        <w:tc>
          <w:tcPr>
            <w:tcW w:w="714" w:type="dxa"/>
          </w:tcPr>
          <w:p w14:paraId="676095A2" w14:textId="2445CAEE" w:rsidR="00FF454E" w:rsidRPr="007F50C8" w:rsidRDefault="007732A2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7F5946B5" w14:textId="44D0403F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</w:p>
        </w:tc>
      </w:tr>
      <w:tr w:rsidR="00FF454E" w:rsidRPr="007F50C8" w14:paraId="7688B4AD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95" w:type="dxa"/>
            <w:tcBorders>
              <w:right w:val="single" w:sz="4" w:space="0" w:color="auto"/>
            </w:tcBorders>
          </w:tcPr>
          <w:p w14:paraId="0CE58499" w14:textId="77777777" w:rsidR="00FF454E" w:rsidRPr="007F50C8" w:rsidRDefault="00FF454E" w:rsidP="00FF454E">
            <w:pPr>
              <w:pStyle w:val="proc"/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left w:val="single" w:sz="4" w:space="0" w:color="auto"/>
            </w:tcBorders>
          </w:tcPr>
          <w:p w14:paraId="5C1CA983" w14:textId="0B5C5DF2" w:rsidR="00FF454E" w:rsidRPr="007F50C8" w:rsidRDefault="00FF454E" w:rsidP="00FF454E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C7167D">
              <w:rPr>
                <w:sz w:val="20"/>
              </w:rPr>
              <w:t>The last level successfully ended.</w:t>
            </w:r>
          </w:p>
        </w:tc>
        <w:tc>
          <w:tcPr>
            <w:tcW w:w="5596" w:type="dxa"/>
          </w:tcPr>
          <w:p w14:paraId="529FEED0" w14:textId="6B87738C" w:rsidR="00FF454E" w:rsidRPr="007F50C8" w:rsidRDefault="00FF454E" w:rsidP="00FF454E">
            <w:pPr>
              <w:pStyle w:val="bp"/>
              <w:rPr>
                <w:sz w:val="20"/>
              </w:rPr>
            </w:pPr>
            <w:r>
              <w:rPr>
                <w:color w:val="000000"/>
                <w:sz w:val="20"/>
              </w:rPr>
              <w:t>All obstacles are overcome.</w:t>
            </w:r>
          </w:p>
        </w:tc>
        <w:tc>
          <w:tcPr>
            <w:tcW w:w="714" w:type="dxa"/>
          </w:tcPr>
          <w:p w14:paraId="5C9994CD" w14:textId="2486DBF6" w:rsidR="00FF454E" w:rsidRPr="007F50C8" w:rsidRDefault="007732A2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P</w:t>
            </w:r>
          </w:p>
        </w:tc>
        <w:tc>
          <w:tcPr>
            <w:tcW w:w="714" w:type="dxa"/>
          </w:tcPr>
          <w:p w14:paraId="0AEE6440" w14:textId="043D827D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bCs/>
                <w:sz w:val="20"/>
              </w:rPr>
            </w:pPr>
          </w:p>
        </w:tc>
      </w:tr>
      <w:tr w:rsidR="00FF454E" w:rsidRPr="007F50C8" w14:paraId="627DB3A8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95" w:type="dxa"/>
            <w:tcBorders>
              <w:right w:val="single" w:sz="4" w:space="0" w:color="auto"/>
            </w:tcBorders>
          </w:tcPr>
          <w:p w14:paraId="4370861D" w14:textId="77777777" w:rsidR="00FF454E" w:rsidRPr="007F50C8" w:rsidRDefault="00FF454E" w:rsidP="00FF454E">
            <w:pPr>
              <w:pStyle w:val="proc"/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left w:val="single" w:sz="4" w:space="0" w:color="auto"/>
            </w:tcBorders>
          </w:tcPr>
          <w:p w14:paraId="4ED5F20F" w14:textId="6C381BBA" w:rsidR="00FF454E" w:rsidRPr="00C7167D" w:rsidRDefault="00FF454E" w:rsidP="00FF454E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Th</w:t>
            </w:r>
            <w:r w:rsidRPr="00C7167D">
              <w:rPr>
                <w:sz w:val="20"/>
              </w:rPr>
              <w:t>e game shows a video about the journey of the space shuttle.</w:t>
            </w:r>
          </w:p>
        </w:tc>
        <w:tc>
          <w:tcPr>
            <w:tcW w:w="5596" w:type="dxa"/>
          </w:tcPr>
          <w:p w14:paraId="00B3F608" w14:textId="636314E6" w:rsidR="00FF454E" w:rsidRPr="007F50C8" w:rsidRDefault="00FF454E" w:rsidP="00FF454E">
            <w:pPr>
              <w:pStyle w:val="bp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Watching the end intro.</w:t>
            </w:r>
          </w:p>
        </w:tc>
        <w:tc>
          <w:tcPr>
            <w:tcW w:w="714" w:type="dxa"/>
          </w:tcPr>
          <w:p w14:paraId="12F23673" w14:textId="3FBFC90C" w:rsidR="00FF454E" w:rsidRPr="007F50C8" w:rsidRDefault="00FF454E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14" w:type="dxa"/>
          </w:tcPr>
          <w:p w14:paraId="711F8D54" w14:textId="5A0F626A" w:rsidR="00FF454E" w:rsidRPr="007F50C8" w:rsidRDefault="007732A2" w:rsidP="00FF454E">
            <w:pPr>
              <w:pStyle w:val="RowHeadings"/>
              <w:spacing w:before="80" w:after="80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I</w:t>
            </w:r>
          </w:p>
        </w:tc>
      </w:tr>
    </w:tbl>
    <w:p w14:paraId="43804FA7" w14:textId="77777777" w:rsidR="007F50C8" w:rsidRDefault="007F50C8" w:rsidP="007F50C8"/>
    <w:p w14:paraId="65F379CC" w14:textId="77777777" w:rsidR="007F50C8" w:rsidRPr="007F50C8" w:rsidRDefault="007F50C8" w:rsidP="007F50C8">
      <w:pPr>
        <w:tabs>
          <w:tab w:val="left" w:pos="2792"/>
        </w:tabs>
      </w:pPr>
      <w:r>
        <w:tab/>
      </w:r>
    </w:p>
    <w:p w14:paraId="217C5966" w14:textId="391FAC9D" w:rsidR="007F50C8" w:rsidRDefault="007F50C8" w:rsidP="007F50C8">
      <w:pPr>
        <w:tabs>
          <w:tab w:val="left" w:pos="2792"/>
        </w:tabs>
      </w:pPr>
    </w:p>
    <w:p w14:paraId="0F2DD6F5" w14:textId="6C9C3943" w:rsidR="005F7CFF" w:rsidRPr="005F7CFF" w:rsidRDefault="005F7CFF" w:rsidP="005F7CFF"/>
    <w:p w14:paraId="404DAB63" w14:textId="7EB4CC1A" w:rsidR="005F7CFF" w:rsidRPr="005F7CFF" w:rsidRDefault="005F7CFF" w:rsidP="005F7CFF"/>
    <w:p w14:paraId="79070B29" w14:textId="1E441EB4" w:rsidR="005F7CFF" w:rsidRPr="005F7CFF" w:rsidRDefault="005F7CFF" w:rsidP="005F7CFF"/>
    <w:p w14:paraId="365AAE24" w14:textId="4FD7713F" w:rsidR="005F7CFF" w:rsidRPr="005F7CFF" w:rsidRDefault="005F7CFF" w:rsidP="005F7CFF"/>
    <w:p w14:paraId="17205362" w14:textId="4E2B93BE" w:rsidR="005F7CFF" w:rsidRPr="005F7CFF" w:rsidRDefault="005F7CFF" w:rsidP="005F7CFF"/>
    <w:p w14:paraId="78CFC240" w14:textId="555C1679" w:rsidR="005F7CFF" w:rsidRPr="005F7CFF" w:rsidRDefault="005F7CFF" w:rsidP="005F7CFF"/>
    <w:p w14:paraId="48D6F84C" w14:textId="7A005B5D" w:rsidR="005F7CFF" w:rsidRPr="005F7CFF" w:rsidRDefault="005F7CFF" w:rsidP="005F7CFF"/>
    <w:p w14:paraId="7ABE043B" w14:textId="66B5389A" w:rsidR="005F7CFF" w:rsidRPr="005F7CFF" w:rsidRDefault="005F7CFF" w:rsidP="005F7CFF"/>
    <w:p w14:paraId="51495ECF" w14:textId="06C71680" w:rsidR="005F7CFF" w:rsidRPr="005F7CFF" w:rsidRDefault="005F7CFF" w:rsidP="005F7CFF"/>
    <w:p w14:paraId="1EB6E42D" w14:textId="695C443F" w:rsidR="005F7CFF" w:rsidRPr="005F7CFF" w:rsidRDefault="005F7CFF" w:rsidP="005F7CFF"/>
    <w:p w14:paraId="13B3240B" w14:textId="5A7A76D6" w:rsidR="005F7CFF" w:rsidRPr="005F7CFF" w:rsidRDefault="005F7CFF" w:rsidP="005F7CFF"/>
    <w:p w14:paraId="272DDC77" w14:textId="256F8A36" w:rsidR="005F7CFF" w:rsidRPr="005F7CFF" w:rsidRDefault="005F7CFF" w:rsidP="005F7CFF"/>
    <w:p w14:paraId="4316104F" w14:textId="407C869C" w:rsidR="005F7CFF" w:rsidRPr="005F7CFF" w:rsidRDefault="005F7CFF" w:rsidP="005F7CFF"/>
    <w:p w14:paraId="0444D555" w14:textId="5FB8DC5E" w:rsidR="005F7CFF" w:rsidRPr="005F7CFF" w:rsidRDefault="005F7CFF" w:rsidP="005F7CFF"/>
    <w:p w14:paraId="51EAEEB8" w14:textId="3CD4EA40" w:rsidR="005F7CFF" w:rsidRPr="005F7CFF" w:rsidRDefault="005F7CFF" w:rsidP="005F7CFF"/>
    <w:p w14:paraId="4F2B782F" w14:textId="51AE823B" w:rsidR="005F7CFF" w:rsidRPr="005F7CFF" w:rsidRDefault="005F7CFF" w:rsidP="005F7CFF"/>
    <w:p w14:paraId="2EC70580" w14:textId="242AC0D7" w:rsidR="005F7CFF" w:rsidRPr="005F7CFF" w:rsidRDefault="005F7CFF" w:rsidP="005F7CFF"/>
    <w:p w14:paraId="1734BA92" w14:textId="5CE62AEF" w:rsidR="005F7CFF" w:rsidRPr="005F7CFF" w:rsidRDefault="005F7CFF" w:rsidP="005F7CFF"/>
    <w:tbl>
      <w:tblPr>
        <w:tblStyle w:val="TableGrid"/>
        <w:tblpPr w:leftFromText="180" w:rightFromText="180" w:vertAnchor="text" w:horzAnchor="margin" w:tblpY="398"/>
        <w:tblW w:w="0" w:type="auto"/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C7167D" w:rsidRPr="007F50C8" w14:paraId="41DDC325" w14:textId="77777777" w:rsidTr="00C7167D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10501A" w14:textId="77777777" w:rsidR="00C7167D" w:rsidRPr="007F50C8" w:rsidRDefault="00C7167D" w:rsidP="00C7167D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Test Data Table</w:t>
            </w:r>
          </w:p>
        </w:tc>
      </w:tr>
      <w:tr w:rsidR="00C7167D" w:rsidRPr="007F50C8" w14:paraId="104F1F39" w14:textId="77777777" w:rsidTr="00C7167D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3944A24" w14:textId="77777777" w:rsidR="00C7167D" w:rsidRPr="007F50C8" w:rsidRDefault="00C7167D" w:rsidP="00C7167D">
            <w:pPr>
              <w:pStyle w:val="bp"/>
              <w:spacing w:before="0" w:after="0"/>
              <w:rPr>
                <w:b/>
                <w:color w:val="0000FF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AED2FE8" w14:textId="77777777" w:rsidR="00C7167D" w:rsidRPr="007F50C8" w:rsidRDefault="00C7167D" w:rsidP="00C7167D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538F41" w14:textId="77777777" w:rsidR="00C7167D" w:rsidRPr="007F50C8" w:rsidRDefault="00C7167D" w:rsidP="00C7167D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AB7E63" w14:textId="77777777" w:rsidR="00C7167D" w:rsidRPr="007F50C8" w:rsidRDefault="00C7167D" w:rsidP="00C7167D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61C8AA2" w14:textId="77777777" w:rsidR="00C7167D" w:rsidRPr="007F50C8" w:rsidRDefault="00C7167D" w:rsidP="00C7167D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FF4D8E" w14:textId="77777777" w:rsidR="00C7167D" w:rsidRPr="007F50C8" w:rsidRDefault="00C7167D" w:rsidP="00C7167D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5</w:t>
            </w:r>
          </w:p>
        </w:tc>
      </w:tr>
      <w:tr w:rsidR="00C7167D" w:rsidRPr="007F50C8" w14:paraId="0BB8D8F1" w14:textId="77777777" w:rsidTr="00C7167D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466D90FE" w14:textId="77777777" w:rsidR="00C7167D" w:rsidRPr="007F50C8" w:rsidRDefault="00C7167D" w:rsidP="00C7167D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  <w:r w:rsidRPr="00663043">
              <w:rPr>
                <w:color w:val="000000" w:themeColor="text1"/>
                <w:sz w:val="18"/>
                <w:szCs w:val="18"/>
              </w:rPr>
              <w:t>No Data Field</w:t>
            </w:r>
          </w:p>
        </w:tc>
        <w:tc>
          <w:tcPr>
            <w:tcW w:w="1917" w:type="dxa"/>
            <w:tcBorders>
              <w:top w:val="single" w:sz="4" w:space="0" w:color="auto"/>
            </w:tcBorders>
          </w:tcPr>
          <w:p w14:paraId="74603E75" w14:textId="77777777" w:rsidR="00C7167D" w:rsidRPr="007F50C8" w:rsidRDefault="00C7167D" w:rsidP="00C7167D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2B48F4B5" w14:textId="77777777" w:rsidR="00C7167D" w:rsidRPr="007F50C8" w:rsidRDefault="00C7167D" w:rsidP="00C7167D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28E0944E" w14:textId="77777777" w:rsidR="00C7167D" w:rsidRPr="007F50C8" w:rsidRDefault="00C7167D" w:rsidP="00C7167D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4AA631ED" w14:textId="77777777" w:rsidR="00C7167D" w:rsidRPr="007F50C8" w:rsidRDefault="00C7167D" w:rsidP="00C7167D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64D636C6" w14:textId="77777777" w:rsidR="00C7167D" w:rsidRPr="007F50C8" w:rsidRDefault="00C7167D" w:rsidP="00C7167D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0900366E" w14:textId="77777777" w:rsidR="00C7167D" w:rsidRPr="007F50C8" w:rsidRDefault="00C7167D" w:rsidP="00C7167D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30D990DC" w14:textId="77777777" w:rsidR="007640E1" w:rsidRPr="007F50C8" w:rsidRDefault="007640E1" w:rsidP="007640E1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6834CE09" w14:textId="77777777" w:rsidR="00C7167D" w:rsidRPr="007F50C8" w:rsidRDefault="00C7167D" w:rsidP="00C7167D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4CD11253" w14:textId="77777777" w:rsidR="00C7167D" w:rsidRPr="007F50C8" w:rsidRDefault="00C7167D" w:rsidP="00C7167D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</w:tr>
    </w:tbl>
    <w:p w14:paraId="050A0000" w14:textId="6BAEA610" w:rsidR="005F7CFF" w:rsidRPr="005F7CFF" w:rsidRDefault="005F7CFF" w:rsidP="005F7CFF"/>
    <w:p w14:paraId="26259825" w14:textId="0B4A7F50" w:rsidR="005F7CFF" w:rsidRPr="005F7CFF" w:rsidRDefault="005F7CFF" w:rsidP="005F7CFF"/>
    <w:p w14:paraId="4402D88F" w14:textId="3C3ABE24" w:rsidR="005F7CFF" w:rsidRPr="005F7CFF" w:rsidRDefault="005F7CFF" w:rsidP="005F7CFF"/>
    <w:p w14:paraId="349D3CE7" w14:textId="0F362AE2" w:rsidR="005F7CFF" w:rsidRPr="005F7CFF" w:rsidRDefault="005F7CFF" w:rsidP="005F7CFF"/>
    <w:p w14:paraId="2C17E616" w14:textId="2BE2A67F" w:rsidR="005F7CFF" w:rsidRDefault="005F7CFF" w:rsidP="005F7CFF"/>
    <w:p w14:paraId="311A1B12" w14:textId="518D5F93" w:rsidR="005F7CFF" w:rsidRDefault="005F7CFF" w:rsidP="005F7CFF"/>
    <w:p w14:paraId="29653903" w14:textId="11532B86" w:rsidR="000461E3" w:rsidRPr="00C7167D" w:rsidRDefault="000461E3" w:rsidP="000461E3">
      <w:pPr>
        <w:ind w:left="360" w:firstLine="360"/>
        <w:outlineLvl w:val="0"/>
        <w:rPr>
          <w:b/>
          <w:bCs/>
          <w:kern w:val="36"/>
          <w:sz w:val="48"/>
          <w:szCs w:val="48"/>
        </w:rPr>
      </w:pPr>
      <w:bookmarkStart w:id="11" w:name="_Toc101479040"/>
      <w:r w:rsidRPr="00FB0F38">
        <w:rPr>
          <w:b/>
          <w:bCs/>
          <w:color w:val="000000"/>
          <w:kern w:val="36"/>
          <w:sz w:val="24"/>
          <w:szCs w:val="24"/>
        </w:rPr>
        <w:lastRenderedPageBreak/>
        <w:t xml:space="preserve">Test Case </w:t>
      </w:r>
      <w:r w:rsidR="0086569A">
        <w:rPr>
          <w:b/>
          <w:bCs/>
          <w:color w:val="000000"/>
          <w:kern w:val="36"/>
          <w:sz w:val="24"/>
          <w:szCs w:val="24"/>
        </w:rPr>
        <w:t>10</w:t>
      </w:r>
      <w:r w:rsidRPr="00FB0F38">
        <w:rPr>
          <w:b/>
          <w:bCs/>
          <w:color w:val="000000"/>
          <w:kern w:val="36"/>
          <w:sz w:val="24"/>
          <w:szCs w:val="24"/>
        </w:rPr>
        <w:t xml:space="preserve">: </w:t>
      </w:r>
      <w:r w:rsidR="00585C54">
        <w:rPr>
          <w:b/>
          <w:bCs/>
          <w:color w:val="000000"/>
          <w:kern w:val="36"/>
          <w:sz w:val="24"/>
          <w:szCs w:val="24"/>
        </w:rPr>
        <w:t>The Level Unsuccessfully End</w:t>
      </w:r>
      <w:bookmarkEnd w:id="11"/>
    </w:p>
    <w:p w14:paraId="2B48EB01" w14:textId="77777777" w:rsidR="000461E3" w:rsidRDefault="000461E3" w:rsidP="000461E3"/>
    <w:p w14:paraId="276C40B5" w14:textId="77777777" w:rsidR="000461E3" w:rsidRDefault="000461E3" w:rsidP="000461E3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7EFB3432" w14:textId="77777777" w:rsidR="000461E3" w:rsidRDefault="000461E3" w:rsidP="000461E3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060E5735" w14:textId="77777777" w:rsidR="000461E3" w:rsidRDefault="000461E3" w:rsidP="000461E3"/>
    <w:p w14:paraId="6F34353D" w14:textId="77777777" w:rsidR="000461E3" w:rsidRDefault="000461E3" w:rsidP="000461E3"/>
    <w:tbl>
      <w:tblPr>
        <w:tblpPr w:leftFromText="180" w:rightFromText="180" w:horzAnchor="margin" w:tblpY="1290"/>
        <w:tblW w:w="13178" w:type="dxa"/>
        <w:tblLayout w:type="fixed"/>
        <w:tblLook w:val="0000" w:firstRow="0" w:lastRow="0" w:firstColumn="0" w:lastColumn="0" w:noHBand="0" w:noVBand="0"/>
      </w:tblPr>
      <w:tblGrid>
        <w:gridCol w:w="895"/>
        <w:gridCol w:w="2543"/>
        <w:gridCol w:w="30"/>
        <w:gridCol w:w="2686"/>
        <w:gridCol w:w="5596"/>
        <w:gridCol w:w="714"/>
        <w:gridCol w:w="714"/>
      </w:tblGrid>
      <w:tr w:rsidR="000461E3" w:rsidRPr="007F50C8" w14:paraId="5167759B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0EB4CB6" w14:textId="77777777" w:rsidR="000461E3" w:rsidRPr="007F50C8" w:rsidRDefault="000461E3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EABD28" w14:textId="135946C7" w:rsidR="000461E3" w:rsidRPr="007F50C8" w:rsidRDefault="00585C54" w:rsidP="006110C5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 w:rsidRPr="00585C54">
              <w:rPr>
                <w:color w:val="000000"/>
                <w:sz w:val="20"/>
                <w:szCs w:val="20"/>
              </w:rPr>
              <w:t>The Level Unsuccessfully End</w:t>
            </w:r>
          </w:p>
        </w:tc>
      </w:tr>
      <w:tr w:rsidR="000461E3" w:rsidRPr="007F50C8" w14:paraId="59C4CA9F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9179F7E" w14:textId="77777777" w:rsidR="000461E3" w:rsidRPr="007F50C8" w:rsidRDefault="000461E3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4E52A1" w14:textId="77777777" w:rsidR="000461E3" w:rsidRPr="007F50C8" w:rsidRDefault="000461E3" w:rsidP="006110C5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Play Game Use Case</w:t>
            </w:r>
          </w:p>
        </w:tc>
      </w:tr>
      <w:tr w:rsidR="000461E3" w:rsidRPr="007F50C8" w14:paraId="26AD025A" w14:textId="77777777" w:rsidTr="006110C5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D9E1152" w14:textId="77777777" w:rsidR="000461E3" w:rsidRPr="007F50C8" w:rsidRDefault="000461E3" w:rsidP="006110C5">
            <w:pPr>
              <w:pStyle w:val="bp"/>
              <w:jc w:val="both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40B75A4" w14:textId="461DE2C1" w:rsidR="000461E3" w:rsidRPr="007F50C8" w:rsidRDefault="00585C54" w:rsidP="006110C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85C54">
              <w:rPr>
                <w:color w:val="000000"/>
                <w:sz w:val="20"/>
                <w:szCs w:val="20"/>
              </w:rPr>
              <w:t>A player should not be able to successfully level in the game.</w:t>
            </w:r>
          </w:p>
        </w:tc>
      </w:tr>
      <w:tr w:rsidR="000461E3" w:rsidRPr="007F50C8" w14:paraId="254DD1A1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63FEE24" w14:textId="77777777" w:rsidR="000461E3" w:rsidRPr="007F50C8" w:rsidRDefault="000461E3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D9FC4CD" w14:textId="044B27F2" w:rsidR="000461E3" w:rsidRPr="007F50C8" w:rsidRDefault="00585C54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585C54">
              <w:rPr>
                <w:color w:val="000000"/>
                <w:sz w:val="20"/>
                <w:szCs w:val="20"/>
              </w:rPr>
              <w:t>If it is not the first release. The player must be logged in.</w:t>
            </w:r>
          </w:p>
        </w:tc>
      </w:tr>
      <w:tr w:rsidR="000461E3" w:rsidRPr="007F50C8" w14:paraId="5620BD90" w14:textId="77777777" w:rsidTr="006110C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56FC95B" w14:textId="77777777" w:rsidR="000461E3" w:rsidRPr="007F50C8" w:rsidRDefault="000461E3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C8C86EC" w14:textId="1AB759CE" w:rsidR="000461E3" w:rsidRPr="007F50C8" w:rsidRDefault="00585C54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585C54">
              <w:rPr>
                <w:color w:val="000000"/>
                <w:sz w:val="20"/>
                <w:szCs w:val="20"/>
              </w:rPr>
              <w:t>Level successfully selected.</w:t>
            </w:r>
          </w:p>
        </w:tc>
      </w:tr>
      <w:tr w:rsidR="000461E3" w:rsidRPr="007F50C8" w14:paraId="1A02E222" w14:textId="77777777" w:rsidTr="006110C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150F22" w14:textId="77777777" w:rsidR="000461E3" w:rsidRPr="007F50C8" w:rsidRDefault="000461E3" w:rsidP="006110C5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ECA1AB" w14:textId="7EE0B826" w:rsidR="000461E3" w:rsidRPr="00663043" w:rsidRDefault="00663043" w:rsidP="00663043">
            <w:pPr>
              <w:pStyle w:val="bp"/>
              <w:rPr>
                <w:color w:val="000000"/>
                <w:sz w:val="20"/>
              </w:rPr>
            </w:pPr>
            <w:r w:rsidRPr="00663043">
              <w:rPr>
                <w:color w:val="000000"/>
                <w:sz w:val="20"/>
              </w:rPr>
              <w:t>This case is not implemented.</w:t>
            </w:r>
          </w:p>
        </w:tc>
      </w:tr>
      <w:tr w:rsidR="000461E3" w:rsidRPr="007F50C8" w14:paraId="290F261D" w14:textId="77777777" w:rsidTr="006110C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BA9F0FD" w14:textId="77777777" w:rsidR="000461E3" w:rsidRPr="007F50C8" w:rsidRDefault="000461E3" w:rsidP="006110C5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18F146B" w14:textId="2ECDC147" w:rsidR="000461E3" w:rsidRPr="007F50C8" w:rsidRDefault="001E5C9E" w:rsidP="006110C5">
            <w:pPr>
              <w:pStyle w:val="bp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Fail</w:t>
            </w:r>
          </w:p>
        </w:tc>
      </w:tr>
      <w:tr w:rsidR="000461E3" w:rsidRPr="007F50C8" w14:paraId="49A9AEC8" w14:textId="77777777" w:rsidTr="0061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89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535E6D3" w14:textId="77777777" w:rsidR="000461E3" w:rsidRPr="007F50C8" w:rsidRDefault="000461E3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3FE500A6" w14:textId="77777777" w:rsidR="000461E3" w:rsidRPr="007F50C8" w:rsidRDefault="000461E3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F56AB88" w14:textId="77777777" w:rsidR="000461E3" w:rsidRPr="007F50C8" w:rsidRDefault="000461E3" w:rsidP="006110C5">
            <w:pPr>
              <w:pStyle w:val="bp"/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4AFF6855" w14:textId="77777777" w:rsidR="000461E3" w:rsidRPr="007F50C8" w:rsidRDefault="000461E3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43525C3F" w14:textId="77777777" w:rsidR="000461E3" w:rsidRPr="007F50C8" w:rsidRDefault="000461E3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F</w:t>
            </w:r>
          </w:p>
        </w:tc>
      </w:tr>
      <w:tr w:rsidR="00FF454E" w:rsidRPr="007F50C8" w14:paraId="71E77009" w14:textId="77777777" w:rsidTr="0061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95" w:type="dxa"/>
            <w:tcBorders>
              <w:top w:val="single" w:sz="4" w:space="0" w:color="auto"/>
              <w:right w:val="single" w:sz="4" w:space="0" w:color="auto"/>
            </w:tcBorders>
          </w:tcPr>
          <w:p w14:paraId="0DA31CF4" w14:textId="77777777" w:rsidR="00FF454E" w:rsidRPr="006338C3" w:rsidRDefault="00FF454E" w:rsidP="00FF454E">
            <w:pPr>
              <w:pStyle w:val="proc"/>
              <w:numPr>
                <w:ilvl w:val="0"/>
                <w:numId w:val="36"/>
              </w:numPr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59A7E81" w14:textId="4E6C226D" w:rsidR="00FF454E" w:rsidRPr="007F50C8" w:rsidRDefault="00FF454E" w:rsidP="00FF454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6338C3">
              <w:rPr>
                <w:color w:val="000000"/>
                <w:sz w:val="20"/>
                <w:szCs w:val="20"/>
              </w:rPr>
              <w:t>The level is started</w:t>
            </w:r>
          </w:p>
        </w:tc>
        <w:tc>
          <w:tcPr>
            <w:tcW w:w="5596" w:type="dxa"/>
          </w:tcPr>
          <w:p w14:paraId="52F3E7BD" w14:textId="26685E39" w:rsidR="00FF454E" w:rsidRPr="007F50C8" w:rsidRDefault="00FF454E" w:rsidP="00FF454E">
            <w:pPr>
              <w:pStyle w:val="bp"/>
              <w:rPr>
                <w:sz w:val="20"/>
              </w:rPr>
            </w:pPr>
            <w:r>
              <w:rPr>
                <w:sz w:val="20"/>
              </w:rPr>
              <w:t>The level is loaded.</w:t>
            </w:r>
          </w:p>
        </w:tc>
        <w:tc>
          <w:tcPr>
            <w:tcW w:w="714" w:type="dxa"/>
          </w:tcPr>
          <w:p w14:paraId="720E256F" w14:textId="5D7C543B" w:rsidR="00FF454E" w:rsidRPr="007F50C8" w:rsidRDefault="007732A2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23BF031F" w14:textId="7E44236A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</w:p>
        </w:tc>
      </w:tr>
      <w:tr w:rsidR="00FF454E" w:rsidRPr="007F50C8" w14:paraId="78FC310E" w14:textId="77777777" w:rsidTr="0061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95" w:type="dxa"/>
            <w:tcBorders>
              <w:right w:val="single" w:sz="4" w:space="0" w:color="auto"/>
            </w:tcBorders>
          </w:tcPr>
          <w:p w14:paraId="56C1F6D0" w14:textId="77777777" w:rsidR="00FF454E" w:rsidRPr="007F50C8" w:rsidRDefault="00FF454E" w:rsidP="00FF454E">
            <w:pPr>
              <w:pStyle w:val="proc"/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left w:val="single" w:sz="4" w:space="0" w:color="auto"/>
            </w:tcBorders>
          </w:tcPr>
          <w:p w14:paraId="6A2678FB" w14:textId="6E24C3F7" w:rsidR="00FF454E" w:rsidRPr="007F50C8" w:rsidRDefault="00FF454E" w:rsidP="00FF454E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6338C3">
              <w:rPr>
                <w:sz w:val="20"/>
              </w:rPr>
              <w:t>The player does not solve the puzzle belonging to this level and overcomes the obstacles.</w:t>
            </w:r>
          </w:p>
        </w:tc>
        <w:tc>
          <w:tcPr>
            <w:tcW w:w="5596" w:type="dxa"/>
          </w:tcPr>
          <w:p w14:paraId="60FC12D8" w14:textId="77777777" w:rsidR="00FF454E" w:rsidRPr="007F50C8" w:rsidRDefault="00FF454E" w:rsidP="00FF454E">
            <w:pPr>
              <w:pStyle w:val="bp"/>
              <w:rPr>
                <w:sz w:val="20"/>
              </w:rPr>
            </w:pPr>
            <w:r>
              <w:rPr>
                <w:sz w:val="20"/>
              </w:rPr>
              <w:t>The obstacles are loaded right timing according to the level.</w:t>
            </w:r>
          </w:p>
        </w:tc>
        <w:tc>
          <w:tcPr>
            <w:tcW w:w="714" w:type="dxa"/>
          </w:tcPr>
          <w:p w14:paraId="416BC442" w14:textId="05B83DBE" w:rsidR="00FF454E" w:rsidRPr="007F50C8" w:rsidRDefault="007732A2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5E54DF02" w14:textId="170FA720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</w:p>
        </w:tc>
      </w:tr>
      <w:tr w:rsidR="00FF454E" w:rsidRPr="007F50C8" w14:paraId="2736F5CB" w14:textId="77777777" w:rsidTr="0061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95" w:type="dxa"/>
            <w:tcBorders>
              <w:right w:val="single" w:sz="4" w:space="0" w:color="auto"/>
            </w:tcBorders>
          </w:tcPr>
          <w:p w14:paraId="7DF2E469" w14:textId="77777777" w:rsidR="00FF454E" w:rsidRPr="007F50C8" w:rsidRDefault="00FF454E" w:rsidP="00FF454E">
            <w:pPr>
              <w:pStyle w:val="proc"/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left w:val="single" w:sz="4" w:space="0" w:color="auto"/>
            </w:tcBorders>
          </w:tcPr>
          <w:p w14:paraId="6A3199EF" w14:textId="3B34E9CD" w:rsidR="00FF454E" w:rsidRPr="007F50C8" w:rsidRDefault="00FF454E" w:rsidP="00FF454E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6338C3">
              <w:rPr>
                <w:sz w:val="20"/>
              </w:rPr>
              <w:t>The player receives a failure message</w:t>
            </w:r>
          </w:p>
        </w:tc>
        <w:tc>
          <w:tcPr>
            <w:tcW w:w="5596" w:type="dxa"/>
          </w:tcPr>
          <w:p w14:paraId="0BEB6787" w14:textId="7C8BD7B0" w:rsidR="00FF454E" w:rsidRPr="007F50C8" w:rsidRDefault="00FF454E" w:rsidP="00FF454E">
            <w:pPr>
              <w:pStyle w:val="bp"/>
              <w:rPr>
                <w:sz w:val="20"/>
              </w:rPr>
            </w:pPr>
            <w:r>
              <w:rPr>
                <w:color w:val="000000"/>
                <w:sz w:val="20"/>
              </w:rPr>
              <w:t>All obstacles are not overcome.</w:t>
            </w:r>
          </w:p>
        </w:tc>
        <w:tc>
          <w:tcPr>
            <w:tcW w:w="714" w:type="dxa"/>
          </w:tcPr>
          <w:p w14:paraId="60EF69A0" w14:textId="1B3F651C" w:rsidR="00FF454E" w:rsidRPr="007F50C8" w:rsidRDefault="00FF454E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714" w:type="dxa"/>
          </w:tcPr>
          <w:p w14:paraId="5BB4192F" w14:textId="3AF42B49" w:rsidR="00FF454E" w:rsidRPr="007F50C8" w:rsidRDefault="007732A2" w:rsidP="00FF454E">
            <w:pPr>
              <w:pStyle w:val="RowHeadings"/>
              <w:spacing w:before="80" w:after="80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F</w:t>
            </w:r>
          </w:p>
        </w:tc>
      </w:tr>
      <w:tr w:rsidR="00FF454E" w:rsidRPr="007F50C8" w14:paraId="39036300" w14:textId="77777777" w:rsidTr="0061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95" w:type="dxa"/>
            <w:tcBorders>
              <w:right w:val="single" w:sz="4" w:space="0" w:color="auto"/>
            </w:tcBorders>
          </w:tcPr>
          <w:p w14:paraId="02803ECC" w14:textId="77777777" w:rsidR="00FF454E" w:rsidRPr="007F50C8" w:rsidRDefault="00FF454E" w:rsidP="00FF454E">
            <w:pPr>
              <w:pStyle w:val="proc"/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left w:val="single" w:sz="4" w:space="0" w:color="auto"/>
            </w:tcBorders>
          </w:tcPr>
          <w:p w14:paraId="0CF5C79E" w14:textId="290B026A" w:rsidR="00FF454E" w:rsidRPr="00C7167D" w:rsidRDefault="00FF454E" w:rsidP="00FF454E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6338C3">
              <w:rPr>
                <w:sz w:val="20"/>
              </w:rPr>
              <w:t>Re-play current level.</w:t>
            </w:r>
          </w:p>
        </w:tc>
        <w:tc>
          <w:tcPr>
            <w:tcW w:w="5596" w:type="dxa"/>
          </w:tcPr>
          <w:p w14:paraId="4BF7B205" w14:textId="1938828F" w:rsidR="00FF454E" w:rsidRPr="007F50C8" w:rsidRDefault="00FF454E" w:rsidP="00FF454E">
            <w:pPr>
              <w:pStyle w:val="bp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The game returns the level beginning</w:t>
            </w:r>
          </w:p>
        </w:tc>
        <w:tc>
          <w:tcPr>
            <w:tcW w:w="714" w:type="dxa"/>
          </w:tcPr>
          <w:p w14:paraId="78754E6F" w14:textId="1D19CC7B" w:rsidR="00FF454E" w:rsidRPr="007F50C8" w:rsidRDefault="007732A2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474EE711" w14:textId="4D9B64F1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bCs/>
                <w:sz w:val="20"/>
              </w:rPr>
            </w:pPr>
          </w:p>
        </w:tc>
      </w:tr>
    </w:tbl>
    <w:p w14:paraId="51F9B916" w14:textId="77777777" w:rsidR="000461E3" w:rsidRDefault="000461E3" w:rsidP="000461E3"/>
    <w:p w14:paraId="743E62C5" w14:textId="77777777" w:rsidR="000461E3" w:rsidRPr="007F50C8" w:rsidRDefault="000461E3" w:rsidP="000461E3">
      <w:pPr>
        <w:tabs>
          <w:tab w:val="left" w:pos="2792"/>
        </w:tabs>
      </w:pPr>
      <w:r>
        <w:tab/>
      </w:r>
    </w:p>
    <w:p w14:paraId="18602158" w14:textId="77777777" w:rsidR="000461E3" w:rsidRDefault="000461E3" w:rsidP="000461E3">
      <w:pPr>
        <w:tabs>
          <w:tab w:val="left" w:pos="2792"/>
        </w:tabs>
      </w:pPr>
    </w:p>
    <w:p w14:paraId="3AEBF786" w14:textId="77777777" w:rsidR="000461E3" w:rsidRPr="005F7CFF" w:rsidRDefault="000461E3" w:rsidP="000461E3"/>
    <w:p w14:paraId="09839F42" w14:textId="77777777" w:rsidR="000461E3" w:rsidRPr="005F7CFF" w:rsidRDefault="000461E3" w:rsidP="000461E3"/>
    <w:p w14:paraId="198156B5" w14:textId="77777777" w:rsidR="000461E3" w:rsidRPr="005F7CFF" w:rsidRDefault="000461E3" w:rsidP="000461E3"/>
    <w:p w14:paraId="11E82C48" w14:textId="77777777" w:rsidR="000461E3" w:rsidRPr="005F7CFF" w:rsidRDefault="000461E3" w:rsidP="000461E3"/>
    <w:p w14:paraId="12F7876C" w14:textId="77777777" w:rsidR="000461E3" w:rsidRPr="005F7CFF" w:rsidRDefault="000461E3" w:rsidP="000461E3"/>
    <w:p w14:paraId="3D12F5BA" w14:textId="77777777" w:rsidR="000461E3" w:rsidRPr="005F7CFF" w:rsidRDefault="000461E3" w:rsidP="000461E3"/>
    <w:p w14:paraId="1B69C2F4" w14:textId="77777777" w:rsidR="000461E3" w:rsidRPr="005F7CFF" w:rsidRDefault="000461E3" w:rsidP="000461E3"/>
    <w:p w14:paraId="4368D113" w14:textId="77777777" w:rsidR="000461E3" w:rsidRPr="005F7CFF" w:rsidRDefault="000461E3" w:rsidP="000461E3"/>
    <w:p w14:paraId="272995DA" w14:textId="77777777" w:rsidR="000461E3" w:rsidRPr="005F7CFF" w:rsidRDefault="000461E3" w:rsidP="000461E3"/>
    <w:p w14:paraId="01669EC5" w14:textId="77777777" w:rsidR="000461E3" w:rsidRPr="005F7CFF" w:rsidRDefault="000461E3" w:rsidP="000461E3"/>
    <w:p w14:paraId="58E5A57C" w14:textId="77777777" w:rsidR="000461E3" w:rsidRPr="005F7CFF" w:rsidRDefault="000461E3" w:rsidP="000461E3"/>
    <w:p w14:paraId="7D0A6F8B" w14:textId="77777777" w:rsidR="000461E3" w:rsidRPr="005F7CFF" w:rsidRDefault="000461E3" w:rsidP="000461E3"/>
    <w:p w14:paraId="14662993" w14:textId="77777777" w:rsidR="000461E3" w:rsidRPr="005F7CFF" w:rsidRDefault="000461E3" w:rsidP="000461E3"/>
    <w:p w14:paraId="2E55AC78" w14:textId="77777777" w:rsidR="000461E3" w:rsidRPr="005F7CFF" w:rsidRDefault="000461E3" w:rsidP="000461E3"/>
    <w:p w14:paraId="27C636AF" w14:textId="77777777" w:rsidR="000461E3" w:rsidRPr="005F7CFF" w:rsidRDefault="000461E3" w:rsidP="000461E3"/>
    <w:p w14:paraId="7A2CAF2A" w14:textId="77777777" w:rsidR="000461E3" w:rsidRPr="005F7CFF" w:rsidRDefault="000461E3" w:rsidP="000461E3"/>
    <w:p w14:paraId="1F48C510" w14:textId="77777777" w:rsidR="000461E3" w:rsidRPr="005F7CFF" w:rsidRDefault="000461E3" w:rsidP="000461E3"/>
    <w:p w14:paraId="45BCB261" w14:textId="77777777" w:rsidR="000461E3" w:rsidRPr="005F7CFF" w:rsidRDefault="000461E3" w:rsidP="000461E3"/>
    <w:tbl>
      <w:tblPr>
        <w:tblStyle w:val="TableGrid"/>
        <w:tblpPr w:leftFromText="180" w:rightFromText="180" w:vertAnchor="text" w:horzAnchor="margin" w:tblpY="398"/>
        <w:tblW w:w="0" w:type="auto"/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0461E3" w:rsidRPr="007F50C8" w14:paraId="65998F2A" w14:textId="77777777" w:rsidTr="006110C5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3141C96" w14:textId="77777777" w:rsidR="000461E3" w:rsidRPr="007F50C8" w:rsidRDefault="000461E3" w:rsidP="006110C5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Test Data Table</w:t>
            </w:r>
          </w:p>
        </w:tc>
      </w:tr>
      <w:tr w:rsidR="000461E3" w:rsidRPr="007F50C8" w14:paraId="3B63423D" w14:textId="77777777" w:rsidTr="006110C5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163505" w14:textId="77777777" w:rsidR="000461E3" w:rsidRPr="007F50C8" w:rsidRDefault="000461E3" w:rsidP="006110C5">
            <w:pPr>
              <w:pStyle w:val="bp"/>
              <w:spacing w:before="0" w:after="0"/>
              <w:rPr>
                <w:b/>
                <w:color w:val="0000FF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1FCD6D6" w14:textId="77777777" w:rsidR="000461E3" w:rsidRPr="007F50C8" w:rsidRDefault="000461E3" w:rsidP="006110C5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CA974C" w14:textId="77777777" w:rsidR="000461E3" w:rsidRPr="007F50C8" w:rsidRDefault="000461E3" w:rsidP="006110C5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61B2A5C" w14:textId="77777777" w:rsidR="000461E3" w:rsidRPr="007F50C8" w:rsidRDefault="000461E3" w:rsidP="006110C5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34C6B0" w14:textId="77777777" w:rsidR="000461E3" w:rsidRPr="007F50C8" w:rsidRDefault="000461E3" w:rsidP="006110C5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B741C7" w14:textId="77777777" w:rsidR="000461E3" w:rsidRPr="007F50C8" w:rsidRDefault="000461E3" w:rsidP="006110C5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5</w:t>
            </w:r>
          </w:p>
        </w:tc>
      </w:tr>
      <w:tr w:rsidR="000461E3" w:rsidRPr="007F50C8" w14:paraId="1A839338" w14:textId="77777777" w:rsidTr="006110C5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69F0FAEB" w14:textId="77777777" w:rsidR="000461E3" w:rsidRPr="007F50C8" w:rsidRDefault="000461E3" w:rsidP="006110C5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  <w:r w:rsidRPr="00663043">
              <w:rPr>
                <w:color w:val="000000" w:themeColor="text1"/>
                <w:sz w:val="18"/>
                <w:szCs w:val="18"/>
              </w:rPr>
              <w:t>No Data Field</w:t>
            </w:r>
          </w:p>
        </w:tc>
        <w:tc>
          <w:tcPr>
            <w:tcW w:w="1917" w:type="dxa"/>
            <w:tcBorders>
              <w:top w:val="single" w:sz="4" w:space="0" w:color="auto"/>
            </w:tcBorders>
          </w:tcPr>
          <w:p w14:paraId="5CD704A0" w14:textId="77777777" w:rsidR="000461E3" w:rsidRPr="007F50C8" w:rsidRDefault="000461E3" w:rsidP="006110C5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3FD9669C" w14:textId="77777777" w:rsidR="000461E3" w:rsidRPr="007F50C8" w:rsidRDefault="000461E3" w:rsidP="006110C5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12424B83" w14:textId="77777777" w:rsidR="000461E3" w:rsidRPr="007F50C8" w:rsidRDefault="000461E3" w:rsidP="006110C5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14579617" w14:textId="77777777" w:rsidR="000461E3" w:rsidRPr="007F50C8" w:rsidRDefault="000461E3" w:rsidP="006110C5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7F25BE5A" w14:textId="77777777" w:rsidR="000461E3" w:rsidRPr="007F50C8" w:rsidRDefault="000461E3" w:rsidP="006110C5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66048644" w14:textId="77777777" w:rsidR="000461E3" w:rsidRPr="007F50C8" w:rsidRDefault="000461E3" w:rsidP="006110C5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092D7B23" w14:textId="77777777" w:rsidR="007640E1" w:rsidRPr="007F50C8" w:rsidRDefault="007640E1" w:rsidP="007640E1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569FDD68" w14:textId="77777777" w:rsidR="000461E3" w:rsidRPr="007F50C8" w:rsidRDefault="000461E3" w:rsidP="006110C5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4DFDBE8A" w14:textId="77777777" w:rsidR="000461E3" w:rsidRPr="007F50C8" w:rsidRDefault="000461E3" w:rsidP="006110C5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</w:tr>
    </w:tbl>
    <w:p w14:paraId="44B39213" w14:textId="77777777" w:rsidR="000461E3" w:rsidRPr="005F7CFF" w:rsidRDefault="000461E3" w:rsidP="000461E3"/>
    <w:p w14:paraId="37F7CEBA" w14:textId="77777777" w:rsidR="000461E3" w:rsidRPr="005F7CFF" w:rsidRDefault="000461E3" w:rsidP="000461E3"/>
    <w:p w14:paraId="38C277A8" w14:textId="77777777" w:rsidR="000461E3" w:rsidRPr="005F7CFF" w:rsidRDefault="000461E3" w:rsidP="000461E3"/>
    <w:p w14:paraId="177549D1" w14:textId="77777777" w:rsidR="000461E3" w:rsidRPr="005F7CFF" w:rsidRDefault="000461E3" w:rsidP="000461E3"/>
    <w:p w14:paraId="099D8BFB" w14:textId="77777777" w:rsidR="000461E3" w:rsidRDefault="000461E3" w:rsidP="000461E3"/>
    <w:p w14:paraId="7C0FC05F" w14:textId="77777777" w:rsidR="000461E3" w:rsidRDefault="000461E3" w:rsidP="000461E3"/>
    <w:sectPr w:rsidR="000461E3" w:rsidSect="006963CA">
      <w:pgSz w:w="16838" w:h="11906" w:orient="landscape" w:code="9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62B3C" w14:textId="77777777" w:rsidR="00A47F89" w:rsidRDefault="00A47F89">
      <w:r>
        <w:separator/>
      </w:r>
    </w:p>
  </w:endnote>
  <w:endnote w:type="continuationSeparator" w:id="0">
    <w:p w14:paraId="54BEE6EB" w14:textId="77777777" w:rsidR="00A47F89" w:rsidRDefault="00A4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84C03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08D680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364A4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158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F1585">
      <w:rPr>
        <w:rStyle w:val="PageNumber"/>
        <w:noProof/>
      </w:rPr>
      <w:t>2</w:t>
    </w:r>
    <w:r>
      <w:rPr>
        <w:rStyle w:val="PageNumber"/>
      </w:rPr>
      <w:fldChar w:fldCharType="end"/>
    </w:r>
  </w:p>
  <w:p w14:paraId="1F28A672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4023C" w14:textId="77777777" w:rsidR="00A47F89" w:rsidRDefault="00A47F89">
      <w:r>
        <w:separator/>
      </w:r>
    </w:p>
  </w:footnote>
  <w:footnote w:type="continuationSeparator" w:id="0">
    <w:p w14:paraId="0E7CB8F8" w14:textId="77777777" w:rsidR="00A47F89" w:rsidRDefault="00A47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113C2C7D" w14:textId="77777777">
      <w:tc>
        <w:tcPr>
          <w:tcW w:w="6379" w:type="dxa"/>
        </w:tcPr>
        <w:p w14:paraId="6D695E6A" w14:textId="31DE7AC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14:paraId="7E580170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256214CA" w14:textId="77777777">
      <w:tc>
        <w:tcPr>
          <w:tcW w:w="6379" w:type="dxa"/>
        </w:tcPr>
        <w:p w14:paraId="4C836232" w14:textId="0050A1B9" w:rsidR="00EC4783" w:rsidRDefault="002547EA" w:rsidP="00B71A35">
          <w:r>
            <w:t xml:space="preserve">Scape from Mon Test </w:t>
          </w:r>
          <w:r w:rsidR="00EC4783">
            <w:t>Scripts</w:t>
          </w:r>
        </w:p>
      </w:tc>
      <w:tc>
        <w:tcPr>
          <w:tcW w:w="3179" w:type="dxa"/>
        </w:tcPr>
        <w:p w14:paraId="675AE723" w14:textId="011EA6AC" w:rsidR="00A37650" w:rsidRDefault="00A37650" w:rsidP="00B71A35">
          <w:r>
            <w:t xml:space="preserve">  </w:t>
          </w:r>
          <w:r w:rsidR="00F40E2D">
            <w:t>11</w:t>
          </w:r>
          <w:r w:rsidR="002547EA">
            <w:t>/0</w:t>
          </w:r>
          <w:r w:rsidR="00F40E2D">
            <w:t>6</w:t>
          </w:r>
          <w:r>
            <w:t>/</w:t>
          </w:r>
          <w:r w:rsidR="002547EA">
            <w:t>2022</w:t>
          </w:r>
        </w:p>
      </w:tc>
    </w:tr>
  </w:tbl>
  <w:p w14:paraId="2D10FE77" w14:textId="77777777" w:rsidR="009A166D" w:rsidRDefault="009A166D">
    <w:pPr>
      <w:pStyle w:val="Header"/>
      <w:rPr>
        <w:sz w:val="28"/>
      </w:rPr>
    </w:pPr>
  </w:p>
  <w:p w14:paraId="53F4B11D" w14:textId="77777777" w:rsidR="00D13FF6" w:rsidRDefault="00D13FF6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  <w:num w:numId="31">
    <w:abstractNumId w:val="10"/>
    <w:lvlOverride w:ilvl="0">
      <w:startOverride w:val="1"/>
    </w:lvlOverride>
  </w:num>
  <w:num w:numId="32">
    <w:abstractNumId w:val="10"/>
    <w:lvlOverride w:ilvl="0">
      <w:startOverride w:val="1"/>
    </w:lvlOverride>
  </w:num>
  <w:num w:numId="33">
    <w:abstractNumId w:val="10"/>
    <w:lvlOverride w:ilvl="0">
      <w:startOverride w:val="1"/>
    </w:lvlOverride>
  </w:num>
  <w:num w:numId="34">
    <w:abstractNumId w:val="10"/>
    <w:lvlOverride w:ilvl="0">
      <w:startOverride w:val="1"/>
    </w:lvlOverride>
  </w:num>
  <w:num w:numId="35">
    <w:abstractNumId w:val="10"/>
    <w:lvlOverride w:ilvl="0">
      <w:startOverride w:val="1"/>
    </w:lvlOverride>
  </w:num>
  <w:num w:numId="36">
    <w:abstractNumId w:val="10"/>
    <w:lvlOverride w:ilvl="0">
      <w:startOverride w:val="1"/>
    </w:lvlOverride>
  </w:num>
  <w:num w:numId="37">
    <w:abstractNumId w:val="10"/>
    <w:lvlOverride w:ilvl="0">
      <w:startOverride w:val="1"/>
    </w:lvlOverride>
  </w:num>
  <w:num w:numId="38">
    <w:abstractNumId w:val="10"/>
    <w:lvlOverride w:ilvl="0">
      <w:startOverride w:val="1"/>
    </w:lvlOverride>
  </w:num>
  <w:num w:numId="39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EA"/>
    <w:rsid w:val="00024113"/>
    <w:rsid w:val="000278E8"/>
    <w:rsid w:val="00036ABF"/>
    <w:rsid w:val="00037439"/>
    <w:rsid w:val="00037A8E"/>
    <w:rsid w:val="000449EF"/>
    <w:rsid w:val="000461E3"/>
    <w:rsid w:val="0004651B"/>
    <w:rsid w:val="00082B49"/>
    <w:rsid w:val="000862AB"/>
    <w:rsid w:val="00090A99"/>
    <w:rsid w:val="00096482"/>
    <w:rsid w:val="000C3853"/>
    <w:rsid w:val="000D5952"/>
    <w:rsid w:val="000D6095"/>
    <w:rsid w:val="000E3C24"/>
    <w:rsid w:val="000F4382"/>
    <w:rsid w:val="00127DBF"/>
    <w:rsid w:val="00143259"/>
    <w:rsid w:val="00154D6A"/>
    <w:rsid w:val="0015543B"/>
    <w:rsid w:val="00180CFE"/>
    <w:rsid w:val="00181694"/>
    <w:rsid w:val="0018240E"/>
    <w:rsid w:val="00192656"/>
    <w:rsid w:val="00197530"/>
    <w:rsid w:val="001A0459"/>
    <w:rsid w:val="001A6775"/>
    <w:rsid w:val="001A7865"/>
    <w:rsid w:val="001B0072"/>
    <w:rsid w:val="001B7E93"/>
    <w:rsid w:val="001D00C4"/>
    <w:rsid w:val="001E5C9E"/>
    <w:rsid w:val="001F01F4"/>
    <w:rsid w:val="001F0CEE"/>
    <w:rsid w:val="001F3F2A"/>
    <w:rsid w:val="001F6448"/>
    <w:rsid w:val="001F7C68"/>
    <w:rsid w:val="002052B0"/>
    <w:rsid w:val="00205D7F"/>
    <w:rsid w:val="00212269"/>
    <w:rsid w:val="00212A3D"/>
    <w:rsid w:val="00235F6C"/>
    <w:rsid w:val="002547EA"/>
    <w:rsid w:val="00276769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56B10"/>
    <w:rsid w:val="00362280"/>
    <w:rsid w:val="00374830"/>
    <w:rsid w:val="00382D26"/>
    <w:rsid w:val="0038541E"/>
    <w:rsid w:val="003910B3"/>
    <w:rsid w:val="003A25C3"/>
    <w:rsid w:val="003B49FE"/>
    <w:rsid w:val="003D2ED7"/>
    <w:rsid w:val="003E438C"/>
    <w:rsid w:val="003F1D6E"/>
    <w:rsid w:val="003F766A"/>
    <w:rsid w:val="00434231"/>
    <w:rsid w:val="00436F20"/>
    <w:rsid w:val="0046703C"/>
    <w:rsid w:val="004A0610"/>
    <w:rsid w:val="004A279E"/>
    <w:rsid w:val="004A3370"/>
    <w:rsid w:val="004A4B81"/>
    <w:rsid w:val="004A71EF"/>
    <w:rsid w:val="004C6345"/>
    <w:rsid w:val="004D1C11"/>
    <w:rsid w:val="004E3FF0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85C54"/>
    <w:rsid w:val="005B48A6"/>
    <w:rsid w:val="005E1449"/>
    <w:rsid w:val="005E2ADA"/>
    <w:rsid w:val="005E4647"/>
    <w:rsid w:val="005F0EB8"/>
    <w:rsid w:val="005F7CFF"/>
    <w:rsid w:val="00604AE4"/>
    <w:rsid w:val="00611301"/>
    <w:rsid w:val="00620950"/>
    <w:rsid w:val="006247D2"/>
    <w:rsid w:val="006338C3"/>
    <w:rsid w:val="00635CE7"/>
    <w:rsid w:val="00642F87"/>
    <w:rsid w:val="00663043"/>
    <w:rsid w:val="00683635"/>
    <w:rsid w:val="006963CA"/>
    <w:rsid w:val="006B5D41"/>
    <w:rsid w:val="006D4DE0"/>
    <w:rsid w:val="00702D6A"/>
    <w:rsid w:val="00720507"/>
    <w:rsid w:val="00721636"/>
    <w:rsid w:val="00727019"/>
    <w:rsid w:val="007275A3"/>
    <w:rsid w:val="0074307D"/>
    <w:rsid w:val="00752B41"/>
    <w:rsid w:val="00756932"/>
    <w:rsid w:val="007606FF"/>
    <w:rsid w:val="007640E1"/>
    <w:rsid w:val="00772DAC"/>
    <w:rsid w:val="007732A2"/>
    <w:rsid w:val="00780A9A"/>
    <w:rsid w:val="00796CD4"/>
    <w:rsid w:val="007C0EA0"/>
    <w:rsid w:val="007C41CD"/>
    <w:rsid w:val="007D644A"/>
    <w:rsid w:val="007D7134"/>
    <w:rsid w:val="007E4558"/>
    <w:rsid w:val="007F50C8"/>
    <w:rsid w:val="00800C1D"/>
    <w:rsid w:val="00821B7F"/>
    <w:rsid w:val="00830BD8"/>
    <w:rsid w:val="00845A42"/>
    <w:rsid w:val="00854E58"/>
    <w:rsid w:val="00857786"/>
    <w:rsid w:val="008643BB"/>
    <w:rsid w:val="0086477E"/>
    <w:rsid w:val="0086569A"/>
    <w:rsid w:val="008725C4"/>
    <w:rsid w:val="0089205C"/>
    <w:rsid w:val="00895710"/>
    <w:rsid w:val="008A02F5"/>
    <w:rsid w:val="008B0490"/>
    <w:rsid w:val="008D2261"/>
    <w:rsid w:val="008E5B7B"/>
    <w:rsid w:val="008F0C91"/>
    <w:rsid w:val="00900E2A"/>
    <w:rsid w:val="009049B5"/>
    <w:rsid w:val="00913D07"/>
    <w:rsid w:val="00915018"/>
    <w:rsid w:val="0093214E"/>
    <w:rsid w:val="009322A3"/>
    <w:rsid w:val="0093488F"/>
    <w:rsid w:val="00950457"/>
    <w:rsid w:val="00981DE1"/>
    <w:rsid w:val="00983E57"/>
    <w:rsid w:val="0098688C"/>
    <w:rsid w:val="009A166D"/>
    <w:rsid w:val="009A68D0"/>
    <w:rsid w:val="009C06FE"/>
    <w:rsid w:val="009C4C9A"/>
    <w:rsid w:val="009C6C5D"/>
    <w:rsid w:val="009D1046"/>
    <w:rsid w:val="009E2570"/>
    <w:rsid w:val="00A11301"/>
    <w:rsid w:val="00A30AD6"/>
    <w:rsid w:val="00A375AC"/>
    <w:rsid w:val="00A37650"/>
    <w:rsid w:val="00A46037"/>
    <w:rsid w:val="00A47F89"/>
    <w:rsid w:val="00A6090E"/>
    <w:rsid w:val="00A72B6A"/>
    <w:rsid w:val="00A739C2"/>
    <w:rsid w:val="00A84EF3"/>
    <w:rsid w:val="00A857E6"/>
    <w:rsid w:val="00A96C83"/>
    <w:rsid w:val="00A976D1"/>
    <w:rsid w:val="00AA75C8"/>
    <w:rsid w:val="00AB1975"/>
    <w:rsid w:val="00AB1A12"/>
    <w:rsid w:val="00AC35E1"/>
    <w:rsid w:val="00AD452D"/>
    <w:rsid w:val="00AD6BE9"/>
    <w:rsid w:val="00B12289"/>
    <w:rsid w:val="00B137E9"/>
    <w:rsid w:val="00B144FB"/>
    <w:rsid w:val="00B3013D"/>
    <w:rsid w:val="00B3144A"/>
    <w:rsid w:val="00B5620B"/>
    <w:rsid w:val="00B71A35"/>
    <w:rsid w:val="00B87772"/>
    <w:rsid w:val="00B91E06"/>
    <w:rsid w:val="00BA717F"/>
    <w:rsid w:val="00BE784F"/>
    <w:rsid w:val="00C05D0A"/>
    <w:rsid w:val="00C070A0"/>
    <w:rsid w:val="00C07137"/>
    <w:rsid w:val="00C074E2"/>
    <w:rsid w:val="00C14590"/>
    <w:rsid w:val="00C229AB"/>
    <w:rsid w:val="00C32112"/>
    <w:rsid w:val="00C34B6E"/>
    <w:rsid w:val="00C41877"/>
    <w:rsid w:val="00C4752B"/>
    <w:rsid w:val="00C7167D"/>
    <w:rsid w:val="00C87E36"/>
    <w:rsid w:val="00C94212"/>
    <w:rsid w:val="00CA6BEA"/>
    <w:rsid w:val="00CC47D2"/>
    <w:rsid w:val="00CC74EE"/>
    <w:rsid w:val="00CD6734"/>
    <w:rsid w:val="00CF732E"/>
    <w:rsid w:val="00D010AF"/>
    <w:rsid w:val="00D13BF5"/>
    <w:rsid w:val="00D13FF6"/>
    <w:rsid w:val="00D24817"/>
    <w:rsid w:val="00D601F8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5DE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4783"/>
    <w:rsid w:val="00ED1B99"/>
    <w:rsid w:val="00EE05CC"/>
    <w:rsid w:val="00EF0DE2"/>
    <w:rsid w:val="00EF15F9"/>
    <w:rsid w:val="00EF2C19"/>
    <w:rsid w:val="00F01165"/>
    <w:rsid w:val="00F14AFB"/>
    <w:rsid w:val="00F22D8A"/>
    <w:rsid w:val="00F30EEB"/>
    <w:rsid w:val="00F40E2D"/>
    <w:rsid w:val="00F45076"/>
    <w:rsid w:val="00F83328"/>
    <w:rsid w:val="00F909B2"/>
    <w:rsid w:val="00FB0F38"/>
    <w:rsid w:val="00FC1914"/>
    <w:rsid w:val="00FC58BC"/>
    <w:rsid w:val="00FE7760"/>
    <w:rsid w:val="00FF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204717"/>
  <w15:chartTrackingRefBased/>
  <w15:docId w15:val="{D4F8E371-D1A4-445F-A9C3-A0B583A8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NormalWeb">
    <w:name w:val="Normal (Web)"/>
    <w:basedOn w:val="Normal"/>
    <w:uiPriority w:val="99"/>
    <w:unhideWhenUsed/>
    <w:rsid w:val="002547EA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A166D"/>
    <w:rPr>
      <w:b/>
      <w:sz w:val="24"/>
    </w:rPr>
  </w:style>
  <w:style w:type="character" w:customStyle="1" w:styleId="apple-tab-span">
    <w:name w:val="apple-tab-span"/>
    <w:basedOn w:val="DefaultParagraphFont"/>
    <w:rsid w:val="009A166D"/>
  </w:style>
  <w:style w:type="paragraph" w:styleId="TOCHeading">
    <w:name w:val="TOC Heading"/>
    <w:basedOn w:val="Heading1"/>
    <w:next w:val="Normal"/>
    <w:uiPriority w:val="39"/>
    <w:unhideWhenUsed/>
    <w:qFormat/>
    <w:rsid w:val="00900E2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F83328"/>
    <w:pPr>
      <w:tabs>
        <w:tab w:val="right" w:leader="dot" w:pos="12950"/>
      </w:tabs>
      <w:spacing w:after="100"/>
    </w:pPr>
    <w:rPr>
      <w:noProof/>
      <w:kern w:val="36"/>
    </w:rPr>
  </w:style>
  <w:style w:type="character" w:styleId="LineNumber">
    <w:name w:val="line number"/>
    <w:basedOn w:val="DefaultParagraphFont"/>
    <w:rsid w:val="00086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40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kiyes\Desktop\test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542E4-3D62-4ABA-881C-724B2FA17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2923</TotalTime>
  <Pages>13</Pages>
  <Words>1502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Rukiye Sahin</dc:creator>
  <cp:keywords/>
  <dc:description/>
  <cp:lastModifiedBy>Rukiye Sahin</cp:lastModifiedBy>
  <cp:revision>62</cp:revision>
  <cp:lastPrinted>2003-10-06T05:49:00Z</cp:lastPrinted>
  <dcterms:created xsi:type="dcterms:W3CDTF">2022-04-19T20:11:00Z</dcterms:created>
  <dcterms:modified xsi:type="dcterms:W3CDTF">2022-06-11T14:33:00Z</dcterms:modified>
</cp:coreProperties>
</file>